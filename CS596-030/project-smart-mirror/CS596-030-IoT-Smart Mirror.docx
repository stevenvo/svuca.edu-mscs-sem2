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OLE_LINK7" w:displacedByCustomXml="next"/>
    <w:bookmarkStart w:id="1" w:name="OLE_LINK6" w:displacedByCustomXml="next"/>
    <w:sdt>
      <w:sdtPr>
        <w:rPr>
          <w:rFonts w:asciiTheme="majorHAnsi" w:eastAsiaTheme="majorEastAsia" w:hAnsiTheme="majorHAnsi" w:cstheme="majorBidi"/>
          <w:caps/>
          <w:noProof/>
          <w:sz w:val="24"/>
          <w:szCs w:val="20"/>
          <w:lang w:val="en-GB" w:eastAsia="en-US"/>
        </w:rPr>
        <w:id w:val="-2049826611"/>
        <w:docPartObj>
          <w:docPartGallery w:val="Cover Pages"/>
          <w:docPartUnique/>
        </w:docPartObj>
      </w:sdtPr>
      <w:sdtEndPr>
        <w:rPr>
          <w:rFonts w:asciiTheme="minorHAnsi" w:eastAsia="SimSun" w:hAnsiTheme="minorHAnsi" w:cs="Times New Roman"/>
          <w:caps w:val="0"/>
          <w:noProof w:val="0"/>
          <w:szCs w:val="24"/>
          <w:lang w:val="en-US"/>
        </w:rPr>
      </w:sdtEndPr>
      <w:sdtContent>
        <w:tbl>
          <w:tblPr>
            <w:tblW w:w="5000" w:type="pct"/>
            <w:jc w:val="center"/>
            <w:tblLook w:val="04A0" w:firstRow="1" w:lastRow="0" w:firstColumn="1" w:lastColumn="0" w:noHBand="0" w:noVBand="1"/>
          </w:tblPr>
          <w:tblGrid>
            <w:gridCol w:w="9504"/>
          </w:tblGrid>
          <w:tr w:rsidR="002C11CF" w14:paraId="4E492AE4" w14:textId="77777777">
            <w:trPr>
              <w:trHeight w:val="2880"/>
              <w:jc w:val="center"/>
            </w:trPr>
            <w:sdt>
              <w:sdtPr>
                <w:rPr>
                  <w:rFonts w:asciiTheme="majorHAnsi" w:eastAsiaTheme="majorEastAsia" w:hAnsiTheme="majorHAnsi" w:cstheme="majorBidi"/>
                  <w:caps/>
                  <w:noProof/>
                  <w:sz w:val="24"/>
                  <w:szCs w:val="20"/>
                  <w:lang w:val="en-GB" w:eastAsia="en-US"/>
                </w:rPr>
                <w:alias w:val="Company"/>
                <w:id w:val="15524243"/>
                <w:dataBinding w:prefixMappings="xmlns:ns0='http://schemas.openxmlformats.org/officeDocument/2006/extended-properties'" w:xpath="/ns0:Properties[1]/ns0:Company[1]" w:storeItemID="{6668398D-A668-4E3E-A5EB-62B293D839F1}"/>
                <w:text/>
              </w:sdtPr>
              <w:sdtEndPr>
                <w:rPr>
                  <w:noProof w:val="0"/>
                  <w:sz w:val="22"/>
                  <w:szCs w:val="22"/>
                  <w:lang w:val="en-US" w:eastAsia="ja-JP"/>
                </w:rPr>
              </w:sdtEndPr>
              <w:sdtContent>
                <w:tc>
                  <w:tcPr>
                    <w:tcW w:w="5000" w:type="pct"/>
                  </w:tcPr>
                  <w:p w14:paraId="630B9467" w14:textId="77777777" w:rsidR="002C11CF" w:rsidRDefault="00360364" w:rsidP="0036036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CS596-030 IoT GROUP Project</w:t>
                    </w:r>
                  </w:p>
                </w:tc>
              </w:sdtContent>
            </w:sdt>
          </w:tr>
          <w:tr w:rsidR="002C11CF" w14:paraId="4801B763" w14:textId="77777777">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67FF4B89" w14:textId="77777777" w:rsidR="002C11CF" w:rsidRDefault="00360364" w:rsidP="0036036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Smart Mirror</w:t>
                    </w:r>
                  </w:p>
                </w:tc>
              </w:sdtContent>
            </w:sdt>
          </w:tr>
          <w:tr w:rsidR="002C11CF" w14:paraId="66B0921E" w14:textId="77777777">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04E52B08" w14:textId="77777777" w:rsidR="002C11CF" w:rsidRDefault="00360364" w:rsidP="0036036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IoT Project Document</w:t>
                    </w:r>
                  </w:p>
                </w:tc>
              </w:sdtContent>
            </w:sdt>
          </w:tr>
          <w:tr w:rsidR="002C11CF" w14:paraId="71C6F23B" w14:textId="77777777">
            <w:trPr>
              <w:trHeight w:val="360"/>
              <w:jc w:val="center"/>
            </w:trPr>
            <w:tc>
              <w:tcPr>
                <w:tcW w:w="5000" w:type="pct"/>
                <w:vAlign w:val="center"/>
              </w:tcPr>
              <w:p w14:paraId="1EE27C4A" w14:textId="77777777" w:rsidR="002C11CF" w:rsidRDefault="002C11CF">
                <w:pPr>
                  <w:pStyle w:val="NoSpacing"/>
                  <w:jc w:val="center"/>
                </w:pPr>
              </w:p>
            </w:tc>
          </w:tr>
          <w:tr w:rsidR="002C11CF" w14:paraId="702AA695" w14:textId="77777777">
            <w:trPr>
              <w:trHeight w:val="360"/>
              <w:jc w:val="center"/>
            </w:trPr>
            <w:tc>
              <w:tcPr>
                <w:tcW w:w="5000" w:type="pct"/>
                <w:vAlign w:val="center"/>
              </w:tcPr>
              <w:p w14:paraId="7847A8FB" w14:textId="77777777" w:rsidR="002C11CF" w:rsidRDefault="002C11CF" w:rsidP="00360364">
                <w:pPr>
                  <w:pStyle w:val="NoSpacing"/>
                  <w:rPr>
                    <w:b/>
                    <w:bCs/>
                  </w:rPr>
                </w:pPr>
              </w:p>
            </w:tc>
          </w:tr>
          <w:tr w:rsidR="002C11CF" w14:paraId="1BB0FCCE" w14:textId="77777777">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12-12T00:00:00Z">
                  <w:dateFormat w:val="M/d/yyyy"/>
                  <w:lid w:val="en-US"/>
                  <w:storeMappedDataAs w:val="dateTime"/>
                  <w:calendar w:val="gregorian"/>
                </w:date>
              </w:sdtPr>
              <w:sdtEndPr/>
              <w:sdtContent>
                <w:tc>
                  <w:tcPr>
                    <w:tcW w:w="5000" w:type="pct"/>
                    <w:vAlign w:val="center"/>
                  </w:tcPr>
                  <w:p w14:paraId="2F4596A5" w14:textId="0BEECBF2" w:rsidR="002C11CF" w:rsidRDefault="00360364" w:rsidP="00E206AE">
                    <w:pPr>
                      <w:pStyle w:val="NoSpacing"/>
                      <w:jc w:val="center"/>
                      <w:rPr>
                        <w:b/>
                        <w:bCs/>
                      </w:rPr>
                    </w:pPr>
                    <w:r>
                      <w:rPr>
                        <w:b/>
                        <w:bCs/>
                      </w:rPr>
                      <w:t>12/</w:t>
                    </w:r>
                    <w:r w:rsidR="00E206AE">
                      <w:rPr>
                        <w:b/>
                        <w:bCs/>
                      </w:rPr>
                      <w:t>12</w:t>
                    </w:r>
                    <w:r>
                      <w:rPr>
                        <w:b/>
                        <w:bCs/>
                      </w:rPr>
                      <w:t>/2015</w:t>
                    </w:r>
                  </w:p>
                </w:tc>
              </w:sdtContent>
            </w:sdt>
          </w:tr>
        </w:tbl>
        <w:p w14:paraId="6FDF1B89" w14:textId="77777777" w:rsidR="002C11CF" w:rsidRDefault="002C11CF"/>
        <w:p w14:paraId="5D305985" w14:textId="77777777" w:rsidR="002C11CF" w:rsidRDefault="002C11CF"/>
        <w:p w14:paraId="22E71BCF" w14:textId="77777777" w:rsidR="002C11CF" w:rsidRDefault="002C11CF"/>
        <w:p w14:paraId="17229B89" w14:textId="77777777" w:rsidR="002C11CF" w:rsidRDefault="002C11CF">
          <w:pPr>
            <w:rPr>
              <w:b/>
              <w:bCs/>
              <w:caps/>
              <w:kern w:val="28"/>
              <w:sz w:val="28"/>
              <w:szCs w:val="32"/>
            </w:rPr>
          </w:pPr>
          <w:bookmarkStart w:id="2" w:name="_GoBack"/>
          <w:r>
            <w:br w:type="page"/>
          </w:r>
        </w:p>
      </w:sdtContent>
    </w:sdt>
    <w:p w14:paraId="25B58740" w14:textId="77777777" w:rsidR="00583333" w:rsidRDefault="00583333" w:rsidP="00583333">
      <w:pPr>
        <w:pStyle w:val="Title"/>
      </w:pPr>
      <w:bookmarkStart w:id="3" w:name="_Toc438318518"/>
      <w:bookmarkEnd w:id="2"/>
      <w:r>
        <w:lastRenderedPageBreak/>
        <w:t>Table of Contents</w:t>
      </w:r>
      <w:bookmarkEnd w:id="3"/>
    </w:p>
    <w:bookmarkEnd w:id="1"/>
    <w:bookmarkEnd w:id="0"/>
    <w:p w14:paraId="0D1D0B6E" w14:textId="77777777" w:rsidR="00C51D44" w:rsidRDefault="00583333">
      <w:pPr>
        <w:pStyle w:val="TOC1"/>
        <w:tabs>
          <w:tab w:val="right" w:leader="dot" w:pos="9494"/>
        </w:tabs>
        <w:rPr>
          <w:rFonts w:eastAsiaTheme="minorEastAsia" w:cstheme="minorBidi"/>
          <w:b w:val="0"/>
          <w:bCs w:val="0"/>
          <w:caps w:val="0"/>
          <w:noProof/>
          <w:sz w:val="24"/>
        </w:rPr>
      </w:pPr>
      <w:r>
        <w:rPr>
          <w:i/>
          <w:smallCaps/>
          <w:szCs w:val="22"/>
        </w:rPr>
        <w:fldChar w:fldCharType="begin"/>
      </w:r>
      <w:r>
        <w:rPr>
          <w:i/>
          <w:szCs w:val="22"/>
        </w:rPr>
        <w:instrText xml:space="preserve"> TOC \o "2-2" \h \z \t "Heading 1,1,Title (Left),1,Title,1,Title (Left) 2,2,Appendix,1,Appendix Heading 2,2,Style Title + Justified,1" </w:instrText>
      </w:r>
      <w:r>
        <w:rPr>
          <w:i/>
          <w:smallCaps/>
          <w:szCs w:val="22"/>
        </w:rPr>
        <w:fldChar w:fldCharType="separate"/>
      </w:r>
      <w:hyperlink w:anchor="_Toc438318518" w:history="1">
        <w:r w:rsidR="00C51D44" w:rsidRPr="00353B8A">
          <w:rPr>
            <w:rStyle w:val="Hyperlink"/>
            <w:noProof/>
          </w:rPr>
          <w:t>Table of Contents</w:t>
        </w:r>
        <w:r w:rsidR="00C51D44">
          <w:rPr>
            <w:noProof/>
            <w:webHidden/>
          </w:rPr>
          <w:tab/>
        </w:r>
        <w:r w:rsidR="00C51D44">
          <w:rPr>
            <w:noProof/>
            <w:webHidden/>
          </w:rPr>
          <w:fldChar w:fldCharType="begin"/>
        </w:r>
        <w:r w:rsidR="00C51D44">
          <w:rPr>
            <w:noProof/>
            <w:webHidden/>
          </w:rPr>
          <w:instrText xml:space="preserve"> PAGEREF _Toc438318518 \h </w:instrText>
        </w:r>
        <w:r w:rsidR="00C51D44">
          <w:rPr>
            <w:noProof/>
            <w:webHidden/>
          </w:rPr>
        </w:r>
        <w:r w:rsidR="00C51D44">
          <w:rPr>
            <w:noProof/>
            <w:webHidden/>
          </w:rPr>
          <w:fldChar w:fldCharType="separate"/>
        </w:r>
        <w:r w:rsidR="0003173A">
          <w:rPr>
            <w:noProof/>
            <w:webHidden/>
          </w:rPr>
          <w:t>1</w:t>
        </w:r>
        <w:r w:rsidR="00C51D44">
          <w:rPr>
            <w:noProof/>
            <w:webHidden/>
          </w:rPr>
          <w:fldChar w:fldCharType="end"/>
        </w:r>
      </w:hyperlink>
    </w:p>
    <w:p w14:paraId="2E4C2958" w14:textId="77777777" w:rsidR="00C51D44" w:rsidRDefault="00C51D44">
      <w:pPr>
        <w:pStyle w:val="TOC1"/>
        <w:tabs>
          <w:tab w:val="right" w:leader="dot" w:pos="9494"/>
        </w:tabs>
        <w:rPr>
          <w:rFonts w:eastAsiaTheme="minorEastAsia" w:cstheme="minorBidi"/>
          <w:b w:val="0"/>
          <w:bCs w:val="0"/>
          <w:caps w:val="0"/>
          <w:noProof/>
          <w:sz w:val="24"/>
        </w:rPr>
      </w:pPr>
      <w:hyperlink w:anchor="_Toc438318519" w:history="1">
        <w:r w:rsidRPr="00353B8A">
          <w:rPr>
            <w:rStyle w:val="Hyperlink"/>
            <w:noProof/>
          </w:rPr>
          <w:t>Table of Figures</w:t>
        </w:r>
        <w:r>
          <w:rPr>
            <w:noProof/>
            <w:webHidden/>
          </w:rPr>
          <w:tab/>
        </w:r>
        <w:r>
          <w:rPr>
            <w:noProof/>
            <w:webHidden/>
          </w:rPr>
          <w:fldChar w:fldCharType="begin"/>
        </w:r>
        <w:r>
          <w:rPr>
            <w:noProof/>
            <w:webHidden/>
          </w:rPr>
          <w:instrText xml:space="preserve"> PAGEREF _Toc438318519 \h </w:instrText>
        </w:r>
        <w:r>
          <w:rPr>
            <w:noProof/>
            <w:webHidden/>
          </w:rPr>
        </w:r>
        <w:r>
          <w:rPr>
            <w:noProof/>
            <w:webHidden/>
          </w:rPr>
          <w:fldChar w:fldCharType="separate"/>
        </w:r>
        <w:r w:rsidR="0003173A">
          <w:rPr>
            <w:noProof/>
            <w:webHidden/>
          </w:rPr>
          <w:t>1</w:t>
        </w:r>
        <w:r>
          <w:rPr>
            <w:noProof/>
            <w:webHidden/>
          </w:rPr>
          <w:fldChar w:fldCharType="end"/>
        </w:r>
      </w:hyperlink>
    </w:p>
    <w:p w14:paraId="3ADAD927" w14:textId="77777777" w:rsidR="00C51D44" w:rsidRDefault="00C51D44">
      <w:pPr>
        <w:pStyle w:val="TOC1"/>
        <w:tabs>
          <w:tab w:val="right" w:leader="dot" w:pos="9494"/>
        </w:tabs>
        <w:rPr>
          <w:rFonts w:eastAsiaTheme="minorEastAsia" w:cstheme="minorBidi"/>
          <w:b w:val="0"/>
          <w:bCs w:val="0"/>
          <w:caps w:val="0"/>
          <w:noProof/>
          <w:sz w:val="24"/>
        </w:rPr>
      </w:pPr>
      <w:hyperlink w:anchor="_Toc438318520" w:history="1">
        <w:r w:rsidRPr="00353B8A">
          <w:rPr>
            <w:rStyle w:val="Hyperlink"/>
            <w:noProof/>
          </w:rPr>
          <w:t>1</w:t>
        </w:r>
        <w:r>
          <w:rPr>
            <w:rFonts w:eastAsiaTheme="minorEastAsia" w:cstheme="minorBidi"/>
            <w:b w:val="0"/>
            <w:bCs w:val="0"/>
            <w:caps w:val="0"/>
            <w:noProof/>
            <w:sz w:val="24"/>
          </w:rPr>
          <w:tab/>
        </w:r>
        <w:r w:rsidRPr="00353B8A">
          <w:rPr>
            <w:rStyle w:val="Hyperlink"/>
            <w:noProof/>
          </w:rPr>
          <w:t>Overview</w:t>
        </w:r>
        <w:r>
          <w:rPr>
            <w:noProof/>
            <w:webHidden/>
          </w:rPr>
          <w:tab/>
        </w:r>
        <w:r>
          <w:rPr>
            <w:noProof/>
            <w:webHidden/>
          </w:rPr>
          <w:fldChar w:fldCharType="begin"/>
        </w:r>
        <w:r>
          <w:rPr>
            <w:noProof/>
            <w:webHidden/>
          </w:rPr>
          <w:instrText xml:space="preserve"> PAGEREF _Toc438318520 \h </w:instrText>
        </w:r>
        <w:r>
          <w:rPr>
            <w:noProof/>
            <w:webHidden/>
          </w:rPr>
        </w:r>
        <w:r>
          <w:rPr>
            <w:noProof/>
            <w:webHidden/>
          </w:rPr>
          <w:fldChar w:fldCharType="separate"/>
        </w:r>
        <w:r w:rsidR="0003173A">
          <w:rPr>
            <w:noProof/>
            <w:webHidden/>
          </w:rPr>
          <w:t>2</w:t>
        </w:r>
        <w:r>
          <w:rPr>
            <w:noProof/>
            <w:webHidden/>
          </w:rPr>
          <w:fldChar w:fldCharType="end"/>
        </w:r>
      </w:hyperlink>
    </w:p>
    <w:p w14:paraId="78C9923E"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1" w:history="1">
        <w:r w:rsidRPr="00353B8A">
          <w:rPr>
            <w:rStyle w:val="Hyperlink"/>
            <w:noProof/>
          </w:rPr>
          <w:t>1.1</w:t>
        </w:r>
        <w:r>
          <w:rPr>
            <w:rFonts w:eastAsiaTheme="minorEastAsia" w:cstheme="minorBidi"/>
            <w:smallCaps w:val="0"/>
            <w:noProof/>
            <w:sz w:val="24"/>
          </w:rPr>
          <w:tab/>
        </w:r>
        <w:r w:rsidRPr="00353B8A">
          <w:rPr>
            <w:rStyle w:val="Hyperlink"/>
            <w:noProof/>
          </w:rPr>
          <w:t>The Idea &amp; The Mirror</w:t>
        </w:r>
        <w:r>
          <w:rPr>
            <w:noProof/>
            <w:webHidden/>
          </w:rPr>
          <w:tab/>
        </w:r>
        <w:r>
          <w:rPr>
            <w:noProof/>
            <w:webHidden/>
          </w:rPr>
          <w:fldChar w:fldCharType="begin"/>
        </w:r>
        <w:r>
          <w:rPr>
            <w:noProof/>
            <w:webHidden/>
          </w:rPr>
          <w:instrText xml:space="preserve"> PAGEREF _Toc438318521 \h </w:instrText>
        </w:r>
        <w:r>
          <w:rPr>
            <w:noProof/>
            <w:webHidden/>
          </w:rPr>
        </w:r>
        <w:r>
          <w:rPr>
            <w:noProof/>
            <w:webHidden/>
          </w:rPr>
          <w:fldChar w:fldCharType="separate"/>
        </w:r>
        <w:r w:rsidR="0003173A">
          <w:rPr>
            <w:noProof/>
            <w:webHidden/>
          </w:rPr>
          <w:t>2</w:t>
        </w:r>
        <w:r>
          <w:rPr>
            <w:noProof/>
            <w:webHidden/>
          </w:rPr>
          <w:fldChar w:fldCharType="end"/>
        </w:r>
      </w:hyperlink>
    </w:p>
    <w:p w14:paraId="67FC55FF"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2" w:history="1">
        <w:r w:rsidRPr="00353B8A">
          <w:rPr>
            <w:rStyle w:val="Hyperlink"/>
            <w:noProof/>
          </w:rPr>
          <w:t>1.2</w:t>
        </w:r>
        <w:r>
          <w:rPr>
            <w:rFonts w:eastAsiaTheme="minorEastAsia" w:cstheme="minorBidi"/>
            <w:smallCaps w:val="0"/>
            <w:noProof/>
            <w:sz w:val="24"/>
          </w:rPr>
          <w:tab/>
        </w:r>
        <w:r w:rsidRPr="00353B8A">
          <w:rPr>
            <w:rStyle w:val="Hyperlink"/>
            <w:noProof/>
          </w:rPr>
          <w:t>Initial Technical Considerations</w:t>
        </w:r>
        <w:r>
          <w:rPr>
            <w:noProof/>
            <w:webHidden/>
          </w:rPr>
          <w:tab/>
        </w:r>
        <w:r>
          <w:rPr>
            <w:noProof/>
            <w:webHidden/>
          </w:rPr>
          <w:fldChar w:fldCharType="begin"/>
        </w:r>
        <w:r>
          <w:rPr>
            <w:noProof/>
            <w:webHidden/>
          </w:rPr>
          <w:instrText xml:space="preserve"> PAGEREF _Toc438318522 \h </w:instrText>
        </w:r>
        <w:r>
          <w:rPr>
            <w:noProof/>
            <w:webHidden/>
          </w:rPr>
        </w:r>
        <w:r>
          <w:rPr>
            <w:noProof/>
            <w:webHidden/>
          </w:rPr>
          <w:fldChar w:fldCharType="separate"/>
        </w:r>
        <w:r w:rsidR="0003173A">
          <w:rPr>
            <w:noProof/>
            <w:webHidden/>
          </w:rPr>
          <w:t>2</w:t>
        </w:r>
        <w:r>
          <w:rPr>
            <w:noProof/>
            <w:webHidden/>
          </w:rPr>
          <w:fldChar w:fldCharType="end"/>
        </w:r>
      </w:hyperlink>
    </w:p>
    <w:p w14:paraId="567C130B" w14:textId="77777777" w:rsidR="00C51D44" w:rsidRDefault="00C51D44">
      <w:pPr>
        <w:pStyle w:val="TOC1"/>
        <w:tabs>
          <w:tab w:val="right" w:leader="dot" w:pos="9494"/>
        </w:tabs>
        <w:rPr>
          <w:rFonts w:eastAsiaTheme="minorEastAsia" w:cstheme="minorBidi"/>
          <w:b w:val="0"/>
          <w:bCs w:val="0"/>
          <w:caps w:val="0"/>
          <w:noProof/>
          <w:sz w:val="24"/>
        </w:rPr>
      </w:pPr>
      <w:hyperlink w:anchor="_Toc438318523" w:history="1">
        <w:r w:rsidRPr="00353B8A">
          <w:rPr>
            <w:rStyle w:val="Hyperlink"/>
            <w:noProof/>
          </w:rPr>
          <w:t>2</w:t>
        </w:r>
        <w:r>
          <w:rPr>
            <w:rFonts w:eastAsiaTheme="minorEastAsia" w:cstheme="minorBidi"/>
            <w:b w:val="0"/>
            <w:bCs w:val="0"/>
            <w:caps w:val="0"/>
            <w:noProof/>
            <w:sz w:val="24"/>
          </w:rPr>
          <w:tab/>
        </w:r>
        <w:r w:rsidRPr="00353B8A">
          <w:rPr>
            <w:rStyle w:val="Hyperlink"/>
            <w:noProof/>
          </w:rPr>
          <w:t>High Level Requirements</w:t>
        </w:r>
        <w:r>
          <w:rPr>
            <w:noProof/>
            <w:webHidden/>
          </w:rPr>
          <w:tab/>
        </w:r>
        <w:r>
          <w:rPr>
            <w:noProof/>
            <w:webHidden/>
          </w:rPr>
          <w:fldChar w:fldCharType="begin"/>
        </w:r>
        <w:r>
          <w:rPr>
            <w:noProof/>
            <w:webHidden/>
          </w:rPr>
          <w:instrText xml:space="preserve"> PAGEREF _Toc438318523 \h </w:instrText>
        </w:r>
        <w:r>
          <w:rPr>
            <w:noProof/>
            <w:webHidden/>
          </w:rPr>
        </w:r>
        <w:r>
          <w:rPr>
            <w:noProof/>
            <w:webHidden/>
          </w:rPr>
          <w:fldChar w:fldCharType="separate"/>
        </w:r>
        <w:r w:rsidR="0003173A">
          <w:rPr>
            <w:noProof/>
            <w:webHidden/>
          </w:rPr>
          <w:t>3</w:t>
        </w:r>
        <w:r>
          <w:rPr>
            <w:noProof/>
            <w:webHidden/>
          </w:rPr>
          <w:fldChar w:fldCharType="end"/>
        </w:r>
      </w:hyperlink>
    </w:p>
    <w:p w14:paraId="70F36D0D"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4" w:history="1">
        <w:r w:rsidRPr="00353B8A">
          <w:rPr>
            <w:rStyle w:val="Hyperlink"/>
            <w:noProof/>
          </w:rPr>
          <w:t>2.1</w:t>
        </w:r>
        <w:r>
          <w:rPr>
            <w:rFonts w:eastAsiaTheme="minorEastAsia" w:cstheme="minorBidi"/>
            <w:smallCaps w:val="0"/>
            <w:noProof/>
            <w:sz w:val="24"/>
          </w:rPr>
          <w:tab/>
        </w:r>
        <w:r w:rsidRPr="00353B8A">
          <w:rPr>
            <w:rStyle w:val="Hyperlink"/>
            <w:noProof/>
          </w:rPr>
          <w:t>Use Case</w:t>
        </w:r>
        <w:r>
          <w:rPr>
            <w:noProof/>
            <w:webHidden/>
          </w:rPr>
          <w:tab/>
        </w:r>
        <w:r>
          <w:rPr>
            <w:noProof/>
            <w:webHidden/>
          </w:rPr>
          <w:fldChar w:fldCharType="begin"/>
        </w:r>
        <w:r>
          <w:rPr>
            <w:noProof/>
            <w:webHidden/>
          </w:rPr>
          <w:instrText xml:space="preserve"> PAGEREF _Toc438318524 \h </w:instrText>
        </w:r>
        <w:r>
          <w:rPr>
            <w:noProof/>
            <w:webHidden/>
          </w:rPr>
        </w:r>
        <w:r>
          <w:rPr>
            <w:noProof/>
            <w:webHidden/>
          </w:rPr>
          <w:fldChar w:fldCharType="separate"/>
        </w:r>
        <w:r w:rsidR="0003173A">
          <w:rPr>
            <w:noProof/>
            <w:webHidden/>
          </w:rPr>
          <w:t>3</w:t>
        </w:r>
        <w:r>
          <w:rPr>
            <w:noProof/>
            <w:webHidden/>
          </w:rPr>
          <w:fldChar w:fldCharType="end"/>
        </w:r>
      </w:hyperlink>
    </w:p>
    <w:p w14:paraId="45AB86AE" w14:textId="77777777" w:rsidR="00C51D44" w:rsidRDefault="00C51D44">
      <w:pPr>
        <w:pStyle w:val="TOC1"/>
        <w:tabs>
          <w:tab w:val="right" w:leader="dot" w:pos="9494"/>
        </w:tabs>
        <w:rPr>
          <w:rFonts w:eastAsiaTheme="minorEastAsia" w:cstheme="minorBidi"/>
          <w:b w:val="0"/>
          <w:bCs w:val="0"/>
          <w:caps w:val="0"/>
          <w:noProof/>
          <w:sz w:val="24"/>
        </w:rPr>
      </w:pPr>
      <w:hyperlink w:anchor="_Toc438318525" w:history="1">
        <w:r w:rsidRPr="00353B8A">
          <w:rPr>
            <w:rStyle w:val="Hyperlink"/>
            <w:noProof/>
          </w:rPr>
          <w:t>3</w:t>
        </w:r>
        <w:r>
          <w:rPr>
            <w:rFonts w:eastAsiaTheme="minorEastAsia" w:cstheme="minorBidi"/>
            <w:b w:val="0"/>
            <w:bCs w:val="0"/>
            <w:caps w:val="0"/>
            <w:noProof/>
            <w:sz w:val="24"/>
          </w:rPr>
          <w:tab/>
        </w:r>
        <w:r w:rsidRPr="00353B8A">
          <w:rPr>
            <w:rStyle w:val="Hyperlink"/>
            <w:noProof/>
          </w:rPr>
          <w:t>Product Design</w:t>
        </w:r>
        <w:r>
          <w:rPr>
            <w:noProof/>
            <w:webHidden/>
          </w:rPr>
          <w:tab/>
        </w:r>
        <w:r>
          <w:rPr>
            <w:noProof/>
            <w:webHidden/>
          </w:rPr>
          <w:fldChar w:fldCharType="begin"/>
        </w:r>
        <w:r>
          <w:rPr>
            <w:noProof/>
            <w:webHidden/>
          </w:rPr>
          <w:instrText xml:space="preserve"> PAGEREF _Toc438318525 \h </w:instrText>
        </w:r>
        <w:r>
          <w:rPr>
            <w:noProof/>
            <w:webHidden/>
          </w:rPr>
        </w:r>
        <w:r>
          <w:rPr>
            <w:noProof/>
            <w:webHidden/>
          </w:rPr>
          <w:fldChar w:fldCharType="separate"/>
        </w:r>
        <w:r w:rsidR="0003173A">
          <w:rPr>
            <w:noProof/>
            <w:webHidden/>
          </w:rPr>
          <w:t>4</w:t>
        </w:r>
        <w:r>
          <w:rPr>
            <w:noProof/>
            <w:webHidden/>
          </w:rPr>
          <w:fldChar w:fldCharType="end"/>
        </w:r>
      </w:hyperlink>
    </w:p>
    <w:p w14:paraId="605A9DE5"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6" w:history="1">
        <w:r w:rsidRPr="00353B8A">
          <w:rPr>
            <w:rStyle w:val="Hyperlink"/>
            <w:noProof/>
          </w:rPr>
          <w:t>3.1</w:t>
        </w:r>
        <w:r>
          <w:rPr>
            <w:rFonts w:eastAsiaTheme="minorEastAsia" w:cstheme="minorBidi"/>
            <w:smallCaps w:val="0"/>
            <w:noProof/>
            <w:sz w:val="24"/>
          </w:rPr>
          <w:tab/>
        </w:r>
        <w:r w:rsidRPr="00353B8A">
          <w:rPr>
            <w:rStyle w:val="Hyperlink"/>
            <w:noProof/>
          </w:rPr>
          <w:t>User Flow Design</w:t>
        </w:r>
        <w:r>
          <w:rPr>
            <w:noProof/>
            <w:webHidden/>
          </w:rPr>
          <w:tab/>
        </w:r>
        <w:r>
          <w:rPr>
            <w:noProof/>
            <w:webHidden/>
          </w:rPr>
          <w:fldChar w:fldCharType="begin"/>
        </w:r>
        <w:r>
          <w:rPr>
            <w:noProof/>
            <w:webHidden/>
          </w:rPr>
          <w:instrText xml:space="preserve"> PAGEREF _Toc438318526 \h </w:instrText>
        </w:r>
        <w:r>
          <w:rPr>
            <w:noProof/>
            <w:webHidden/>
          </w:rPr>
        </w:r>
        <w:r>
          <w:rPr>
            <w:noProof/>
            <w:webHidden/>
          </w:rPr>
          <w:fldChar w:fldCharType="separate"/>
        </w:r>
        <w:r w:rsidR="0003173A">
          <w:rPr>
            <w:noProof/>
            <w:webHidden/>
          </w:rPr>
          <w:t>4</w:t>
        </w:r>
        <w:r>
          <w:rPr>
            <w:noProof/>
            <w:webHidden/>
          </w:rPr>
          <w:fldChar w:fldCharType="end"/>
        </w:r>
      </w:hyperlink>
    </w:p>
    <w:p w14:paraId="0F684E7C"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7" w:history="1">
        <w:r w:rsidRPr="00353B8A">
          <w:rPr>
            <w:rStyle w:val="Hyperlink"/>
            <w:noProof/>
          </w:rPr>
          <w:t>3.2</w:t>
        </w:r>
        <w:r>
          <w:rPr>
            <w:rFonts w:eastAsiaTheme="minorEastAsia" w:cstheme="minorBidi"/>
            <w:smallCaps w:val="0"/>
            <w:noProof/>
            <w:sz w:val="24"/>
          </w:rPr>
          <w:tab/>
        </w:r>
        <w:r w:rsidRPr="00353B8A">
          <w:rPr>
            <w:rStyle w:val="Hyperlink"/>
            <w:noProof/>
          </w:rPr>
          <w:t>Hardware</w:t>
        </w:r>
        <w:r>
          <w:rPr>
            <w:noProof/>
            <w:webHidden/>
          </w:rPr>
          <w:tab/>
        </w:r>
        <w:r>
          <w:rPr>
            <w:noProof/>
            <w:webHidden/>
          </w:rPr>
          <w:fldChar w:fldCharType="begin"/>
        </w:r>
        <w:r>
          <w:rPr>
            <w:noProof/>
            <w:webHidden/>
          </w:rPr>
          <w:instrText xml:space="preserve"> PAGEREF _Toc438318527 \h </w:instrText>
        </w:r>
        <w:r>
          <w:rPr>
            <w:noProof/>
            <w:webHidden/>
          </w:rPr>
        </w:r>
        <w:r>
          <w:rPr>
            <w:noProof/>
            <w:webHidden/>
          </w:rPr>
          <w:fldChar w:fldCharType="separate"/>
        </w:r>
        <w:r w:rsidR="0003173A">
          <w:rPr>
            <w:noProof/>
            <w:webHidden/>
          </w:rPr>
          <w:t>6</w:t>
        </w:r>
        <w:r>
          <w:rPr>
            <w:noProof/>
            <w:webHidden/>
          </w:rPr>
          <w:fldChar w:fldCharType="end"/>
        </w:r>
      </w:hyperlink>
    </w:p>
    <w:p w14:paraId="2F979AED"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8" w:history="1">
        <w:r w:rsidRPr="00353B8A">
          <w:rPr>
            <w:rStyle w:val="Hyperlink"/>
            <w:noProof/>
          </w:rPr>
          <w:t>3.3</w:t>
        </w:r>
        <w:r>
          <w:rPr>
            <w:rFonts w:eastAsiaTheme="minorEastAsia" w:cstheme="minorBidi"/>
            <w:smallCaps w:val="0"/>
            <w:noProof/>
            <w:sz w:val="24"/>
          </w:rPr>
          <w:tab/>
        </w:r>
        <w:r w:rsidRPr="00353B8A">
          <w:rPr>
            <w:rStyle w:val="Hyperlink"/>
            <w:noProof/>
          </w:rPr>
          <w:t>System Model</w:t>
        </w:r>
        <w:r>
          <w:rPr>
            <w:noProof/>
            <w:webHidden/>
          </w:rPr>
          <w:tab/>
        </w:r>
        <w:r>
          <w:rPr>
            <w:noProof/>
            <w:webHidden/>
          </w:rPr>
          <w:fldChar w:fldCharType="begin"/>
        </w:r>
        <w:r>
          <w:rPr>
            <w:noProof/>
            <w:webHidden/>
          </w:rPr>
          <w:instrText xml:space="preserve"> PAGEREF _Toc438318528 \h </w:instrText>
        </w:r>
        <w:r>
          <w:rPr>
            <w:noProof/>
            <w:webHidden/>
          </w:rPr>
        </w:r>
        <w:r>
          <w:rPr>
            <w:noProof/>
            <w:webHidden/>
          </w:rPr>
          <w:fldChar w:fldCharType="separate"/>
        </w:r>
        <w:r w:rsidR="0003173A">
          <w:rPr>
            <w:noProof/>
            <w:webHidden/>
          </w:rPr>
          <w:t>12</w:t>
        </w:r>
        <w:r>
          <w:rPr>
            <w:noProof/>
            <w:webHidden/>
          </w:rPr>
          <w:fldChar w:fldCharType="end"/>
        </w:r>
      </w:hyperlink>
    </w:p>
    <w:p w14:paraId="661F528F"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29" w:history="1">
        <w:r w:rsidRPr="00353B8A">
          <w:rPr>
            <w:rStyle w:val="Hyperlink"/>
            <w:noProof/>
          </w:rPr>
          <w:t>3.4</w:t>
        </w:r>
        <w:r>
          <w:rPr>
            <w:rFonts w:eastAsiaTheme="minorEastAsia" w:cstheme="minorBidi"/>
            <w:smallCaps w:val="0"/>
            <w:noProof/>
            <w:sz w:val="24"/>
          </w:rPr>
          <w:tab/>
        </w:r>
        <w:r w:rsidRPr="00353B8A">
          <w:rPr>
            <w:rStyle w:val="Hyperlink"/>
            <w:noProof/>
          </w:rPr>
          <w:t>Software Design</w:t>
        </w:r>
        <w:r>
          <w:rPr>
            <w:noProof/>
            <w:webHidden/>
          </w:rPr>
          <w:tab/>
        </w:r>
        <w:r>
          <w:rPr>
            <w:noProof/>
            <w:webHidden/>
          </w:rPr>
          <w:fldChar w:fldCharType="begin"/>
        </w:r>
        <w:r>
          <w:rPr>
            <w:noProof/>
            <w:webHidden/>
          </w:rPr>
          <w:instrText xml:space="preserve"> PAGEREF _Toc438318529 \h </w:instrText>
        </w:r>
        <w:r>
          <w:rPr>
            <w:noProof/>
            <w:webHidden/>
          </w:rPr>
        </w:r>
        <w:r>
          <w:rPr>
            <w:noProof/>
            <w:webHidden/>
          </w:rPr>
          <w:fldChar w:fldCharType="separate"/>
        </w:r>
        <w:r w:rsidR="0003173A">
          <w:rPr>
            <w:noProof/>
            <w:webHidden/>
          </w:rPr>
          <w:t>12</w:t>
        </w:r>
        <w:r>
          <w:rPr>
            <w:noProof/>
            <w:webHidden/>
          </w:rPr>
          <w:fldChar w:fldCharType="end"/>
        </w:r>
      </w:hyperlink>
    </w:p>
    <w:p w14:paraId="5AAF1755"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30" w:history="1">
        <w:r w:rsidRPr="00353B8A">
          <w:rPr>
            <w:rStyle w:val="Hyperlink"/>
            <w:noProof/>
          </w:rPr>
          <w:t>3.5</w:t>
        </w:r>
        <w:r>
          <w:rPr>
            <w:rFonts w:eastAsiaTheme="minorEastAsia" w:cstheme="minorBidi"/>
            <w:smallCaps w:val="0"/>
            <w:noProof/>
            <w:sz w:val="24"/>
          </w:rPr>
          <w:tab/>
        </w:r>
        <w:r w:rsidRPr="00353B8A">
          <w:rPr>
            <w:rStyle w:val="Hyperlink"/>
            <w:noProof/>
          </w:rPr>
          <w:t>Third-Party Services in Use</w:t>
        </w:r>
        <w:r>
          <w:rPr>
            <w:noProof/>
            <w:webHidden/>
          </w:rPr>
          <w:tab/>
        </w:r>
        <w:r>
          <w:rPr>
            <w:noProof/>
            <w:webHidden/>
          </w:rPr>
          <w:fldChar w:fldCharType="begin"/>
        </w:r>
        <w:r>
          <w:rPr>
            <w:noProof/>
            <w:webHidden/>
          </w:rPr>
          <w:instrText xml:space="preserve"> PAGEREF _Toc438318530 \h </w:instrText>
        </w:r>
        <w:r>
          <w:rPr>
            <w:noProof/>
            <w:webHidden/>
          </w:rPr>
        </w:r>
        <w:r>
          <w:rPr>
            <w:noProof/>
            <w:webHidden/>
          </w:rPr>
          <w:fldChar w:fldCharType="separate"/>
        </w:r>
        <w:r w:rsidR="0003173A">
          <w:rPr>
            <w:noProof/>
            <w:webHidden/>
          </w:rPr>
          <w:t>17</w:t>
        </w:r>
        <w:r>
          <w:rPr>
            <w:noProof/>
            <w:webHidden/>
          </w:rPr>
          <w:fldChar w:fldCharType="end"/>
        </w:r>
      </w:hyperlink>
    </w:p>
    <w:p w14:paraId="0A1EFA7D" w14:textId="77777777" w:rsidR="00C51D44" w:rsidRDefault="00C51D44">
      <w:pPr>
        <w:pStyle w:val="TOC1"/>
        <w:tabs>
          <w:tab w:val="right" w:leader="dot" w:pos="9494"/>
        </w:tabs>
        <w:rPr>
          <w:rFonts w:eastAsiaTheme="minorEastAsia" w:cstheme="minorBidi"/>
          <w:b w:val="0"/>
          <w:bCs w:val="0"/>
          <w:caps w:val="0"/>
          <w:noProof/>
          <w:sz w:val="24"/>
        </w:rPr>
      </w:pPr>
      <w:hyperlink w:anchor="_Toc438318531" w:history="1">
        <w:r w:rsidRPr="00353B8A">
          <w:rPr>
            <w:rStyle w:val="Hyperlink"/>
            <w:noProof/>
          </w:rPr>
          <w:t>4</w:t>
        </w:r>
        <w:r>
          <w:rPr>
            <w:rFonts w:eastAsiaTheme="minorEastAsia" w:cstheme="minorBidi"/>
            <w:b w:val="0"/>
            <w:bCs w:val="0"/>
            <w:caps w:val="0"/>
            <w:noProof/>
            <w:sz w:val="24"/>
          </w:rPr>
          <w:tab/>
        </w:r>
        <w:r w:rsidRPr="00353B8A">
          <w:rPr>
            <w:rStyle w:val="Hyperlink"/>
            <w:noProof/>
          </w:rPr>
          <w:t>Business Model</w:t>
        </w:r>
        <w:r>
          <w:rPr>
            <w:noProof/>
            <w:webHidden/>
          </w:rPr>
          <w:tab/>
        </w:r>
        <w:r>
          <w:rPr>
            <w:noProof/>
            <w:webHidden/>
          </w:rPr>
          <w:fldChar w:fldCharType="begin"/>
        </w:r>
        <w:r>
          <w:rPr>
            <w:noProof/>
            <w:webHidden/>
          </w:rPr>
          <w:instrText xml:space="preserve"> PAGEREF _Toc438318531 \h </w:instrText>
        </w:r>
        <w:r>
          <w:rPr>
            <w:noProof/>
            <w:webHidden/>
          </w:rPr>
        </w:r>
        <w:r>
          <w:rPr>
            <w:noProof/>
            <w:webHidden/>
          </w:rPr>
          <w:fldChar w:fldCharType="separate"/>
        </w:r>
        <w:r w:rsidR="0003173A">
          <w:rPr>
            <w:noProof/>
            <w:webHidden/>
          </w:rPr>
          <w:t>18</w:t>
        </w:r>
        <w:r>
          <w:rPr>
            <w:noProof/>
            <w:webHidden/>
          </w:rPr>
          <w:fldChar w:fldCharType="end"/>
        </w:r>
      </w:hyperlink>
    </w:p>
    <w:p w14:paraId="617C4262" w14:textId="77777777" w:rsidR="00C51D44" w:rsidRDefault="00C51D44">
      <w:pPr>
        <w:pStyle w:val="TOC1"/>
        <w:tabs>
          <w:tab w:val="right" w:leader="dot" w:pos="9494"/>
        </w:tabs>
        <w:rPr>
          <w:rFonts w:eastAsiaTheme="minorEastAsia" w:cstheme="minorBidi"/>
          <w:b w:val="0"/>
          <w:bCs w:val="0"/>
          <w:caps w:val="0"/>
          <w:noProof/>
          <w:sz w:val="24"/>
        </w:rPr>
      </w:pPr>
      <w:hyperlink w:anchor="_Toc438318532" w:history="1">
        <w:r w:rsidRPr="00353B8A">
          <w:rPr>
            <w:rStyle w:val="Hyperlink"/>
            <w:noProof/>
          </w:rPr>
          <w:t>5</w:t>
        </w:r>
        <w:r>
          <w:rPr>
            <w:rFonts w:eastAsiaTheme="minorEastAsia" w:cstheme="minorBidi"/>
            <w:b w:val="0"/>
            <w:bCs w:val="0"/>
            <w:caps w:val="0"/>
            <w:noProof/>
            <w:sz w:val="24"/>
          </w:rPr>
          <w:tab/>
        </w:r>
        <w:r w:rsidRPr="00353B8A">
          <w:rPr>
            <w:rStyle w:val="Hyperlink"/>
            <w:noProof/>
          </w:rPr>
          <w:t>Project Management</w:t>
        </w:r>
        <w:r>
          <w:rPr>
            <w:noProof/>
            <w:webHidden/>
          </w:rPr>
          <w:tab/>
        </w:r>
        <w:r>
          <w:rPr>
            <w:noProof/>
            <w:webHidden/>
          </w:rPr>
          <w:fldChar w:fldCharType="begin"/>
        </w:r>
        <w:r>
          <w:rPr>
            <w:noProof/>
            <w:webHidden/>
          </w:rPr>
          <w:instrText xml:space="preserve"> PAGEREF _Toc438318532 \h </w:instrText>
        </w:r>
        <w:r>
          <w:rPr>
            <w:noProof/>
            <w:webHidden/>
          </w:rPr>
        </w:r>
        <w:r>
          <w:rPr>
            <w:noProof/>
            <w:webHidden/>
          </w:rPr>
          <w:fldChar w:fldCharType="separate"/>
        </w:r>
        <w:r w:rsidR="0003173A">
          <w:rPr>
            <w:noProof/>
            <w:webHidden/>
          </w:rPr>
          <w:t>19</w:t>
        </w:r>
        <w:r>
          <w:rPr>
            <w:noProof/>
            <w:webHidden/>
          </w:rPr>
          <w:fldChar w:fldCharType="end"/>
        </w:r>
      </w:hyperlink>
    </w:p>
    <w:p w14:paraId="770B938C"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33" w:history="1">
        <w:r w:rsidRPr="00353B8A">
          <w:rPr>
            <w:rStyle w:val="Hyperlink"/>
            <w:noProof/>
          </w:rPr>
          <w:t>5.1</w:t>
        </w:r>
        <w:r>
          <w:rPr>
            <w:rFonts w:eastAsiaTheme="minorEastAsia" w:cstheme="minorBidi"/>
            <w:smallCaps w:val="0"/>
            <w:noProof/>
            <w:sz w:val="24"/>
          </w:rPr>
          <w:tab/>
        </w:r>
        <w:r w:rsidRPr="00353B8A">
          <w:rPr>
            <w:rStyle w:val="Hyperlink"/>
            <w:noProof/>
          </w:rPr>
          <w:t>Project Tasks</w:t>
        </w:r>
        <w:r>
          <w:rPr>
            <w:noProof/>
            <w:webHidden/>
          </w:rPr>
          <w:tab/>
        </w:r>
        <w:r>
          <w:rPr>
            <w:noProof/>
            <w:webHidden/>
          </w:rPr>
          <w:fldChar w:fldCharType="begin"/>
        </w:r>
        <w:r>
          <w:rPr>
            <w:noProof/>
            <w:webHidden/>
          </w:rPr>
          <w:instrText xml:space="preserve"> PAGEREF _Toc438318533 \h </w:instrText>
        </w:r>
        <w:r>
          <w:rPr>
            <w:noProof/>
            <w:webHidden/>
          </w:rPr>
        </w:r>
        <w:r>
          <w:rPr>
            <w:noProof/>
            <w:webHidden/>
          </w:rPr>
          <w:fldChar w:fldCharType="separate"/>
        </w:r>
        <w:r w:rsidR="0003173A">
          <w:rPr>
            <w:noProof/>
            <w:webHidden/>
          </w:rPr>
          <w:t>19</w:t>
        </w:r>
        <w:r>
          <w:rPr>
            <w:noProof/>
            <w:webHidden/>
          </w:rPr>
          <w:fldChar w:fldCharType="end"/>
        </w:r>
      </w:hyperlink>
    </w:p>
    <w:p w14:paraId="12285BEC" w14:textId="77777777" w:rsidR="00C51D44" w:rsidRDefault="00C51D44">
      <w:pPr>
        <w:pStyle w:val="TOC2"/>
        <w:tabs>
          <w:tab w:val="left" w:pos="1137"/>
          <w:tab w:val="right" w:leader="dot" w:pos="9494"/>
        </w:tabs>
        <w:rPr>
          <w:rFonts w:eastAsiaTheme="minorEastAsia" w:cstheme="minorBidi"/>
          <w:smallCaps w:val="0"/>
          <w:noProof/>
          <w:sz w:val="24"/>
        </w:rPr>
      </w:pPr>
      <w:hyperlink w:anchor="_Toc438318534" w:history="1">
        <w:r w:rsidRPr="00353B8A">
          <w:rPr>
            <w:rStyle w:val="Hyperlink"/>
            <w:noProof/>
          </w:rPr>
          <w:t>5.2</w:t>
        </w:r>
        <w:r>
          <w:rPr>
            <w:rFonts w:eastAsiaTheme="minorEastAsia" w:cstheme="minorBidi"/>
            <w:smallCaps w:val="0"/>
            <w:noProof/>
            <w:sz w:val="24"/>
          </w:rPr>
          <w:tab/>
        </w:r>
        <w:r w:rsidRPr="00353B8A">
          <w:rPr>
            <w:rStyle w:val="Hyperlink"/>
            <w:noProof/>
          </w:rPr>
          <w:t>Team Organization</w:t>
        </w:r>
        <w:r>
          <w:rPr>
            <w:noProof/>
            <w:webHidden/>
          </w:rPr>
          <w:tab/>
        </w:r>
        <w:r>
          <w:rPr>
            <w:noProof/>
            <w:webHidden/>
          </w:rPr>
          <w:fldChar w:fldCharType="begin"/>
        </w:r>
        <w:r>
          <w:rPr>
            <w:noProof/>
            <w:webHidden/>
          </w:rPr>
          <w:instrText xml:space="preserve"> PAGEREF _Toc438318534 \h </w:instrText>
        </w:r>
        <w:r>
          <w:rPr>
            <w:noProof/>
            <w:webHidden/>
          </w:rPr>
        </w:r>
        <w:r>
          <w:rPr>
            <w:noProof/>
            <w:webHidden/>
          </w:rPr>
          <w:fldChar w:fldCharType="separate"/>
        </w:r>
        <w:r w:rsidR="0003173A">
          <w:rPr>
            <w:noProof/>
            <w:webHidden/>
          </w:rPr>
          <w:t>19</w:t>
        </w:r>
        <w:r>
          <w:rPr>
            <w:noProof/>
            <w:webHidden/>
          </w:rPr>
          <w:fldChar w:fldCharType="end"/>
        </w:r>
      </w:hyperlink>
    </w:p>
    <w:p w14:paraId="315B1C2A" w14:textId="77777777" w:rsidR="00C51D44" w:rsidRDefault="00C51D44">
      <w:pPr>
        <w:pStyle w:val="TOC1"/>
        <w:tabs>
          <w:tab w:val="right" w:leader="dot" w:pos="9494"/>
        </w:tabs>
        <w:rPr>
          <w:rFonts w:eastAsiaTheme="minorEastAsia" w:cstheme="minorBidi"/>
          <w:b w:val="0"/>
          <w:bCs w:val="0"/>
          <w:caps w:val="0"/>
          <w:noProof/>
          <w:sz w:val="24"/>
        </w:rPr>
      </w:pPr>
      <w:hyperlink w:anchor="_Toc438318535" w:history="1">
        <w:r w:rsidRPr="00353B8A">
          <w:rPr>
            <w:rStyle w:val="Hyperlink"/>
            <w:noProof/>
          </w:rPr>
          <w:t>6</w:t>
        </w:r>
        <w:r>
          <w:rPr>
            <w:rFonts w:eastAsiaTheme="minorEastAsia" w:cstheme="minorBidi"/>
            <w:b w:val="0"/>
            <w:bCs w:val="0"/>
            <w:caps w:val="0"/>
            <w:noProof/>
            <w:sz w:val="24"/>
          </w:rPr>
          <w:tab/>
        </w:r>
        <w:r w:rsidRPr="00353B8A">
          <w:rPr>
            <w:rStyle w:val="Hyperlink"/>
            <w:noProof/>
          </w:rPr>
          <w:t>Conclusion</w:t>
        </w:r>
        <w:r>
          <w:rPr>
            <w:noProof/>
            <w:webHidden/>
          </w:rPr>
          <w:tab/>
        </w:r>
        <w:r>
          <w:rPr>
            <w:noProof/>
            <w:webHidden/>
          </w:rPr>
          <w:fldChar w:fldCharType="begin"/>
        </w:r>
        <w:r>
          <w:rPr>
            <w:noProof/>
            <w:webHidden/>
          </w:rPr>
          <w:instrText xml:space="preserve"> PAGEREF _Toc438318535 \h </w:instrText>
        </w:r>
        <w:r>
          <w:rPr>
            <w:noProof/>
            <w:webHidden/>
          </w:rPr>
        </w:r>
        <w:r>
          <w:rPr>
            <w:noProof/>
            <w:webHidden/>
          </w:rPr>
          <w:fldChar w:fldCharType="separate"/>
        </w:r>
        <w:r w:rsidR="0003173A">
          <w:rPr>
            <w:noProof/>
            <w:webHidden/>
          </w:rPr>
          <w:t>19</w:t>
        </w:r>
        <w:r>
          <w:rPr>
            <w:noProof/>
            <w:webHidden/>
          </w:rPr>
          <w:fldChar w:fldCharType="end"/>
        </w:r>
      </w:hyperlink>
    </w:p>
    <w:p w14:paraId="7EFD5007" w14:textId="77777777" w:rsidR="00583333" w:rsidRDefault="00583333" w:rsidP="00583333">
      <w:pPr>
        <w:pStyle w:val="TOC1"/>
        <w:tabs>
          <w:tab w:val="right" w:leader="dot" w:pos="9039"/>
          <w:tab w:val="right" w:leader="dot" w:pos="9270"/>
          <w:tab w:val="right" w:leader="dot" w:pos="9494"/>
        </w:tabs>
        <w:rPr>
          <w:b w:val="0"/>
          <w:bCs w:val="0"/>
          <w:i/>
          <w:caps w:val="0"/>
          <w:szCs w:val="22"/>
        </w:rPr>
      </w:pPr>
      <w:r>
        <w:rPr>
          <w:b w:val="0"/>
          <w:bCs w:val="0"/>
          <w:i/>
          <w:caps w:val="0"/>
          <w:szCs w:val="22"/>
        </w:rPr>
        <w:fldChar w:fldCharType="end"/>
      </w:r>
    </w:p>
    <w:p w14:paraId="56F41015" w14:textId="77777777" w:rsidR="001818A1" w:rsidRDefault="001818A1" w:rsidP="00583333">
      <w:pPr>
        <w:pStyle w:val="Title"/>
      </w:pPr>
    </w:p>
    <w:p w14:paraId="6C19D310" w14:textId="77777777" w:rsidR="00583333" w:rsidRDefault="00583333" w:rsidP="00583333">
      <w:pPr>
        <w:pStyle w:val="Title"/>
      </w:pPr>
      <w:bookmarkStart w:id="4" w:name="_Toc438318519"/>
      <w:r>
        <w:t>Table of Figures</w:t>
      </w:r>
      <w:bookmarkEnd w:id="4"/>
    </w:p>
    <w:p w14:paraId="0BBDFB7E" w14:textId="77777777" w:rsidR="00C51D44" w:rsidRDefault="00583333">
      <w:pPr>
        <w:pStyle w:val="TOC2"/>
        <w:tabs>
          <w:tab w:val="right" w:leader="dot" w:pos="9494"/>
        </w:tabs>
        <w:rPr>
          <w:rFonts w:eastAsiaTheme="minorEastAsia" w:cstheme="minorBidi"/>
          <w:smallCaps w:val="0"/>
          <w:noProof/>
          <w:sz w:val="24"/>
        </w:rPr>
      </w:pPr>
      <w:r>
        <w:rPr>
          <w:b/>
          <w:sz w:val="18"/>
          <w:szCs w:val="18"/>
        </w:rPr>
        <w:fldChar w:fldCharType="begin"/>
      </w:r>
      <w:r>
        <w:rPr>
          <w:b/>
          <w:sz w:val="18"/>
          <w:szCs w:val="18"/>
        </w:rPr>
        <w:instrText xml:space="preserve"> TOC \h \z \t "Caption,2" </w:instrText>
      </w:r>
      <w:r>
        <w:rPr>
          <w:b/>
          <w:sz w:val="18"/>
          <w:szCs w:val="18"/>
        </w:rPr>
        <w:fldChar w:fldCharType="separate"/>
      </w:r>
      <w:bookmarkStart w:id="5" w:name="_Toc294097692"/>
      <w:bookmarkStart w:id="6" w:name="_Toc294095446"/>
      <w:bookmarkStart w:id="7" w:name="_Toc294097691"/>
      <w:bookmarkStart w:id="8" w:name="_Toc294095445"/>
      <w:bookmarkStart w:id="9" w:name="_Toc294097690"/>
      <w:bookmarkStart w:id="10" w:name="_Toc294095444"/>
      <w:bookmarkStart w:id="11" w:name="_Toc294097689"/>
      <w:bookmarkStart w:id="12" w:name="_Toc294095443"/>
      <w:bookmarkStart w:id="13" w:name="_Toc294097688"/>
      <w:bookmarkStart w:id="14" w:name="_Toc294095442"/>
      <w:bookmarkStart w:id="15" w:name="_Toc294097687"/>
      <w:bookmarkStart w:id="16" w:name="_Toc294095441"/>
      <w:bookmarkEnd w:id="5"/>
      <w:bookmarkEnd w:id="6"/>
      <w:bookmarkEnd w:id="7"/>
      <w:bookmarkEnd w:id="8"/>
      <w:bookmarkEnd w:id="9"/>
      <w:bookmarkEnd w:id="10"/>
      <w:bookmarkEnd w:id="11"/>
      <w:bookmarkEnd w:id="12"/>
      <w:bookmarkEnd w:id="13"/>
      <w:bookmarkEnd w:id="14"/>
      <w:bookmarkEnd w:id="15"/>
      <w:bookmarkEnd w:id="16"/>
      <w:r w:rsidR="00C51D44" w:rsidRPr="00876181">
        <w:rPr>
          <w:rStyle w:val="Hyperlink"/>
          <w:noProof/>
        </w:rPr>
        <w:fldChar w:fldCharType="begin"/>
      </w:r>
      <w:r w:rsidR="00C51D44" w:rsidRPr="00876181">
        <w:rPr>
          <w:rStyle w:val="Hyperlink"/>
          <w:noProof/>
        </w:rPr>
        <w:instrText xml:space="preserve"> </w:instrText>
      </w:r>
      <w:r w:rsidR="00C51D44">
        <w:rPr>
          <w:noProof/>
        </w:rPr>
        <w:instrText>HYPERLINK \l "_Toc438318536"</w:instrText>
      </w:r>
      <w:r w:rsidR="00C51D44" w:rsidRPr="00876181">
        <w:rPr>
          <w:rStyle w:val="Hyperlink"/>
          <w:noProof/>
        </w:rPr>
        <w:instrText xml:space="preserve"> </w:instrText>
      </w:r>
      <w:r w:rsidR="00C51D44" w:rsidRPr="00876181">
        <w:rPr>
          <w:rStyle w:val="Hyperlink"/>
          <w:noProof/>
        </w:rPr>
      </w:r>
      <w:r w:rsidR="00C51D44" w:rsidRPr="00876181">
        <w:rPr>
          <w:rStyle w:val="Hyperlink"/>
          <w:noProof/>
        </w:rPr>
        <w:fldChar w:fldCharType="separate"/>
      </w:r>
      <w:r w:rsidR="00C51D44" w:rsidRPr="00876181">
        <w:rPr>
          <w:rStyle w:val="Hyperlink"/>
          <w:noProof/>
        </w:rPr>
        <w:t>Figure 1 – Use Case Diagram</w:t>
      </w:r>
      <w:r w:rsidR="00C51D44">
        <w:rPr>
          <w:noProof/>
          <w:webHidden/>
        </w:rPr>
        <w:tab/>
      </w:r>
      <w:r w:rsidR="00C51D44">
        <w:rPr>
          <w:noProof/>
          <w:webHidden/>
        </w:rPr>
        <w:fldChar w:fldCharType="begin"/>
      </w:r>
      <w:r w:rsidR="00C51D44">
        <w:rPr>
          <w:noProof/>
          <w:webHidden/>
        </w:rPr>
        <w:instrText xml:space="preserve"> PAGEREF _Toc438318536 \h </w:instrText>
      </w:r>
      <w:r w:rsidR="00C51D44">
        <w:rPr>
          <w:noProof/>
          <w:webHidden/>
        </w:rPr>
      </w:r>
      <w:r w:rsidR="00C51D44">
        <w:rPr>
          <w:noProof/>
          <w:webHidden/>
        </w:rPr>
        <w:fldChar w:fldCharType="separate"/>
      </w:r>
      <w:r w:rsidR="0003173A">
        <w:rPr>
          <w:noProof/>
          <w:webHidden/>
        </w:rPr>
        <w:t>3</w:t>
      </w:r>
      <w:r w:rsidR="00C51D44">
        <w:rPr>
          <w:noProof/>
          <w:webHidden/>
        </w:rPr>
        <w:fldChar w:fldCharType="end"/>
      </w:r>
      <w:r w:rsidR="00C51D44" w:rsidRPr="00876181">
        <w:rPr>
          <w:rStyle w:val="Hyperlink"/>
          <w:noProof/>
        </w:rPr>
        <w:fldChar w:fldCharType="end"/>
      </w:r>
    </w:p>
    <w:p w14:paraId="1265C5D3" w14:textId="77777777" w:rsidR="00C51D44" w:rsidRDefault="00C51D44">
      <w:pPr>
        <w:pStyle w:val="TOC2"/>
        <w:tabs>
          <w:tab w:val="right" w:leader="dot" w:pos="9494"/>
        </w:tabs>
        <w:rPr>
          <w:rFonts w:eastAsiaTheme="minorEastAsia" w:cstheme="minorBidi"/>
          <w:smallCaps w:val="0"/>
          <w:noProof/>
          <w:sz w:val="24"/>
        </w:rPr>
      </w:pPr>
      <w:hyperlink w:anchor="_Toc438318537" w:history="1">
        <w:r w:rsidRPr="00876181">
          <w:rPr>
            <w:rStyle w:val="Hyperlink"/>
            <w:noProof/>
          </w:rPr>
          <w:t>Figure 2 – User Flow</w:t>
        </w:r>
        <w:r>
          <w:rPr>
            <w:noProof/>
            <w:webHidden/>
          </w:rPr>
          <w:tab/>
        </w:r>
        <w:r>
          <w:rPr>
            <w:noProof/>
            <w:webHidden/>
          </w:rPr>
          <w:fldChar w:fldCharType="begin"/>
        </w:r>
        <w:r>
          <w:rPr>
            <w:noProof/>
            <w:webHidden/>
          </w:rPr>
          <w:instrText xml:space="preserve"> PAGEREF _Toc438318537 \h </w:instrText>
        </w:r>
        <w:r>
          <w:rPr>
            <w:noProof/>
            <w:webHidden/>
          </w:rPr>
        </w:r>
        <w:r>
          <w:rPr>
            <w:noProof/>
            <w:webHidden/>
          </w:rPr>
          <w:fldChar w:fldCharType="separate"/>
        </w:r>
        <w:r w:rsidR="0003173A">
          <w:rPr>
            <w:noProof/>
            <w:webHidden/>
          </w:rPr>
          <w:t>4</w:t>
        </w:r>
        <w:r>
          <w:rPr>
            <w:noProof/>
            <w:webHidden/>
          </w:rPr>
          <w:fldChar w:fldCharType="end"/>
        </w:r>
      </w:hyperlink>
    </w:p>
    <w:p w14:paraId="6562FA34" w14:textId="77777777" w:rsidR="00C51D44" w:rsidRDefault="00C51D44">
      <w:pPr>
        <w:pStyle w:val="TOC2"/>
        <w:tabs>
          <w:tab w:val="right" w:leader="dot" w:pos="9494"/>
        </w:tabs>
        <w:rPr>
          <w:rFonts w:eastAsiaTheme="minorEastAsia" w:cstheme="minorBidi"/>
          <w:smallCaps w:val="0"/>
          <w:noProof/>
          <w:sz w:val="24"/>
        </w:rPr>
      </w:pPr>
      <w:hyperlink w:anchor="_Toc438318538" w:history="1">
        <w:r w:rsidRPr="00876181">
          <w:rPr>
            <w:rStyle w:val="Hyperlink"/>
            <w:noProof/>
          </w:rPr>
          <w:t>Figure 3 – UX Design – Home Screen</w:t>
        </w:r>
        <w:r>
          <w:rPr>
            <w:noProof/>
            <w:webHidden/>
          </w:rPr>
          <w:tab/>
        </w:r>
        <w:r>
          <w:rPr>
            <w:noProof/>
            <w:webHidden/>
          </w:rPr>
          <w:fldChar w:fldCharType="begin"/>
        </w:r>
        <w:r>
          <w:rPr>
            <w:noProof/>
            <w:webHidden/>
          </w:rPr>
          <w:instrText xml:space="preserve"> PAGEREF _Toc438318538 \h </w:instrText>
        </w:r>
        <w:r>
          <w:rPr>
            <w:noProof/>
            <w:webHidden/>
          </w:rPr>
        </w:r>
        <w:r>
          <w:rPr>
            <w:noProof/>
            <w:webHidden/>
          </w:rPr>
          <w:fldChar w:fldCharType="separate"/>
        </w:r>
        <w:r w:rsidR="0003173A">
          <w:rPr>
            <w:noProof/>
            <w:webHidden/>
          </w:rPr>
          <w:t>5</w:t>
        </w:r>
        <w:r>
          <w:rPr>
            <w:noProof/>
            <w:webHidden/>
          </w:rPr>
          <w:fldChar w:fldCharType="end"/>
        </w:r>
      </w:hyperlink>
    </w:p>
    <w:p w14:paraId="212592D4" w14:textId="77777777" w:rsidR="00C51D44" w:rsidRDefault="00C51D44">
      <w:pPr>
        <w:pStyle w:val="TOC2"/>
        <w:tabs>
          <w:tab w:val="right" w:leader="dot" w:pos="9494"/>
        </w:tabs>
        <w:rPr>
          <w:rFonts w:eastAsiaTheme="minorEastAsia" w:cstheme="minorBidi"/>
          <w:smallCaps w:val="0"/>
          <w:noProof/>
          <w:sz w:val="24"/>
        </w:rPr>
      </w:pPr>
      <w:hyperlink w:anchor="_Toc438318539" w:history="1">
        <w:r w:rsidRPr="00876181">
          <w:rPr>
            <w:rStyle w:val="Hyperlink"/>
            <w:noProof/>
          </w:rPr>
          <w:t>Figure 4 – UX Design – Map</w:t>
        </w:r>
        <w:r>
          <w:rPr>
            <w:noProof/>
            <w:webHidden/>
          </w:rPr>
          <w:tab/>
        </w:r>
        <w:r>
          <w:rPr>
            <w:noProof/>
            <w:webHidden/>
          </w:rPr>
          <w:fldChar w:fldCharType="begin"/>
        </w:r>
        <w:r>
          <w:rPr>
            <w:noProof/>
            <w:webHidden/>
          </w:rPr>
          <w:instrText xml:space="preserve"> PAGEREF _Toc438318539 \h </w:instrText>
        </w:r>
        <w:r>
          <w:rPr>
            <w:noProof/>
            <w:webHidden/>
          </w:rPr>
        </w:r>
        <w:r>
          <w:rPr>
            <w:noProof/>
            <w:webHidden/>
          </w:rPr>
          <w:fldChar w:fldCharType="separate"/>
        </w:r>
        <w:r w:rsidR="0003173A">
          <w:rPr>
            <w:noProof/>
            <w:webHidden/>
          </w:rPr>
          <w:t>6</w:t>
        </w:r>
        <w:r>
          <w:rPr>
            <w:noProof/>
            <w:webHidden/>
          </w:rPr>
          <w:fldChar w:fldCharType="end"/>
        </w:r>
      </w:hyperlink>
    </w:p>
    <w:p w14:paraId="397EA51C" w14:textId="77777777" w:rsidR="00C51D44" w:rsidRDefault="00C51D44">
      <w:pPr>
        <w:pStyle w:val="TOC2"/>
        <w:tabs>
          <w:tab w:val="right" w:leader="dot" w:pos="9494"/>
        </w:tabs>
        <w:rPr>
          <w:rFonts w:eastAsiaTheme="minorEastAsia" w:cstheme="minorBidi"/>
          <w:smallCaps w:val="0"/>
          <w:noProof/>
          <w:sz w:val="24"/>
        </w:rPr>
      </w:pPr>
      <w:hyperlink w:anchor="_Toc438318540" w:history="1">
        <w:r w:rsidRPr="00876181">
          <w:rPr>
            <w:rStyle w:val="Hyperlink"/>
            <w:noProof/>
          </w:rPr>
          <w:t>Figure 5 – UX Design – Menu</w:t>
        </w:r>
        <w:r>
          <w:rPr>
            <w:noProof/>
            <w:webHidden/>
          </w:rPr>
          <w:tab/>
        </w:r>
        <w:r>
          <w:rPr>
            <w:noProof/>
            <w:webHidden/>
          </w:rPr>
          <w:fldChar w:fldCharType="begin"/>
        </w:r>
        <w:r>
          <w:rPr>
            <w:noProof/>
            <w:webHidden/>
          </w:rPr>
          <w:instrText xml:space="preserve"> PAGEREF _Toc438318540 \h </w:instrText>
        </w:r>
        <w:r>
          <w:rPr>
            <w:noProof/>
            <w:webHidden/>
          </w:rPr>
        </w:r>
        <w:r>
          <w:rPr>
            <w:noProof/>
            <w:webHidden/>
          </w:rPr>
          <w:fldChar w:fldCharType="separate"/>
        </w:r>
        <w:r w:rsidR="0003173A">
          <w:rPr>
            <w:noProof/>
            <w:webHidden/>
          </w:rPr>
          <w:t>6</w:t>
        </w:r>
        <w:r>
          <w:rPr>
            <w:noProof/>
            <w:webHidden/>
          </w:rPr>
          <w:fldChar w:fldCharType="end"/>
        </w:r>
      </w:hyperlink>
    </w:p>
    <w:p w14:paraId="4A90F1B2" w14:textId="77777777" w:rsidR="00C51D44" w:rsidRDefault="00C51D44">
      <w:pPr>
        <w:pStyle w:val="TOC2"/>
        <w:tabs>
          <w:tab w:val="right" w:leader="dot" w:pos="9494"/>
        </w:tabs>
        <w:rPr>
          <w:rFonts w:eastAsiaTheme="minorEastAsia" w:cstheme="minorBidi"/>
          <w:smallCaps w:val="0"/>
          <w:noProof/>
          <w:sz w:val="24"/>
        </w:rPr>
      </w:pPr>
      <w:hyperlink w:anchor="_Toc438318541" w:history="1">
        <w:r w:rsidRPr="00876181">
          <w:rPr>
            <w:rStyle w:val="Hyperlink"/>
            <w:noProof/>
          </w:rPr>
          <w:t>Figure 6 – Principle of a two-way mirror, left is where the LCD is places, right is the user side</w:t>
        </w:r>
        <w:r>
          <w:rPr>
            <w:noProof/>
            <w:webHidden/>
          </w:rPr>
          <w:tab/>
        </w:r>
        <w:r>
          <w:rPr>
            <w:noProof/>
            <w:webHidden/>
          </w:rPr>
          <w:fldChar w:fldCharType="begin"/>
        </w:r>
        <w:r>
          <w:rPr>
            <w:noProof/>
            <w:webHidden/>
          </w:rPr>
          <w:instrText xml:space="preserve"> PAGEREF _Toc438318541 \h </w:instrText>
        </w:r>
        <w:r>
          <w:rPr>
            <w:noProof/>
            <w:webHidden/>
          </w:rPr>
        </w:r>
        <w:r>
          <w:rPr>
            <w:noProof/>
            <w:webHidden/>
          </w:rPr>
          <w:fldChar w:fldCharType="separate"/>
        </w:r>
        <w:r w:rsidR="0003173A">
          <w:rPr>
            <w:noProof/>
            <w:webHidden/>
          </w:rPr>
          <w:t>7</w:t>
        </w:r>
        <w:r>
          <w:rPr>
            <w:noProof/>
            <w:webHidden/>
          </w:rPr>
          <w:fldChar w:fldCharType="end"/>
        </w:r>
      </w:hyperlink>
    </w:p>
    <w:p w14:paraId="3595214A" w14:textId="77777777" w:rsidR="00C51D44" w:rsidRDefault="00C51D44">
      <w:pPr>
        <w:pStyle w:val="TOC2"/>
        <w:tabs>
          <w:tab w:val="right" w:leader="dot" w:pos="9494"/>
        </w:tabs>
        <w:rPr>
          <w:rFonts w:eastAsiaTheme="minorEastAsia" w:cstheme="minorBidi"/>
          <w:smallCaps w:val="0"/>
          <w:noProof/>
          <w:sz w:val="24"/>
        </w:rPr>
      </w:pPr>
      <w:hyperlink w:anchor="_Toc438318542" w:history="1">
        <w:r w:rsidRPr="00876181">
          <w:rPr>
            <w:rStyle w:val="Hyperlink"/>
            <w:noProof/>
          </w:rPr>
          <w:t>Figure 7 – two-way mirror</w:t>
        </w:r>
        <w:r>
          <w:rPr>
            <w:noProof/>
            <w:webHidden/>
          </w:rPr>
          <w:tab/>
        </w:r>
        <w:r>
          <w:rPr>
            <w:noProof/>
            <w:webHidden/>
          </w:rPr>
          <w:fldChar w:fldCharType="begin"/>
        </w:r>
        <w:r>
          <w:rPr>
            <w:noProof/>
            <w:webHidden/>
          </w:rPr>
          <w:instrText xml:space="preserve"> PAGEREF _Toc438318542 \h </w:instrText>
        </w:r>
        <w:r>
          <w:rPr>
            <w:noProof/>
            <w:webHidden/>
          </w:rPr>
        </w:r>
        <w:r>
          <w:rPr>
            <w:noProof/>
            <w:webHidden/>
          </w:rPr>
          <w:fldChar w:fldCharType="separate"/>
        </w:r>
        <w:r w:rsidR="0003173A">
          <w:rPr>
            <w:noProof/>
            <w:webHidden/>
          </w:rPr>
          <w:t>7</w:t>
        </w:r>
        <w:r>
          <w:rPr>
            <w:noProof/>
            <w:webHidden/>
          </w:rPr>
          <w:fldChar w:fldCharType="end"/>
        </w:r>
      </w:hyperlink>
    </w:p>
    <w:p w14:paraId="352AF5BD" w14:textId="77777777" w:rsidR="00C51D44" w:rsidRDefault="00C51D44">
      <w:pPr>
        <w:pStyle w:val="TOC2"/>
        <w:tabs>
          <w:tab w:val="right" w:leader="dot" w:pos="9494"/>
        </w:tabs>
        <w:rPr>
          <w:rFonts w:eastAsiaTheme="minorEastAsia" w:cstheme="minorBidi"/>
          <w:smallCaps w:val="0"/>
          <w:noProof/>
          <w:sz w:val="24"/>
        </w:rPr>
      </w:pPr>
      <w:hyperlink w:anchor="_Toc438318543" w:history="1">
        <w:r w:rsidRPr="00876181">
          <w:rPr>
            <w:rStyle w:val="Hyperlink"/>
            <w:noProof/>
          </w:rPr>
          <w:t>Figure 8 – the LCD and its parts</w:t>
        </w:r>
        <w:r>
          <w:rPr>
            <w:noProof/>
            <w:webHidden/>
          </w:rPr>
          <w:tab/>
        </w:r>
        <w:r>
          <w:rPr>
            <w:noProof/>
            <w:webHidden/>
          </w:rPr>
          <w:fldChar w:fldCharType="begin"/>
        </w:r>
        <w:r>
          <w:rPr>
            <w:noProof/>
            <w:webHidden/>
          </w:rPr>
          <w:instrText xml:space="preserve"> PAGEREF _Toc438318543 \h </w:instrText>
        </w:r>
        <w:r>
          <w:rPr>
            <w:noProof/>
            <w:webHidden/>
          </w:rPr>
        </w:r>
        <w:r>
          <w:rPr>
            <w:noProof/>
            <w:webHidden/>
          </w:rPr>
          <w:fldChar w:fldCharType="separate"/>
        </w:r>
        <w:r w:rsidR="0003173A">
          <w:rPr>
            <w:noProof/>
            <w:webHidden/>
          </w:rPr>
          <w:t>8</w:t>
        </w:r>
        <w:r>
          <w:rPr>
            <w:noProof/>
            <w:webHidden/>
          </w:rPr>
          <w:fldChar w:fldCharType="end"/>
        </w:r>
      </w:hyperlink>
    </w:p>
    <w:p w14:paraId="4C22360A" w14:textId="77777777" w:rsidR="00C51D44" w:rsidRDefault="00C51D44">
      <w:pPr>
        <w:pStyle w:val="TOC2"/>
        <w:tabs>
          <w:tab w:val="right" w:leader="dot" w:pos="9494"/>
        </w:tabs>
        <w:rPr>
          <w:rFonts w:eastAsiaTheme="minorEastAsia" w:cstheme="minorBidi"/>
          <w:smallCaps w:val="0"/>
          <w:noProof/>
          <w:sz w:val="24"/>
        </w:rPr>
      </w:pPr>
      <w:hyperlink w:anchor="_Toc438318544" w:history="1">
        <w:r w:rsidRPr="00876181">
          <w:rPr>
            <w:rStyle w:val="Hyperlink"/>
            <w:noProof/>
          </w:rPr>
          <w:t>Figure 9 – the Raspberry Pi 2 with the X300 shield on top</w:t>
        </w:r>
        <w:r>
          <w:rPr>
            <w:noProof/>
            <w:webHidden/>
          </w:rPr>
          <w:tab/>
        </w:r>
        <w:r>
          <w:rPr>
            <w:noProof/>
            <w:webHidden/>
          </w:rPr>
          <w:fldChar w:fldCharType="begin"/>
        </w:r>
        <w:r>
          <w:rPr>
            <w:noProof/>
            <w:webHidden/>
          </w:rPr>
          <w:instrText xml:space="preserve"> PAGEREF _Toc438318544 \h </w:instrText>
        </w:r>
        <w:r>
          <w:rPr>
            <w:noProof/>
            <w:webHidden/>
          </w:rPr>
        </w:r>
        <w:r>
          <w:rPr>
            <w:noProof/>
            <w:webHidden/>
          </w:rPr>
          <w:fldChar w:fldCharType="separate"/>
        </w:r>
        <w:r w:rsidR="0003173A">
          <w:rPr>
            <w:noProof/>
            <w:webHidden/>
          </w:rPr>
          <w:t>9</w:t>
        </w:r>
        <w:r>
          <w:rPr>
            <w:noProof/>
            <w:webHidden/>
          </w:rPr>
          <w:fldChar w:fldCharType="end"/>
        </w:r>
      </w:hyperlink>
    </w:p>
    <w:p w14:paraId="57800A6D" w14:textId="77777777" w:rsidR="00C51D44" w:rsidRDefault="00C51D44">
      <w:pPr>
        <w:pStyle w:val="TOC2"/>
        <w:tabs>
          <w:tab w:val="right" w:leader="dot" w:pos="9494"/>
        </w:tabs>
        <w:rPr>
          <w:rFonts w:eastAsiaTheme="minorEastAsia" w:cstheme="minorBidi"/>
          <w:smallCaps w:val="0"/>
          <w:noProof/>
          <w:sz w:val="24"/>
        </w:rPr>
      </w:pPr>
      <w:hyperlink w:anchor="_Toc438318545" w:history="1">
        <w:r w:rsidRPr="00876181">
          <w:rPr>
            <w:rStyle w:val="Hyperlink"/>
            <w:noProof/>
          </w:rPr>
          <w:t>Figure 10 – the X300 expansion board</w:t>
        </w:r>
        <w:r>
          <w:rPr>
            <w:noProof/>
            <w:webHidden/>
          </w:rPr>
          <w:tab/>
        </w:r>
        <w:r>
          <w:rPr>
            <w:noProof/>
            <w:webHidden/>
          </w:rPr>
          <w:fldChar w:fldCharType="begin"/>
        </w:r>
        <w:r>
          <w:rPr>
            <w:noProof/>
            <w:webHidden/>
          </w:rPr>
          <w:instrText xml:space="preserve"> PAGEREF _Toc438318545 \h </w:instrText>
        </w:r>
        <w:r>
          <w:rPr>
            <w:noProof/>
            <w:webHidden/>
          </w:rPr>
        </w:r>
        <w:r>
          <w:rPr>
            <w:noProof/>
            <w:webHidden/>
          </w:rPr>
          <w:fldChar w:fldCharType="separate"/>
        </w:r>
        <w:r w:rsidR="0003173A">
          <w:rPr>
            <w:noProof/>
            <w:webHidden/>
          </w:rPr>
          <w:t>9</w:t>
        </w:r>
        <w:r>
          <w:rPr>
            <w:noProof/>
            <w:webHidden/>
          </w:rPr>
          <w:fldChar w:fldCharType="end"/>
        </w:r>
      </w:hyperlink>
    </w:p>
    <w:p w14:paraId="661CEDE8" w14:textId="77777777" w:rsidR="00C51D44" w:rsidRDefault="00C51D44">
      <w:pPr>
        <w:pStyle w:val="TOC2"/>
        <w:tabs>
          <w:tab w:val="right" w:leader="dot" w:pos="9494"/>
        </w:tabs>
        <w:rPr>
          <w:rFonts w:eastAsiaTheme="minorEastAsia" w:cstheme="minorBidi"/>
          <w:smallCaps w:val="0"/>
          <w:noProof/>
          <w:sz w:val="24"/>
        </w:rPr>
      </w:pPr>
      <w:hyperlink w:anchor="_Toc438318546" w:history="1">
        <w:r w:rsidRPr="00876181">
          <w:rPr>
            <w:rStyle w:val="Hyperlink"/>
            <w:noProof/>
          </w:rPr>
          <w:t>Figure 11 – Sharp GP2Y0A21YK0F IR Distance Sensor</w:t>
        </w:r>
        <w:r>
          <w:rPr>
            <w:noProof/>
            <w:webHidden/>
          </w:rPr>
          <w:tab/>
        </w:r>
        <w:r>
          <w:rPr>
            <w:noProof/>
            <w:webHidden/>
          </w:rPr>
          <w:fldChar w:fldCharType="begin"/>
        </w:r>
        <w:r>
          <w:rPr>
            <w:noProof/>
            <w:webHidden/>
          </w:rPr>
          <w:instrText xml:space="preserve"> PAGEREF _Toc438318546 \h </w:instrText>
        </w:r>
        <w:r>
          <w:rPr>
            <w:noProof/>
            <w:webHidden/>
          </w:rPr>
        </w:r>
        <w:r>
          <w:rPr>
            <w:noProof/>
            <w:webHidden/>
          </w:rPr>
          <w:fldChar w:fldCharType="separate"/>
        </w:r>
        <w:r w:rsidR="0003173A">
          <w:rPr>
            <w:noProof/>
            <w:webHidden/>
          </w:rPr>
          <w:t>10</w:t>
        </w:r>
        <w:r>
          <w:rPr>
            <w:noProof/>
            <w:webHidden/>
          </w:rPr>
          <w:fldChar w:fldCharType="end"/>
        </w:r>
      </w:hyperlink>
    </w:p>
    <w:p w14:paraId="7EDFD636" w14:textId="77777777" w:rsidR="00C51D44" w:rsidRDefault="00C51D44">
      <w:pPr>
        <w:pStyle w:val="TOC2"/>
        <w:tabs>
          <w:tab w:val="right" w:leader="dot" w:pos="9494"/>
        </w:tabs>
        <w:rPr>
          <w:rFonts w:eastAsiaTheme="minorEastAsia" w:cstheme="minorBidi"/>
          <w:smallCaps w:val="0"/>
          <w:noProof/>
          <w:sz w:val="24"/>
        </w:rPr>
      </w:pPr>
      <w:hyperlink w:anchor="_Toc438318547" w:history="1">
        <w:r w:rsidRPr="00876181">
          <w:rPr>
            <w:rStyle w:val="Hyperlink"/>
            <w:noProof/>
          </w:rPr>
          <w:t>Figure 12 – Breadboard with wiring, resistor and an ADC</w:t>
        </w:r>
        <w:r>
          <w:rPr>
            <w:noProof/>
            <w:webHidden/>
          </w:rPr>
          <w:tab/>
        </w:r>
        <w:r>
          <w:rPr>
            <w:noProof/>
            <w:webHidden/>
          </w:rPr>
          <w:fldChar w:fldCharType="begin"/>
        </w:r>
        <w:r>
          <w:rPr>
            <w:noProof/>
            <w:webHidden/>
          </w:rPr>
          <w:instrText xml:space="preserve"> PAGEREF _Toc438318547 \h </w:instrText>
        </w:r>
        <w:r>
          <w:rPr>
            <w:noProof/>
            <w:webHidden/>
          </w:rPr>
        </w:r>
        <w:r>
          <w:rPr>
            <w:noProof/>
            <w:webHidden/>
          </w:rPr>
          <w:fldChar w:fldCharType="separate"/>
        </w:r>
        <w:r w:rsidR="0003173A">
          <w:rPr>
            <w:noProof/>
            <w:webHidden/>
          </w:rPr>
          <w:t>10</w:t>
        </w:r>
        <w:r>
          <w:rPr>
            <w:noProof/>
            <w:webHidden/>
          </w:rPr>
          <w:fldChar w:fldCharType="end"/>
        </w:r>
      </w:hyperlink>
    </w:p>
    <w:p w14:paraId="6C29DC43" w14:textId="77777777" w:rsidR="00C51D44" w:rsidRDefault="00C51D44">
      <w:pPr>
        <w:pStyle w:val="TOC2"/>
        <w:tabs>
          <w:tab w:val="right" w:leader="dot" w:pos="9494"/>
        </w:tabs>
        <w:rPr>
          <w:rFonts w:eastAsiaTheme="minorEastAsia" w:cstheme="minorBidi"/>
          <w:smallCaps w:val="0"/>
          <w:noProof/>
          <w:sz w:val="24"/>
        </w:rPr>
      </w:pPr>
      <w:hyperlink w:anchor="_Toc438318548" w:history="1">
        <w:r w:rsidRPr="00876181">
          <w:rPr>
            <w:rStyle w:val="Hyperlink"/>
            <w:noProof/>
          </w:rPr>
          <w:t>Figure 13 – Philips Hue Starter Kit</w:t>
        </w:r>
        <w:r>
          <w:rPr>
            <w:noProof/>
            <w:webHidden/>
          </w:rPr>
          <w:tab/>
        </w:r>
        <w:r>
          <w:rPr>
            <w:noProof/>
            <w:webHidden/>
          </w:rPr>
          <w:fldChar w:fldCharType="begin"/>
        </w:r>
        <w:r>
          <w:rPr>
            <w:noProof/>
            <w:webHidden/>
          </w:rPr>
          <w:instrText xml:space="preserve"> PAGEREF _Toc438318548 \h </w:instrText>
        </w:r>
        <w:r>
          <w:rPr>
            <w:noProof/>
            <w:webHidden/>
          </w:rPr>
        </w:r>
        <w:r>
          <w:rPr>
            <w:noProof/>
            <w:webHidden/>
          </w:rPr>
          <w:fldChar w:fldCharType="separate"/>
        </w:r>
        <w:r w:rsidR="0003173A">
          <w:rPr>
            <w:noProof/>
            <w:webHidden/>
          </w:rPr>
          <w:t>11</w:t>
        </w:r>
        <w:r>
          <w:rPr>
            <w:noProof/>
            <w:webHidden/>
          </w:rPr>
          <w:fldChar w:fldCharType="end"/>
        </w:r>
      </w:hyperlink>
    </w:p>
    <w:p w14:paraId="1CF3DFEB" w14:textId="77777777" w:rsidR="00C51D44" w:rsidRDefault="00C51D44">
      <w:pPr>
        <w:pStyle w:val="TOC2"/>
        <w:tabs>
          <w:tab w:val="right" w:leader="dot" w:pos="9494"/>
        </w:tabs>
        <w:rPr>
          <w:rFonts w:eastAsiaTheme="minorEastAsia" w:cstheme="minorBidi"/>
          <w:smallCaps w:val="0"/>
          <w:noProof/>
          <w:sz w:val="24"/>
        </w:rPr>
      </w:pPr>
      <w:hyperlink w:anchor="_Toc438318549" w:history="1">
        <w:r w:rsidRPr="00876181">
          <w:rPr>
            <w:rStyle w:val="Hyperlink"/>
            <w:noProof/>
          </w:rPr>
          <w:t>Figure 14 – System Model &amp; Connectivity Diagram</w:t>
        </w:r>
        <w:r>
          <w:rPr>
            <w:noProof/>
            <w:webHidden/>
          </w:rPr>
          <w:tab/>
        </w:r>
        <w:r>
          <w:rPr>
            <w:noProof/>
            <w:webHidden/>
          </w:rPr>
          <w:fldChar w:fldCharType="begin"/>
        </w:r>
        <w:r>
          <w:rPr>
            <w:noProof/>
            <w:webHidden/>
          </w:rPr>
          <w:instrText xml:space="preserve"> PAGEREF _Toc438318549 \h </w:instrText>
        </w:r>
        <w:r>
          <w:rPr>
            <w:noProof/>
            <w:webHidden/>
          </w:rPr>
        </w:r>
        <w:r>
          <w:rPr>
            <w:noProof/>
            <w:webHidden/>
          </w:rPr>
          <w:fldChar w:fldCharType="separate"/>
        </w:r>
        <w:r w:rsidR="0003173A">
          <w:rPr>
            <w:noProof/>
            <w:webHidden/>
          </w:rPr>
          <w:t>12</w:t>
        </w:r>
        <w:r>
          <w:rPr>
            <w:noProof/>
            <w:webHidden/>
          </w:rPr>
          <w:fldChar w:fldCharType="end"/>
        </w:r>
      </w:hyperlink>
    </w:p>
    <w:p w14:paraId="52E1EB4C" w14:textId="77777777" w:rsidR="00C51D44" w:rsidRDefault="00C51D44">
      <w:pPr>
        <w:pStyle w:val="TOC2"/>
        <w:tabs>
          <w:tab w:val="right" w:leader="dot" w:pos="9494"/>
        </w:tabs>
        <w:rPr>
          <w:rFonts w:eastAsiaTheme="minorEastAsia" w:cstheme="minorBidi"/>
          <w:smallCaps w:val="0"/>
          <w:noProof/>
          <w:sz w:val="24"/>
        </w:rPr>
      </w:pPr>
      <w:hyperlink w:anchor="_Toc438318550" w:history="1">
        <w:r w:rsidRPr="00876181">
          <w:rPr>
            <w:rStyle w:val="Hyperlink"/>
            <w:noProof/>
          </w:rPr>
          <w:t>Figure 15 – Software Design</w:t>
        </w:r>
        <w:r>
          <w:rPr>
            <w:noProof/>
            <w:webHidden/>
          </w:rPr>
          <w:tab/>
        </w:r>
        <w:r>
          <w:rPr>
            <w:noProof/>
            <w:webHidden/>
          </w:rPr>
          <w:fldChar w:fldCharType="begin"/>
        </w:r>
        <w:r>
          <w:rPr>
            <w:noProof/>
            <w:webHidden/>
          </w:rPr>
          <w:instrText xml:space="preserve"> PAGEREF _Toc438318550 \h </w:instrText>
        </w:r>
        <w:r>
          <w:rPr>
            <w:noProof/>
            <w:webHidden/>
          </w:rPr>
        </w:r>
        <w:r>
          <w:rPr>
            <w:noProof/>
            <w:webHidden/>
          </w:rPr>
          <w:fldChar w:fldCharType="separate"/>
        </w:r>
        <w:r w:rsidR="0003173A">
          <w:rPr>
            <w:noProof/>
            <w:webHidden/>
          </w:rPr>
          <w:t>13</w:t>
        </w:r>
        <w:r>
          <w:rPr>
            <w:noProof/>
            <w:webHidden/>
          </w:rPr>
          <w:fldChar w:fldCharType="end"/>
        </w:r>
      </w:hyperlink>
    </w:p>
    <w:p w14:paraId="400CB3E7" w14:textId="77777777" w:rsidR="00C51D44" w:rsidRDefault="00C51D44">
      <w:pPr>
        <w:pStyle w:val="TOC2"/>
        <w:tabs>
          <w:tab w:val="right" w:leader="dot" w:pos="9494"/>
        </w:tabs>
        <w:rPr>
          <w:rFonts w:eastAsiaTheme="minorEastAsia" w:cstheme="minorBidi"/>
          <w:smallCaps w:val="0"/>
          <w:noProof/>
          <w:sz w:val="24"/>
        </w:rPr>
      </w:pPr>
      <w:hyperlink w:anchor="_Toc438318551" w:history="1">
        <w:r w:rsidRPr="00876181">
          <w:rPr>
            <w:rStyle w:val="Hyperlink"/>
            <w:noProof/>
          </w:rPr>
          <w:t>Figure 16 – Sequence Diagram</w:t>
        </w:r>
        <w:r>
          <w:rPr>
            <w:noProof/>
            <w:webHidden/>
          </w:rPr>
          <w:tab/>
        </w:r>
        <w:r>
          <w:rPr>
            <w:noProof/>
            <w:webHidden/>
          </w:rPr>
          <w:fldChar w:fldCharType="begin"/>
        </w:r>
        <w:r>
          <w:rPr>
            <w:noProof/>
            <w:webHidden/>
          </w:rPr>
          <w:instrText xml:space="preserve"> PAGEREF _Toc438318551 \h </w:instrText>
        </w:r>
        <w:r>
          <w:rPr>
            <w:noProof/>
            <w:webHidden/>
          </w:rPr>
        </w:r>
        <w:r>
          <w:rPr>
            <w:noProof/>
            <w:webHidden/>
          </w:rPr>
          <w:fldChar w:fldCharType="separate"/>
        </w:r>
        <w:r w:rsidR="0003173A">
          <w:rPr>
            <w:noProof/>
            <w:webHidden/>
          </w:rPr>
          <w:t>14</w:t>
        </w:r>
        <w:r>
          <w:rPr>
            <w:noProof/>
            <w:webHidden/>
          </w:rPr>
          <w:fldChar w:fldCharType="end"/>
        </w:r>
      </w:hyperlink>
    </w:p>
    <w:p w14:paraId="425E70F8" w14:textId="77777777" w:rsidR="00C51D44" w:rsidRDefault="00C51D44">
      <w:pPr>
        <w:pStyle w:val="TOC2"/>
        <w:tabs>
          <w:tab w:val="right" w:leader="dot" w:pos="9494"/>
        </w:tabs>
        <w:rPr>
          <w:rFonts w:eastAsiaTheme="minorEastAsia" w:cstheme="minorBidi"/>
          <w:smallCaps w:val="0"/>
          <w:noProof/>
          <w:sz w:val="24"/>
        </w:rPr>
      </w:pPr>
      <w:hyperlink w:anchor="_Toc438318552" w:history="1">
        <w:r w:rsidRPr="00876181">
          <w:rPr>
            <w:rStyle w:val="Hyperlink"/>
            <w:noProof/>
          </w:rPr>
          <w:t>Figure 17 – Github Code Contribution Report (stevenvo v/s evancohen)</w:t>
        </w:r>
        <w:r>
          <w:rPr>
            <w:noProof/>
            <w:webHidden/>
          </w:rPr>
          <w:tab/>
        </w:r>
        <w:r>
          <w:rPr>
            <w:noProof/>
            <w:webHidden/>
          </w:rPr>
          <w:fldChar w:fldCharType="begin"/>
        </w:r>
        <w:r>
          <w:rPr>
            <w:noProof/>
            <w:webHidden/>
          </w:rPr>
          <w:instrText xml:space="preserve"> PAGEREF _Toc438318552 \h </w:instrText>
        </w:r>
        <w:r>
          <w:rPr>
            <w:noProof/>
            <w:webHidden/>
          </w:rPr>
        </w:r>
        <w:r>
          <w:rPr>
            <w:noProof/>
            <w:webHidden/>
          </w:rPr>
          <w:fldChar w:fldCharType="separate"/>
        </w:r>
        <w:r w:rsidR="0003173A">
          <w:rPr>
            <w:noProof/>
            <w:webHidden/>
          </w:rPr>
          <w:t>15</w:t>
        </w:r>
        <w:r>
          <w:rPr>
            <w:noProof/>
            <w:webHidden/>
          </w:rPr>
          <w:fldChar w:fldCharType="end"/>
        </w:r>
      </w:hyperlink>
    </w:p>
    <w:p w14:paraId="3C20C1F2" w14:textId="77777777" w:rsidR="00C51D44" w:rsidRDefault="00C51D44">
      <w:pPr>
        <w:pStyle w:val="TOC2"/>
        <w:tabs>
          <w:tab w:val="right" w:leader="dot" w:pos="9494"/>
        </w:tabs>
        <w:rPr>
          <w:rFonts w:eastAsiaTheme="minorEastAsia" w:cstheme="minorBidi"/>
          <w:smallCaps w:val="0"/>
          <w:noProof/>
          <w:sz w:val="24"/>
        </w:rPr>
      </w:pPr>
      <w:hyperlink w:anchor="_Toc438318553" w:history="1">
        <w:r w:rsidRPr="00876181">
          <w:rPr>
            <w:rStyle w:val="Hyperlink"/>
            <w:noProof/>
          </w:rPr>
          <w:t>Figure 18 – Source Code Repository</w:t>
        </w:r>
        <w:r>
          <w:rPr>
            <w:noProof/>
            <w:webHidden/>
          </w:rPr>
          <w:tab/>
        </w:r>
        <w:r>
          <w:rPr>
            <w:noProof/>
            <w:webHidden/>
          </w:rPr>
          <w:fldChar w:fldCharType="begin"/>
        </w:r>
        <w:r>
          <w:rPr>
            <w:noProof/>
            <w:webHidden/>
          </w:rPr>
          <w:instrText xml:space="preserve"> PAGEREF _Toc438318553 \h </w:instrText>
        </w:r>
        <w:r>
          <w:rPr>
            <w:noProof/>
            <w:webHidden/>
          </w:rPr>
        </w:r>
        <w:r>
          <w:rPr>
            <w:noProof/>
            <w:webHidden/>
          </w:rPr>
          <w:fldChar w:fldCharType="separate"/>
        </w:r>
        <w:r w:rsidR="0003173A">
          <w:rPr>
            <w:noProof/>
            <w:webHidden/>
          </w:rPr>
          <w:t>16</w:t>
        </w:r>
        <w:r>
          <w:rPr>
            <w:noProof/>
            <w:webHidden/>
          </w:rPr>
          <w:fldChar w:fldCharType="end"/>
        </w:r>
      </w:hyperlink>
    </w:p>
    <w:p w14:paraId="4FBD3150" w14:textId="77777777" w:rsidR="00C51D44" w:rsidRDefault="00C51D44">
      <w:pPr>
        <w:pStyle w:val="TOC2"/>
        <w:tabs>
          <w:tab w:val="right" w:leader="dot" w:pos="9494"/>
        </w:tabs>
        <w:rPr>
          <w:rFonts w:eastAsiaTheme="minorEastAsia" w:cstheme="minorBidi"/>
          <w:smallCaps w:val="0"/>
          <w:noProof/>
          <w:sz w:val="24"/>
        </w:rPr>
      </w:pPr>
      <w:hyperlink w:anchor="_Toc438318554" w:history="1">
        <w:r w:rsidRPr="00876181">
          <w:rPr>
            <w:rStyle w:val="Hyperlink"/>
            <w:noProof/>
          </w:rPr>
          <w:t>Figure 19 – Controller structure in AngularJS Framework</w:t>
        </w:r>
        <w:r>
          <w:rPr>
            <w:noProof/>
            <w:webHidden/>
          </w:rPr>
          <w:tab/>
        </w:r>
        <w:r>
          <w:rPr>
            <w:noProof/>
            <w:webHidden/>
          </w:rPr>
          <w:fldChar w:fldCharType="begin"/>
        </w:r>
        <w:r>
          <w:rPr>
            <w:noProof/>
            <w:webHidden/>
          </w:rPr>
          <w:instrText xml:space="preserve"> PAGEREF _Toc438318554 \h </w:instrText>
        </w:r>
        <w:r>
          <w:rPr>
            <w:noProof/>
            <w:webHidden/>
          </w:rPr>
        </w:r>
        <w:r>
          <w:rPr>
            <w:noProof/>
            <w:webHidden/>
          </w:rPr>
          <w:fldChar w:fldCharType="separate"/>
        </w:r>
        <w:r w:rsidR="0003173A">
          <w:rPr>
            <w:noProof/>
            <w:webHidden/>
          </w:rPr>
          <w:t>17</w:t>
        </w:r>
        <w:r>
          <w:rPr>
            <w:noProof/>
            <w:webHidden/>
          </w:rPr>
          <w:fldChar w:fldCharType="end"/>
        </w:r>
      </w:hyperlink>
    </w:p>
    <w:p w14:paraId="2819A015" w14:textId="77777777" w:rsidR="00C51D44" w:rsidRDefault="00C51D44">
      <w:pPr>
        <w:pStyle w:val="TOC2"/>
        <w:tabs>
          <w:tab w:val="right" w:leader="dot" w:pos="9494"/>
        </w:tabs>
        <w:rPr>
          <w:rFonts w:eastAsiaTheme="minorEastAsia" w:cstheme="minorBidi"/>
          <w:smallCaps w:val="0"/>
          <w:noProof/>
          <w:sz w:val="24"/>
        </w:rPr>
      </w:pPr>
      <w:hyperlink w:anchor="_Toc438318555" w:history="1">
        <w:r w:rsidRPr="00876181">
          <w:rPr>
            <w:rStyle w:val="Hyperlink"/>
            <w:noProof/>
          </w:rPr>
          <w:t>Figure 20 – ForeCast.io API Response Data</w:t>
        </w:r>
        <w:r>
          <w:rPr>
            <w:noProof/>
            <w:webHidden/>
          </w:rPr>
          <w:tab/>
        </w:r>
        <w:r>
          <w:rPr>
            <w:noProof/>
            <w:webHidden/>
          </w:rPr>
          <w:fldChar w:fldCharType="begin"/>
        </w:r>
        <w:r>
          <w:rPr>
            <w:noProof/>
            <w:webHidden/>
          </w:rPr>
          <w:instrText xml:space="preserve"> PAGEREF _Toc438318555 \h </w:instrText>
        </w:r>
        <w:r>
          <w:rPr>
            <w:noProof/>
            <w:webHidden/>
          </w:rPr>
        </w:r>
        <w:r>
          <w:rPr>
            <w:noProof/>
            <w:webHidden/>
          </w:rPr>
          <w:fldChar w:fldCharType="separate"/>
        </w:r>
        <w:r w:rsidR="0003173A">
          <w:rPr>
            <w:noProof/>
            <w:webHidden/>
          </w:rPr>
          <w:t>17</w:t>
        </w:r>
        <w:r>
          <w:rPr>
            <w:noProof/>
            <w:webHidden/>
          </w:rPr>
          <w:fldChar w:fldCharType="end"/>
        </w:r>
      </w:hyperlink>
    </w:p>
    <w:p w14:paraId="7A1F0D2F" w14:textId="77777777" w:rsidR="00C51D44" w:rsidRDefault="00C51D44">
      <w:pPr>
        <w:pStyle w:val="TOC2"/>
        <w:tabs>
          <w:tab w:val="right" w:leader="dot" w:pos="9494"/>
        </w:tabs>
        <w:rPr>
          <w:rFonts w:eastAsiaTheme="minorEastAsia" w:cstheme="minorBidi"/>
          <w:smallCaps w:val="0"/>
          <w:noProof/>
          <w:sz w:val="24"/>
        </w:rPr>
      </w:pPr>
      <w:hyperlink w:anchor="_Toc438318556" w:history="1">
        <w:r w:rsidRPr="00876181">
          <w:rPr>
            <w:rStyle w:val="Hyperlink"/>
            <w:noProof/>
          </w:rPr>
          <w:t>Figure 21 – Philips Hue API sample response</w:t>
        </w:r>
        <w:r>
          <w:rPr>
            <w:noProof/>
            <w:webHidden/>
          </w:rPr>
          <w:tab/>
        </w:r>
        <w:r>
          <w:rPr>
            <w:noProof/>
            <w:webHidden/>
          </w:rPr>
          <w:fldChar w:fldCharType="begin"/>
        </w:r>
        <w:r>
          <w:rPr>
            <w:noProof/>
            <w:webHidden/>
          </w:rPr>
          <w:instrText xml:space="preserve"> PAGEREF _Toc438318556 \h </w:instrText>
        </w:r>
        <w:r>
          <w:rPr>
            <w:noProof/>
            <w:webHidden/>
          </w:rPr>
        </w:r>
        <w:r>
          <w:rPr>
            <w:noProof/>
            <w:webHidden/>
          </w:rPr>
          <w:fldChar w:fldCharType="separate"/>
        </w:r>
        <w:r w:rsidR="0003173A">
          <w:rPr>
            <w:noProof/>
            <w:webHidden/>
          </w:rPr>
          <w:t>18</w:t>
        </w:r>
        <w:r>
          <w:rPr>
            <w:noProof/>
            <w:webHidden/>
          </w:rPr>
          <w:fldChar w:fldCharType="end"/>
        </w:r>
      </w:hyperlink>
    </w:p>
    <w:p w14:paraId="1449AFD3" w14:textId="77777777" w:rsidR="00C51D44" w:rsidRDefault="00C51D44">
      <w:pPr>
        <w:pStyle w:val="TOC2"/>
        <w:tabs>
          <w:tab w:val="right" w:leader="dot" w:pos="9494"/>
        </w:tabs>
        <w:rPr>
          <w:rFonts w:eastAsiaTheme="minorEastAsia" w:cstheme="minorBidi"/>
          <w:smallCaps w:val="0"/>
          <w:noProof/>
          <w:sz w:val="24"/>
        </w:rPr>
      </w:pPr>
      <w:hyperlink w:anchor="_Toc438318557" w:history="1">
        <w:r w:rsidRPr="00876181">
          <w:rPr>
            <w:rStyle w:val="Hyperlink"/>
            <w:noProof/>
          </w:rPr>
          <w:t>Figure 22 – Convert analog value to digital distance</w:t>
        </w:r>
        <w:r>
          <w:rPr>
            <w:noProof/>
            <w:webHidden/>
          </w:rPr>
          <w:tab/>
        </w:r>
        <w:r>
          <w:rPr>
            <w:noProof/>
            <w:webHidden/>
          </w:rPr>
          <w:fldChar w:fldCharType="begin"/>
        </w:r>
        <w:r>
          <w:rPr>
            <w:noProof/>
            <w:webHidden/>
          </w:rPr>
          <w:instrText xml:space="preserve"> PAGEREF _Toc438318557 \h </w:instrText>
        </w:r>
        <w:r>
          <w:rPr>
            <w:noProof/>
            <w:webHidden/>
          </w:rPr>
        </w:r>
        <w:r>
          <w:rPr>
            <w:noProof/>
            <w:webHidden/>
          </w:rPr>
          <w:fldChar w:fldCharType="separate"/>
        </w:r>
        <w:r w:rsidR="0003173A">
          <w:rPr>
            <w:noProof/>
            <w:webHidden/>
          </w:rPr>
          <w:t>18</w:t>
        </w:r>
        <w:r>
          <w:rPr>
            <w:noProof/>
            <w:webHidden/>
          </w:rPr>
          <w:fldChar w:fldCharType="end"/>
        </w:r>
      </w:hyperlink>
    </w:p>
    <w:p w14:paraId="69EAECEB" w14:textId="77777777" w:rsidR="00C51D44" w:rsidRDefault="00C51D44">
      <w:pPr>
        <w:pStyle w:val="TOC2"/>
        <w:tabs>
          <w:tab w:val="right" w:leader="dot" w:pos="9494"/>
        </w:tabs>
        <w:rPr>
          <w:rFonts w:eastAsiaTheme="minorEastAsia" w:cstheme="minorBidi"/>
          <w:smallCaps w:val="0"/>
          <w:noProof/>
          <w:sz w:val="24"/>
        </w:rPr>
      </w:pPr>
      <w:hyperlink w:anchor="_Toc438318558" w:history="1">
        <w:r w:rsidRPr="00876181">
          <w:rPr>
            <w:rStyle w:val="Hyperlink"/>
            <w:noProof/>
          </w:rPr>
          <w:t>Figure 23 – High-level Business Model</w:t>
        </w:r>
        <w:r>
          <w:rPr>
            <w:noProof/>
            <w:webHidden/>
          </w:rPr>
          <w:tab/>
        </w:r>
        <w:r>
          <w:rPr>
            <w:noProof/>
            <w:webHidden/>
          </w:rPr>
          <w:fldChar w:fldCharType="begin"/>
        </w:r>
        <w:r>
          <w:rPr>
            <w:noProof/>
            <w:webHidden/>
          </w:rPr>
          <w:instrText xml:space="preserve"> PAGEREF _Toc438318558 \h </w:instrText>
        </w:r>
        <w:r>
          <w:rPr>
            <w:noProof/>
            <w:webHidden/>
          </w:rPr>
        </w:r>
        <w:r>
          <w:rPr>
            <w:noProof/>
            <w:webHidden/>
          </w:rPr>
          <w:fldChar w:fldCharType="separate"/>
        </w:r>
        <w:r w:rsidR="0003173A">
          <w:rPr>
            <w:noProof/>
            <w:webHidden/>
          </w:rPr>
          <w:t>19</w:t>
        </w:r>
        <w:r>
          <w:rPr>
            <w:noProof/>
            <w:webHidden/>
          </w:rPr>
          <w:fldChar w:fldCharType="end"/>
        </w:r>
      </w:hyperlink>
    </w:p>
    <w:p w14:paraId="026F1895" w14:textId="77777777" w:rsidR="00F307D2" w:rsidRDefault="00583333" w:rsidP="00F307D2">
      <w:r>
        <w:fldChar w:fldCharType="end"/>
      </w:r>
    </w:p>
    <w:p w14:paraId="7B0EC48C" w14:textId="77777777" w:rsidR="00F307D2" w:rsidRDefault="00F307D2">
      <w:r>
        <w:br w:type="page"/>
      </w:r>
    </w:p>
    <w:p w14:paraId="00972674" w14:textId="77777777" w:rsidR="00310D81" w:rsidRDefault="00F307D2" w:rsidP="008D4C7D">
      <w:pPr>
        <w:pStyle w:val="Heading1"/>
      </w:pPr>
      <w:bookmarkStart w:id="17" w:name="_Toc438318520"/>
      <w:r>
        <w:lastRenderedPageBreak/>
        <w:t>Overview</w:t>
      </w:r>
      <w:bookmarkEnd w:id="17"/>
    </w:p>
    <w:p w14:paraId="41AAD06F" w14:textId="77777777" w:rsidR="00501845" w:rsidRDefault="0076678C" w:rsidP="00501845">
      <w:pPr>
        <w:pStyle w:val="Heading2"/>
      </w:pPr>
      <w:bookmarkStart w:id="18" w:name="_Toc438318521"/>
      <w:r>
        <w:t>The Idea &amp; The Mirror</w:t>
      </w:r>
      <w:bookmarkEnd w:id="18"/>
    </w:p>
    <w:p w14:paraId="510B172E" w14:textId="77777777" w:rsidR="00F307D2" w:rsidRDefault="00B11CEC" w:rsidP="00697EFF">
      <w:r>
        <w:t xml:space="preserve">A few weeks ago I’ve seen an </w:t>
      </w:r>
      <w:hyperlink r:id="rId12" w:history="1">
        <w:r w:rsidRPr="00B11CEC">
          <w:rPr>
            <w:rStyle w:val="Hyperlink"/>
          </w:rPr>
          <w:t>article on the TechInsider.io</w:t>
        </w:r>
      </w:hyperlink>
      <w:r>
        <w:t xml:space="preserve"> about a developer named </w:t>
      </w:r>
      <w:hyperlink r:id="rId13" w:history="1">
        <w:r w:rsidRPr="00B11CEC">
          <w:rPr>
            <w:rStyle w:val="Hyperlink"/>
          </w:rPr>
          <w:t>Evan Cohen</w:t>
        </w:r>
      </w:hyperlink>
      <w:r>
        <w:t xml:space="preserve"> who built a smart mirror. Watching his demonstration video, I found it’s a very interesting project and the fact that my room still lacks a mirror so I decided to</w:t>
      </w:r>
      <w:r w:rsidR="001978EC">
        <w:t xml:space="preserve"> go on an adventure of</w:t>
      </w:r>
      <w:r w:rsidR="001978EC" w:rsidRPr="001978EC">
        <w:t xml:space="preserve"> </w:t>
      </w:r>
      <w:r>
        <w:t>build</w:t>
      </w:r>
      <w:r w:rsidR="001978EC">
        <w:t>ing</w:t>
      </w:r>
      <w:r>
        <w:t xml:space="preserve"> my own smart mirror. </w:t>
      </w:r>
    </w:p>
    <w:p w14:paraId="31851162" w14:textId="77777777" w:rsidR="001978EC" w:rsidRDefault="001978EC" w:rsidP="001978EC">
      <w:pPr>
        <w:jc w:val="center"/>
      </w:pPr>
      <w:r w:rsidRPr="001978EC">
        <w:rPr>
          <w:noProof/>
        </w:rPr>
        <w:drawing>
          <wp:inline distT="0" distB="0" distL="0" distR="0" wp14:anchorId="3DD11416" wp14:editId="510C8D3A">
            <wp:extent cx="4353320" cy="2976563"/>
            <wp:effectExtent l="152400" t="152400" r="352425" b="3575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320" cy="2976563"/>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8B5FD" w14:textId="77777777" w:rsidR="00675880" w:rsidRDefault="00E45B05" w:rsidP="00675880">
      <w:pPr>
        <w:pStyle w:val="Heading2"/>
      </w:pPr>
      <w:bookmarkStart w:id="19" w:name="_Toc438318522"/>
      <w:r>
        <w:t xml:space="preserve">Initial </w:t>
      </w:r>
      <w:r w:rsidR="00675880">
        <w:t>Technical Considerations</w:t>
      </w:r>
      <w:bookmarkEnd w:id="19"/>
    </w:p>
    <w:p w14:paraId="586A9F7F" w14:textId="77777777" w:rsidR="00D77AB8" w:rsidRPr="00D77AB8" w:rsidRDefault="00D77AB8" w:rsidP="00675880">
      <w:pPr>
        <w:rPr>
          <w:b/>
        </w:rPr>
      </w:pPr>
      <w:r w:rsidRPr="00D77AB8">
        <w:rPr>
          <w:b/>
        </w:rPr>
        <w:t>Hardware</w:t>
      </w:r>
    </w:p>
    <w:p w14:paraId="0D75BD42" w14:textId="77777777" w:rsidR="009639C8" w:rsidRDefault="009639C8" w:rsidP="00675880">
      <w:r>
        <w:t xml:space="preserve">I’ve started a little research about the mirror and figuring out what was needed: </w:t>
      </w:r>
    </w:p>
    <w:p w14:paraId="78EA3296" w14:textId="77777777" w:rsidR="00E45B05" w:rsidRDefault="00E45B05" w:rsidP="00E45B05">
      <w:pPr>
        <w:pStyle w:val="ListParagraph"/>
        <w:numPr>
          <w:ilvl w:val="0"/>
          <w:numId w:val="11"/>
        </w:numPr>
      </w:pPr>
      <w:r>
        <w:t>a 2-way mirror</w:t>
      </w:r>
    </w:p>
    <w:p w14:paraId="4BA3ABBD" w14:textId="77777777" w:rsidR="00E45B05" w:rsidRDefault="00E45B05" w:rsidP="00E45B05">
      <w:pPr>
        <w:pStyle w:val="ListParagraph"/>
        <w:numPr>
          <w:ilvl w:val="0"/>
          <w:numId w:val="11"/>
        </w:numPr>
      </w:pPr>
      <w:r>
        <w:t>an old LCD</w:t>
      </w:r>
    </w:p>
    <w:p w14:paraId="61004641" w14:textId="77777777" w:rsidR="00675880" w:rsidRDefault="00E45B05" w:rsidP="00E45B05">
      <w:pPr>
        <w:pStyle w:val="ListParagraph"/>
        <w:numPr>
          <w:ilvl w:val="0"/>
          <w:numId w:val="11"/>
        </w:numPr>
      </w:pPr>
      <w:r>
        <w:t>a</w:t>
      </w:r>
      <w:r w:rsidR="009639C8" w:rsidRPr="009639C8">
        <w:t xml:space="preserve"> Rasp</w:t>
      </w:r>
      <w:r>
        <w:t>berry Pi with WiFi connectivity</w:t>
      </w:r>
    </w:p>
    <w:p w14:paraId="62940839" w14:textId="77777777" w:rsidR="00E45B05" w:rsidRDefault="00E45B05" w:rsidP="00E45B05">
      <w:pPr>
        <w:pStyle w:val="ListParagraph"/>
        <w:numPr>
          <w:ilvl w:val="0"/>
          <w:numId w:val="11"/>
        </w:numPr>
      </w:pPr>
      <w:r>
        <w:t>a distance sensor</w:t>
      </w:r>
    </w:p>
    <w:p w14:paraId="640C6007" w14:textId="77777777" w:rsidR="009A363B" w:rsidRDefault="009A363B" w:rsidP="00E45B05">
      <w:pPr>
        <w:pStyle w:val="ListParagraph"/>
        <w:numPr>
          <w:ilvl w:val="0"/>
          <w:numId w:val="11"/>
        </w:numPr>
      </w:pPr>
      <w:r>
        <w:t>some power cable, HDMI cable</w:t>
      </w:r>
    </w:p>
    <w:p w14:paraId="49CCC6E8" w14:textId="77777777" w:rsidR="00E45B05" w:rsidRDefault="00E45B05" w:rsidP="00E45B05">
      <w:pPr>
        <w:pStyle w:val="ListParagraph"/>
        <w:numPr>
          <w:ilvl w:val="0"/>
          <w:numId w:val="11"/>
        </w:numPr>
      </w:pPr>
      <w:r>
        <w:t xml:space="preserve">and </w:t>
      </w:r>
      <w:r w:rsidRPr="009A363B">
        <w:rPr>
          <w:b/>
        </w:rPr>
        <w:t>lots of spare time</w:t>
      </w:r>
      <w:r w:rsidR="00FA1C50">
        <w:t>…</w:t>
      </w:r>
    </w:p>
    <w:p w14:paraId="4FF78E5E" w14:textId="77777777" w:rsidR="00D77AB8" w:rsidRPr="00D77AB8" w:rsidRDefault="00D77AB8" w:rsidP="00E45B05">
      <w:pPr>
        <w:rPr>
          <w:b/>
        </w:rPr>
      </w:pPr>
      <w:r w:rsidRPr="00D77AB8">
        <w:rPr>
          <w:b/>
        </w:rPr>
        <w:t>Software</w:t>
      </w:r>
    </w:p>
    <w:p w14:paraId="671D8F0D" w14:textId="77777777" w:rsidR="00E45B05" w:rsidRDefault="00E45B05" w:rsidP="00E45B05">
      <w:r>
        <w:t xml:space="preserve">The mirror requires a speech recognition capability and at first I was thinking of using </w:t>
      </w:r>
      <w:hyperlink r:id="rId15" w:history="1">
        <w:r w:rsidRPr="00E45B05">
          <w:rPr>
            <w:rStyle w:val="Hyperlink"/>
          </w:rPr>
          <w:t>Sirius</w:t>
        </w:r>
      </w:hyperlink>
      <w:r>
        <w:t xml:space="preserve"> or </w:t>
      </w:r>
      <w:hyperlink r:id="rId16" w:history="1">
        <w:r w:rsidRPr="00E45B05">
          <w:rPr>
            <w:rStyle w:val="Hyperlink"/>
          </w:rPr>
          <w:t>Jasper</w:t>
        </w:r>
      </w:hyperlink>
      <w:r>
        <w:t xml:space="preserve">, </w:t>
      </w:r>
      <w:r w:rsidR="006A4F66">
        <w:t xml:space="preserve">both </w:t>
      </w:r>
      <w:r>
        <w:t xml:space="preserve">are </w:t>
      </w:r>
      <w:r w:rsidR="006A4F66">
        <w:t>popular open source</w:t>
      </w:r>
      <w:r>
        <w:t xml:space="preserve"> alternatives to Siri or “OK Google” in voice recognition field. </w:t>
      </w:r>
    </w:p>
    <w:p w14:paraId="7405DCEE" w14:textId="77777777" w:rsidR="00604EEF" w:rsidRDefault="00E45B05" w:rsidP="00E45B05">
      <w:r>
        <w:t xml:space="preserve">However, after playing around with the deployment and configurations of these 2 solutions, I’ve found </w:t>
      </w:r>
      <w:r w:rsidR="006A4F66">
        <w:t>that the 2 software is</w:t>
      </w:r>
      <w:r>
        <w:t xml:space="preserve"> </w:t>
      </w:r>
      <w:r w:rsidR="006A4F66">
        <w:t>not as simple to use and configure. Both installers depend on several other open source software such as Kaldi, Pocketsphinx, or Sphinx4, or SURF (image matching), etc. which makes the installation and tuning quite a challenge. The quality of the speech recognition therefore suffers. I’ve even had to mess around</w:t>
      </w:r>
      <w:r>
        <w:t xml:space="preserve"> with the kernel recompilation</w:t>
      </w:r>
      <w:r w:rsidR="006A4F66">
        <w:t xml:space="preserve"> to get </w:t>
      </w:r>
      <w:r w:rsidR="006A4F66">
        <w:lastRenderedPageBreak/>
        <w:t>through some of the issues during installation</w:t>
      </w:r>
      <w:r>
        <w:t xml:space="preserve"> – which I don’t think </w:t>
      </w:r>
      <w:r w:rsidR="006A4F66">
        <w:t>it’s feasible for a hobby project in long term maintenance</w:t>
      </w:r>
      <w:r>
        <w:t xml:space="preserve">. </w:t>
      </w:r>
    </w:p>
    <w:p w14:paraId="1FF9964A" w14:textId="77777777" w:rsidR="00E45B05" w:rsidRPr="009639C8" w:rsidRDefault="00D77AB8" w:rsidP="00E45B05">
      <w:r>
        <w:t xml:space="preserve">After several </w:t>
      </w:r>
      <w:r w:rsidR="00604EEF">
        <w:t>researches</w:t>
      </w:r>
      <w:r>
        <w:t xml:space="preserve">, </w:t>
      </w:r>
      <w:r w:rsidR="00E45B05">
        <w:t xml:space="preserve">I’ve </w:t>
      </w:r>
      <w:r w:rsidR="006A4F66">
        <w:t>chosen</w:t>
      </w:r>
      <w:r>
        <w:t xml:space="preserve"> </w:t>
      </w:r>
      <w:r w:rsidRPr="00604EEF">
        <w:rPr>
          <w:b/>
        </w:rPr>
        <w:t>HTML5 as the main platform</w:t>
      </w:r>
      <w:r>
        <w:t xml:space="preserve"> for the mirror. The system will be</w:t>
      </w:r>
      <w:r w:rsidR="006A4F66">
        <w:t xml:space="preserve"> fully written</w:t>
      </w:r>
      <w:r>
        <w:t xml:space="preserve"> </w:t>
      </w:r>
      <w:r w:rsidR="006A4F66">
        <w:t>in NodeJS, with server side code uses Python. This choice makes</w:t>
      </w:r>
      <w:r>
        <w:t xml:space="preserve"> hosting and deployment </w:t>
      </w:r>
      <w:r w:rsidR="006A4F66">
        <w:t>simple and easy</w:t>
      </w:r>
      <w:r>
        <w:t xml:space="preserve">. </w:t>
      </w:r>
      <w:r w:rsidR="006A4F66">
        <w:t>One thing to note, the o</w:t>
      </w:r>
      <w:r>
        <w:t>roject Chromium already supported Speech Recognition and even Speech Synthesizing since version 33 Beta (48 as of current) so that is also a big plus</w:t>
      </w:r>
      <w:r w:rsidR="00604EEF">
        <w:t>.</w:t>
      </w:r>
    </w:p>
    <w:p w14:paraId="45076A3A" w14:textId="77777777" w:rsidR="00F307D2" w:rsidRDefault="00D5272E" w:rsidP="00EB531E">
      <w:pPr>
        <w:pStyle w:val="Heading1"/>
      </w:pPr>
      <w:bookmarkStart w:id="20" w:name="_Toc438318523"/>
      <w:r>
        <w:t xml:space="preserve">High Level </w:t>
      </w:r>
      <w:r w:rsidR="00EB531E">
        <w:t>Requirements</w:t>
      </w:r>
      <w:bookmarkEnd w:id="20"/>
    </w:p>
    <w:p w14:paraId="488308A3" w14:textId="77777777" w:rsidR="00B11CEC" w:rsidRDefault="006A4F66" w:rsidP="00B11CEC">
      <w:r>
        <w:t xml:space="preserve">The main feature of a </w:t>
      </w:r>
      <w:r w:rsidR="00D5272E">
        <w:t xml:space="preserve">common </w:t>
      </w:r>
      <w:r>
        <w:t>mirror is to be</w:t>
      </w:r>
      <w:r w:rsidR="0085182E">
        <w:t xml:space="preserve"> able to </w:t>
      </w:r>
      <w:r w:rsidR="00866FB3">
        <w:t>reflect</w:t>
      </w:r>
      <w:r w:rsidR="0085182E">
        <w:t xml:space="preserve"> </w:t>
      </w:r>
      <w:r w:rsidR="00866FB3">
        <w:t>a person’s</w:t>
      </w:r>
      <w:r w:rsidR="00D5272E">
        <w:t xml:space="preserve"> image through the glass.</w:t>
      </w:r>
      <w:r w:rsidR="0085182E">
        <w:t xml:space="preserve"> </w:t>
      </w:r>
      <w:r w:rsidR="00D5272E">
        <w:t>T</w:t>
      </w:r>
      <w:r w:rsidR="0085182E">
        <w:t xml:space="preserve">he smart </w:t>
      </w:r>
      <w:r w:rsidR="00D5272E">
        <w:t>one</w:t>
      </w:r>
      <w:r w:rsidR="0085182E">
        <w:t xml:space="preserve"> </w:t>
      </w:r>
      <w:r w:rsidR="00D5272E">
        <w:t>will have some “smart” functionalities that value add to the user, such as:</w:t>
      </w:r>
    </w:p>
    <w:p w14:paraId="65EF3FB0" w14:textId="77777777" w:rsidR="0085182E" w:rsidRDefault="00D5272E" w:rsidP="0085182E">
      <w:pPr>
        <w:pStyle w:val="ListParagraph"/>
        <w:numPr>
          <w:ilvl w:val="0"/>
          <w:numId w:val="12"/>
        </w:numPr>
      </w:pPr>
      <w:r>
        <w:t xml:space="preserve">Able to retrieve and display </w:t>
      </w:r>
      <w:r w:rsidRPr="00D5272E">
        <w:rPr>
          <w:b/>
        </w:rPr>
        <w:t>weather information</w:t>
      </w:r>
      <w:r>
        <w:t>.</w:t>
      </w:r>
    </w:p>
    <w:p w14:paraId="266B210D" w14:textId="77777777" w:rsidR="00D5272E" w:rsidRDefault="00D5272E" w:rsidP="0085182E">
      <w:pPr>
        <w:pStyle w:val="ListParagraph"/>
        <w:numPr>
          <w:ilvl w:val="0"/>
          <w:numId w:val="12"/>
        </w:numPr>
      </w:pPr>
      <w:r>
        <w:t xml:space="preserve">Able to show basic </w:t>
      </w:r>
      <w:r w:rsidRPr="00D5272E">
        <w:rPr>
          <w:b/>
        </w:rPr>
        <w:t>mapping information</w:t>
      </w:r>
      <w:r>
        <w:t xml:space="preserve"> for reference.</w:t>
      </w:r>
    </w:p>
    <w:p w14:paraId="76DFA897" w14:textId="77777777" w:rsidR="00D5272E" w:rsidRDefault="00D5272E" w:rsidP="0085182E">
      <w:pPr>
        <w:pStyle w:val="ListParagraph"/>
        <w:numPr>
          <w:ilvl w:val="0"/>
          <w:numId w:val="12"/>
        </w:numPr>
      </w:pPr>
      <w:r>
        <w:t xml:space="preserve">Able to </w:t>
      </w:r>
      <w:r w:rsidRPr="00D5272E">
        <w:rPr>
          <w:b/>
        </w:rPr>
        <w:t>control some IoT devices</w:t>
      </w:r>
      <w:r>
        <w:t xml:space="preserve"> in the house, such as turning ON or OFF light bulbs, air conditioner, etc.</w:t>
      </w:r>
    </w:p>
    <w:p w14:paraId="7D53A3E2" w14:textId="77777777" w:rsidR="00D5272E" w:rsidRDefault="00D5272E" w:rsidP="0085182E">
      <w:pPr>
        <w:pStyle w:val="ListParagraph"/>
        <w:numPr>
          <w:ilvl w:val="0"/>
          <w:numId w:val="12"/>
        </w:numPr>
      </w:pPr>
      <w:r>
        <w:t xml:space="preserve">Able to </w:t>
      </w:r>
      <w:r w:rsidRPr="00D5272E">
        <w:rPr>
          <w:b/>
        </w:rPr>
        <w:t>detect nearby user</w:t>
      </w:r>
      <w:r>
        <w:t xml:space="preserve"> using proximity distance check to automate the lighting or screen information.</w:t>
      </w:r>
    </w:p>
    <w:p w14:paraId="0CC31F33" w14:textId="77777777" w:rsidR="00D5272E" w:rsidRDefault="00D5272E" w:rsidP="0085182E">
      <w:pPr>
        <w:pStyle w:val="ListParagraph"/>
        <w:numPr>
          <w:ilvl w:val="0"/>
          <w:numId w:val="12"/>
        </w:numPr>
      </w:pPr>
      <w:r>
        <w:t xml:space="preserve">Able to </w:t>
      </w:r>
      <w:r w:rsidRPr="00D5272E">
        <w:rPr>
          <w:b/>
        </w:rPr>
        <w:t>play music</w:t>
      </w:r>
      <w:r>
        <w:t xml:space="preserve"> from Spotify, </w:t>
      </w:r>
      <w:r w:rsidR="00C13D71">
        <w:t>YouTube</w:t>
      </w:r>
      <w:r>
        <w:t>.</w:t>
      </w:r>
    </w:p>
    <w:p w14:paraId="34909203" w14:textId="77777777" w:rsidR="006740C4" w:rsidRPr="0085182E" w:rsidRDefault="006740C4" w:rsidP="0085182E">
      <w:pPr>
        <w:pStyle w:val="ListParagraph"/>
        <w:numPr>
          <w:ilvl w:val="0"/>
          <w:numId w:val="12"/>
        </w:numPr>
      </w:pPr>
      <w:r>
        <w:t>Read news.</w:t>
      </w:r>
    </w:p>
    <w:p w14:paraId="293E568E" w14:textId="77777777" w:rsidR="00EB531E" w:rsidRDefault="00EB531E" w:rsidP="00EB531E">
      <w:pPr>
        <w:pStyle w:val="Heading2"/>
      </w:pPr>
      <w:bookmarkStart w:id="21" w:name="_Toc438318524"/>
      <w:r>
        <w:t>Use Case</w:t>
      </w:r>
      <w:bookmarkEnd w:id="21"/>
    </w:p>
    <w:p w14:paraId="578B5AC7" w14:textId="77777777" w:rsidR="00F307D2" w:rsidRDefault="00B8206F" w:rsidP="00B11CEC">
      <w:r w:rsidRPr="00B8206F">
        <w:rPr>
          <w:noProof/>
        </w:rPr>
        <w:drawing>
          <wp:inline distT="0" distB="0" distL="0" distR="0" wp14:anchorId="2521B150" wp14:editId="189C1704">
            <wp:extent cx="6035040" cy="41719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040" cy="4171950"/>
                    </a:xfrm>
                    <a:prstGeom prst="rect">
                      <a:avLst/>
                    </a:prstGeom>
                  </pic:spPr>
                </pic:pic>
              </a:graphicData>
            </a:graphic>
          </wp:inline>
        </w:drawing>
      </w:r>
    </w:p>
    <w:p w14:paraId="1826724A" w14:textId="77777777" w:rsidR="00B8206F" w:rsidRDefault="00B8206F" w:rsidP="00B8206F">
      <w:pPr>
        <w:pStyle w:val="Caption"/>
      </w:pPr>
      <w:bookmarkStart w:id="22" w:name="_Toc438318536"/>
      <w:r w:rsidRPr="0042166A">
        <w:t xml:space="preserve">Figure </w:t>
      </w:r>
      <w:r w:rsidR="0003173A">
        <w:fldChar w:fldCharType="begin"/>
      </w:r>
      <w:r w:rsidR="0003173A">
        <w:instrText xml:space="preserve"> SEQ Figure \* ARABIC </w:instrText>
      </w:r>
      <w:r w:rsidR="0003173A">
        <w:fldChar w:fldCharType="separate"/>
      </w:r>
      <w:r w:rsidR="0003173A">
        <w:rPr>
          <w:noProof/>
        </w:rPr>
        <w:t>1</w:t>
      </w:r>
      <w:r w:rsidR="0003173A">
        <w:rPr>
          <w:noProof/>
        </w:rPr>
        <w:fldChar w:fldCharType="end"/>
      </w:r>
      <w:r w:rsidRPr="0042166A">
        <w:t xml:space="preserve"> – </w:t>
      </w:r>
      <w:r>
        <w:t>Use Case</w:t>
      </w:r>
      <w:r w:rsidR="009E6B6B">
        <w:t xml:space="preserve"> Diagram</w:t>
      </w:r>
      <w:bookmarkEnd w:id="22"/>
    </w:p>
    <w:p w14:paraId="15FB4D3D" w14:textId="77777777" w:rsidR="00D5272E" w:rsidRPr="00CA287A" w:rsidRDefault="00CA287A" w:rsidP="00B11CEC">
      <w:pPr>
        <w:rPr>
          <w:i/>
          <w:sz w:val="20"/>
        </w:rPr>
      </w:pPr>
      <w:r>
        <w:rPr>
          <w:i/>
          <w:sz w:val="20"/>
        </w:rPr>
        <w:tab/>
      </w:r>
      <w:r>
        <w:rPr>
          <w:i/>
          <w:sz w:val="20"/>
        </w:rPr>
        <w:tab/>
      </w:r>
      <w:r w:rsidRPr="00CA287A">
        <w:rPr>
          <w:i/>
          <w:sz w:val="20"/>
        </w:rPr>
        <w:t>The use case diagram can be extended in the future to have more use cases when required.</w:t>
      </w:r>
    </w:p>
    <w:p w14:paraId="64CED428" w14:textId="77777777" w:rsidR="006E1485" w:rsidRPr="00454359" w:rsidRDefault="00F307D2" w:rsidP="006E1485">
      <w:pPr>
        <w:pStyle w:val="Heading1"/>
      </w:pPr>
      <w:bookmarkStart w:id="23" w:name="_Toc438318525"/>
      <w:r>
        <w:lastRenderedPageBreak/>
        <w:t>Product Design</w:t>
      </w:r>
      <w:bookmarkEnd w:id="23"/>
    </w:p>
    <w:p w14:paraId="6DADE8CE" w14:textId="4E85FF0A" w:rsidR="00F307D2" w:rsidRDefault="006E6F58" w:rsidP="006E6F58">
      <w:pPr>
        <w:pStyle w:val="Heading2"/>
      </w:pPr>
      <w:bookmarkStart w:id="24" w:name="_Toc438318526"/>
      <w:r>
        <w:t>User Flow Design</w:t>
      </w:r>
      <w:bookmarkEnd w:id="24"/>
    </w:p>
    <w:p w14:paraId="21A511FF" w14:textId="635E31D2" w:rsidR="005F3727" w:rsidRPr="005F3727" w:rsidRDefault="00C83F48" w:rsidP="005F3727">
      <w:r>
        <w:t xml:space="preserve">These are </w:t>
      </w:r>
      <w:r w:rsidR="005F3727">
        <w:t xml:space="preserve">the UX prototype design &amp; </w:t>
      </w:r>
      <w:r>
        <w:t xml:space="preserve">the </w:t>
      </w:r>
      <w:r w:rsidR="005F3727">
        <w:t xml:space="preserve">User Flow </w:t>
      </w:r>
      <w:r w:rsidR="00875ADB">
        <w:t xml:space="preserve">screens of the Smart Mirror. The final product and functionalities may </w:t>
      </w:r>
      <w:r>
        <w:t xml:space="preserve">slightly </w:t>
      </w:r>
      <w:r w:rsidR="00875ADB">
        <w:t xml:space="preserve">deviate from </w:t>
      </w:r>
      <w:r>
        <w:t>this design</w:t>
      </w:r>
      <w:r w:rsidR="00937241">
        <w:t>;</w:t>
      </w:r>
      <w:r w:rsidR="00875ADB">
        <w:t xml:space="preserve"> </w:t>
      </w:r>
      <w:r w:rsidR="00937241">
        <w:t>however,</w:t>
      </w:r>
      <w:r w:rsidR="00875ADB">
        <w:t xml:space="preserve"> the general idea should be the same. For example, the product will still show a home page when first boot up, but the listing and layout may change.</w:t>
      </w:r>
    </w:p>
    <w:p w14:paraId="68E35E85" w14:textId="2C9B03CE" w:rsidR="006E6F58" w:rsidRDefault="000F1214" w:rsidP="000F1214">
      <w:pPr>
        <w:jc w:val="center"/>
      </w:pPr>
      <w:r w:rsidRPr="000F1214">
        <w:rPr>
          <w:noProof/>
        </w:rPr>
        <w:drawing>
          <wp:inline distT="0" distB="0" distL="0" distR="0" wp14:anchorId="51EDC675" wp14:editId="06E1FB8E">
            <wp:extent cx="6035040" cy="5636895"/>
            <wp:effectExtent l="0" t="0" r="1016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5040" cy="5636895"/>
                    </a:xfrm>
                    <a:prstGeom prst="rect">
                      <a:avLst/>
                    </a:prstGeom>
                  </pic:spPr>
                </pic:pic>
              </a:graphicData>
            </a:graphic>
          </wp:inline>
        </w:drawing>
      </w:r>
    </w:p>
    <w:p w14:paraId="02D572A9" w14:textId="778964DE" w:rsidR="000F1214" w:rsidRDefault="000F1214" w:rsidP="000F1214">
      <w:pPr>
        <w:pStyle w:val="Caption"/>
      </w:pPr>
      <w:bookmarkStart w:id="25" w:name="_Toc438318537"/>
      <w:r w:rsidRPr="0042166A">
        <w:t xml:space="preserve">Figure </w:t>
      </w:r>
      <w:r w:rsidR="0003173A">
        <w:fldChar w:fldCharType="begin"/>
      </w:r>
      <w:r w:rsidR="0003173A">
        <w:instrText xml:space="preserve"> SEQ Figure \* ARABIC </w:instrText>
      </w:r>
      <w:r w:rsidR="0003173A">
        <w:fldChar w:fldCharType="separate"/>
      </w:r>
      <w:r w:rsidR="0003173A">
        <w:rPr>
          <w:noProof/>
        </w:rPr>
        <w:t>2</w:t>
      </w:r>
      <w:r w:rsidR="0003173A">
        <w:rPr>
          <w:noProof/>
        </w:rPr>
        <w:fldChar w:fldCharType="end"/>
      </w:r>
      <w:r w:rsidRPr="0042166A">
        <w:t xml:space="preserve"> – </w:t>
      </w:r>
      <w:r>
        <w:t>User Flow</w:t>
      </w:r>
      <w:bookmarkEnd w:id="25"/>
    </w:p>
    <w:p w14:paraId="267C1EAD" w14:textId="07C28700" w:rsidR="000F1214" w:rsidRDefault="007C570E" w:rsidP="007C570E">
      <w:pPr>
        <w:pStyle w:val="Heading3"/>
      </w:pPr>
      <w:r>
        <w:t>UX Design</w:t>
      </w:r>
    </w:p>
    <w:p w14:paraId="063EC228" w14:textId="29A3576F" w:rsidR="007C570E" w:rsidRDefault="00681946" w:rsidP="00681946">
      <w:pPr>
        <w:pStyle w:val="Heading4"/>
      </w:pPr>
      <w:r>
        <w:lastRenderedPageBreak/>
        <w:t>Home Screen</w:t>
      </w:r>
    </w:p>
    <w:p w14:paraId="7A913085" w14:textId="07FC8EAB" w:rsidR="00DB721A" w:rsidRDefault="00681946" w:rsidP="00DB721A">
      <w:pPr>
        <w:jc w:val="center"/>
      </w:pPr>
      <w:r w:rsidRPr="00681946">
        <w:rPr>
          <w:noProof/>
        </w:rPr>
        <w:drawing>
          <wp:inline distT="0" distB="0" distL="0" distR="0" wp14:anchorId="51EA98B9" wp14:editId="1397D4D5">
            <wp:extent cx="4027442" cy="4439763"/>
            <wp:effectExtent l="0" t="0" r="1143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0113" cy="4442707"/>
                    </a:xfrm>
                    <a:prstGeom prst="rect">
                      <a:avLst/>
                    </a:prstGeom>
                  </pic:spPr>
                </pic:pic>
              </a:graphicData>
            </a:graphic>
          </wp:inline>
        </w:drawing>
      </w:r>
    </w:p>
    <w:p w14:paraId="7311ABE6" w14:textId="52CF6FDC" w:rsidR="00DB721A" w:rsidRDefault="00DB721A" w:rsidP="00DB721A">
      <w:pPr>
        <w:pStyle w:val="Caption"/>
      </w:pPr>
      <w:bookmarkStart w:id="26" w:name="_Toc438318538"/>
      <w:r w:rsidRPr="0042166A">
        <w:t xml:space="preserve">Figure </w:t>
      </w:r>
      <w:r w:rsidR="0003173A">
        <w:fldChar w:fldCharType="begin"/>
      </w:r>
      <w:r w:rsidR="0003173A">
        <w:instrText xml:space="preserve"> SEQ Figure \* ARABIC </w:instrText>
      </w:r>
      <w:r w:rsidR="0003173A">
        <w:fldChar w:fldCharType="separate"/>
      </w:r>
      <w:r w:rsidR="0003173A">
        <w:rPr>
          <w:noProof/>
        </w:rPr>
        <w:t>3</w:t>
      </w:r>
      <w:r w:rsidR="0003173A">
        <w:rPr>
          <w:noProof/>
        </w:rPr>
        <w:fldChar w:fldCharType="end"/>
      </w:r>
      <w:r w:rsidRPr="0042166A">
        <w:t xml:space="preserve"> – </w:t>
      </w:r>
      <w:r>
        <w:t>UX Design – Home Screen</w:t>
      </w:r>
      <w:bookmarkEnd w:id="26"/>
    </w:p>
    <w:p w14:paraId="2EFF4AAA" w14:textId="0F692CF4" w:rsidR="00DB721A" w:rsidRDefault="00DB721A" w:rsidP="00DB721A">
      <w:pPr>
        <w:pStyle w:val="Heading4"/>
      </w:pPr>
      <w:r>
        <w:t>Event Screens</w:t>
      </w:r>
    </w:p>
    <w:p w14:paraId="50EE467C" w14:textId="4C791C7B" w:rsidR="00DB721A" w:rsidRDefault="00DB721A" w:rsidP="00DB721A">
      <w:pPr>
        <w:jc w:val="center"/>
      </w:pPr>
      <w:r w:rsidRPr="00DB721A">
        <w:rPr>
          <w:noProof/>
        </w:rPr>
        <w:drawing>
          <wp:inline distT="0" distB="0" distL="0" distR="0" wp14:anchorId="20BF4860" wp14:editId="0AFC5C82">
            <wp:extent cx="2920225" cy="3774440"/>
            <wp:effectExtent l="0" t="0" r="127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6222" cy="3782191"/>
                    </a:xfrm>
                    <a:prstGeom prst="rect">
                      <a:avLst/>
                    </a:prstGeom>
                  </pic:spPr>
                </pic:pic>
              </a:graphicData>
            </a:graphic>
          </wp:inline>
        </w:drawing>
      </w:r>
    </w:p>
    <w:p w14:paraId="3CA9784E" w14:textId="43AD3F12" w:rsidR="00DB721A" w:rsidRDefault="00DB721A" w:rsidP="00DB721A">
      <w:pPr>
        <w:pStyle w:val="Caption"/>
      </w:pPr>
      <w:bookmarkStart w:id="27" w:name="_Toc438318539"/>
      <w:r w:rsidRPr="0042166A">
        <w:lastRenderedPageBreak/>
        <w:t xml:space="preserve">Figure </w:t>
      </w:r>
      <w:r w:rsidR="0003173A">
        <w:fldChar w:fldCharType="begin"/>
      </w:r>
      <w:r w:rsidR="0003173A">
        <w:instrText xml:space="preserve"> SEQ Figure \* ARABIC </w:instrText>
      </w:r>
      <w:r w:rsidR="0003173A">
        <w:fldChar w:fldCharType="separate"/>
      </w:r>
      <w:r w:rsidR="0003173A">
        <w:rPr>
          <w:noProof/>
        </w:rPr>
        <w:t>4</w:t>
      </w:r>
      <w:r w:rsidR="0003173A">
        <w:rPr>
          <w:noProof/>
        </w:rPr>
        <w:fldChar w:fldCharType="end"/>
      </w:r>
      <w:r w:rsidRPr="0042166A">
        <w:t xml:space="preserve"> – </w:t>
      </w:r>
      <w:r>
        <w:t>UX Design – Map</w:t>
      </w:r>
      <w:bookmarkEnd w:id="27"/>
    </w:p>
    <w:p w14:paraId="72D72B83" w14:textId="58B10AFE" w:rsidR="00DB721A" w:rsidRPr="00DB721A" w:rsidRDefault="00DB721A" w:rsidP="00DB721A">
      <w:pPr>
        <w:jc w:val="center"/>
      </w:pPr>
      <w:r w:rsidRPr="00DB721A">
        <w:rPr>
          <w:noProof/>
        </w:rPr>
        <w:drawing>
          <wp:inline distT="0" distB="0" distL="0" distR="0" wp14:anchorId="1AFFA0B8" wp14:editId="15CA5592">
            <wp:extent cx="2950577" cy="38108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336" cy="3837694"/>
                    </a:xfrm>
                    <a:prstGeom prst="rect">
                      <a:avLst/>
                    </a:prstGeom>
                  </pic:spPr>
                </pic:pic>
              </a:graphicData>
            </a:graphic>
          </wp:inline>
        </w:drawing>
      </w:r>
    </w:p>
    <w:p w14:paraId="30AB1DD9" w14:textId="0872E44E" w:rsidR="007C570E" w:rsidRPr="007C570E" w:rsidRDefault="00DB721A" w:rsidP="00494097">
      <w:pPr>
        <w:pStyle w:val="Caption"/>
      </w:pPr>
      <w:bookmarkStart w:id="28" w:name="_Toc438318540"/>
      <w:r w:rsidRPr="0042166A">
        <w:t xml:space="preserve">Figure </w:t>
      </w:r>
      <w:r w:rsidR="0003173A">
        <w:fldChar w:fldCharType="begin"/>
      </w:r>
      <w:r w:rsidR="0003173A">
        <w:instrText xml:space="preserve"> SEQ Figure \* ARABIC </w:instrText>
      </w:r>
      <w:r w:rsidR="0003173A">
        <w:fldChar w:fldCharType="separate"/>
      </w:r>
      <w:r w:rsidR="0003173A">
        <w:rPr>
          <w:noProof/>
        </w:rPr>
        <w:t>5</w:t>
      </w:r>
      <w:r w:rsidR="0003173A">
        <w:rPr>
          <w:noProof/>
        </w:rPr>
        <w:fldChar w:fldCharType="end"/>
      </w:r>
      <w:r w:rsidRPr="0042166A">
        <w:t xml:space="preserve"> – </w:t>
      </w:r>
      <w:r>
        <w:t>UX Design – Menu</w:t>
      </w:r>
      <w:bookmarkEnd w:id="28"/>
    </w:p>
    <w:p w14:paraId="16926051" w14:textId="77777777" w:rsidR="000B677A" w:rsidRDefault="000B677A" w:rsidP="000B677A">
      <w:pPr>
        <w:pStyle w:val="Heading2"/>
        <w:tabs>
          <w:tab w:val="clear" w:pos="576"/>
          <w:tab w:val="num" w:pos="2996"/>
        </w:tabs>
      </w:pPr>
      <w:bookmarkStart w:id="29" w:name="_Toc438318527"/>
      <w:r>
        <w:t>Hardware</w:t>
      </w:r>
      <w:bookmarkEnd w:id="29"/>
    </w:p>
    <w:p w14:paraId="0885C31E" w14:textId="361407DF" w:rsidR="00F35CC7" w:rsidRDefault="00937241" w:rsidP="00F35CC7">
      <w:r>
        <w:t>The project requires these hardware:</w:t>
      </w:r>
    </w:p>
    <w:p w14:paraId="0E9B1883" w14:textId="77777777" w:rsidR="00F35CC7" w:rsidRDefault="00F35CC7" w:rsidP="00F35CC7">
      <w:pPr>
        <w:pStyle w:val="ListParagraph"/>
        <w:numPr>
          <w:ilvl w:val="0"/>
          <w:numId w:val="13"/>
        </w:numPr>
      </w:pPr>
      <w:r>
        <w:t>A mirror</w:t>
      </w:r>
    </w:p>
    <w:p w14:paraId="6F081F6C" w14:textId="77777777" w:rsidR="00F35CC7" w:rsidRDefault="00F35CC7" w:rsidP="00F35CC7">
      <w:pPr>
        <w:pStyle w:val="ListParagraph"/>
        <w:numPr>
          <w:ilvl w:val="0"/>
          <w:numId w:val="13"/>
        </w:numPr>
      </w:pPr>
      <w:r>
        <w:t>An LCD</w:t>
      </w:r>
    </w:p>
    <w:p w14:paraId="25AA572A" w14:textId="77777777" w:rsidR="00462553" w:rsidRDefault="00462553" w:rsidP="00F35CC7">
      <w:pPr>
        <w:pStyle w:val="ListParagraph"/>
        <w:numPr>
          <w:ilvl w:val="0"/>
          <w:numId w:val="13"/>
        </w:numPr>
      </w:pPr>
      <w:r>
        <w:t>A Raspberry Pi</w:t>
      </w:r>
      <w:r w:rsidR="00A4784F">
        <w:t xml:space="preserve">, wirings and shields </w:t>
      </w:r>
    </w:p>
    <w:p w14:paraId="12DEB383" w14:textId="77777777" w:rsidR="00462553" w:rsidRDefault="00462553" w:rsidP="00F35CC7">
      <w:pPr>
        <w:pStyle w:val="ListParagraph"/>
        <w:numPr>
          <w:ilvl w:val="0"/>
          <w:numId w:val="13"/>
        </w:numPr>
      </w:pPr>
      <w:r>
        <w:t>Proximity sensor</w:t>
      </w:r>
    </w:p>
    <w:p w14:paraId="0499667C" w14:textId="77777777" w:rsidR="00462553" w:rsidRPr="00F35CC7" w:rsidRDefault="00462553" w:rsidP="00F35CC7">
      <w:pPr>
        <w:pStyle w:val="ListParagraph"/>
        <w:numPr>
          <w:ilvl w:val="0"/>
          <w:numId w:val="13"/>
        </w:numPr>
      </w:pPr>
      <w:r>
        <w:t xml:space="preserve">Philips Hue Bridge and Light bulbs, for demonstration of controlling IoT devices. </w:t>
      </w:r>
    </w:p>
    <w:p w14:paraId="0BFD57E0" w14:textId="77777777" w:rsidR="00604EEF" w:rsidRDefault="002F29F5" w:rsidP="002F29F5">
      <w:pPr>
        <w:pStyle w:val="Heading3"/>
      </w:pPr>
      <w:r>
        <w:t>Create the mirror</w:t>
      </w:r>
    </w:p>
    <w:p w14:paraId="1120E207" w14:textId="7C878462" w:rsidR="00973739" w:rsidRDefault="002F29F5" w:rsidP="002F29F5">
      <w:r>
        <w:t xml:space="preserve">This is probably one of the hardest parts. In order to to show the information from behind the mirror, the mirror must be a </w:t>
      </w:r>
      <w:r w:rsidR="008F003C">
        <w:t xml:space="preserve">two-way mirror </w:t>
      </w:r>
      <w:r w:rsidR="00F5496D">
        <w:t>(or observation mirror)</w:t>
      </w:r>
      <w:r>
        <w:t xml:space="preserve">. It means on one side of the </w:t>
      </w:r>
      <w:r w:rsidR="000C15D8">
        <w:t>mirror;</w:t>
      </w:r>
      <w:r>
        <w:t xml:space="preserve"> the glass will reflect (almost all) light rays coming </w:t>
      </w:r>
      <w:r w:rsidR="00973739">
        <w:t>into</w:t>
      </w:r>
      <w:r>
        <w:t xml:space="preserve"> it</w:t>
      </w:r>
      <w:r w:rsidR="00F35CC7">
        <w:t>. The user will see his image from this side.</w:t>
      </w:r>
      <w:r>
        <w:t xml:space="preserve"> </w:t>
      </w:r>
      <w:r w:rsidR="00F35CC7">
        <w:t>A</w:t>
      </w:r>
      <w:r>
        <w:t>nd</w:t>
      </w:r>
      <w:r w:rsidR="00973739">
        <w:t xml:space="preserve"> on the other side</w:t>
      </w:r>
      <w:r w:rsidR="00F35CC7">
        <w:t>,</w:t>
      </w:r>
      <w:r w:rsidR="00973739">
        <w:t xml:space="preserve"> it should</w:t>
      </w:r>
      <w:r>
        <w:t xml:space="preserve"> be transparent to allow the the</w:t>
      </w:r>
      <w:r w:rsidR="00973739">
        <w:t xml:space="preserve"> light from the LCD to come through and shown on the mirror.</w:t>
      </w:r>
    </w:p>
    <w:p w14:paraId="358BDC1E" w14:textId="77777777" w:rsidR="002F29F5" w:rsidRDefault="00973739" w:rsidP="00973739">
      <w:pPr>
        <w:jc w:val="center"/>
      </w:pPr>
      <w:r w:rsidRPr="00973739">
        <w:rPr>
          <w:noProof/>
        </w:rPr>
        <w:lastRenderedPageBreak/>
        <w:drawing>
          <wp:inline distT="0" distB="0" distL="0" distR="0" wp14:anchorId="372BBCD6" wp14:editId="23F8230E">
            <wp:extent cx="2857500" cy="1914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500" cy="1914525"/>
                    </a:xfrm>
                    <a:prstGeom prst="rect">
                      <a:avLst/>
                    </a:prstGeom>
                  </pic:spPr>
                </pic:pic>
              </a:graphicData>
            </a:graphic>
          </wp:inline>
        </w:drawing>
      </w:r>
    </w:p>
    <w:p w14:paraId="51883FDE" w14:textId="77777777" w:rsidR="00973739" w:rsidRDefault="00973739" w:rsidP="00973739">
      <w:pPr>
        <w:pStyle w:val="Caption"/>
      </w:pPr>
      <w:bookmarkStart w:id="30" w:name="_Toc438318541"/>
      <w:r w:rsidRPr="0042166A">
        <w:t xml:space="preserve">Figure </w:t>
      </w:r>
      <w:r w:rsidR="0003173A">
        <w:fldChar w:fldCharType="begin"/>
      </w:r>
      <w:r w:rsidR="0003173A">
        <w:instrText xml:space="preserve"> SEQ Figure \* ARABIC </w:instrText>
      </w:r>
      <w:r w:rsidR="0003173A">
        <w:fldChar w:fldCharType="separate"/>
      </w:r>
      <w:r w:rsidR="0003173A">
        <w:rPr>
          <w:noProof/>
        </w:rPr>
        <w:t>6</w:t>
      </w:r>
      <w:r w:rsidR="0003173A">
        <w:rPr>
          <w:noProof/>
        </w:rPr>
        <w:fldChar w:fldCharType="end"/>
      </w:r>
      <w:r w:rsidRPr="0042166A">
        <w:t xml:space="preserve"> – </w:t>
      </w:r>
      <w:r>
        <w:t>Principle of a two-way mirror</w:t>
      </w:r>
      <w:r w:rsidR="00F5496D">
        <w:t>, left is where the LCD is places, right is the user side</w:t>
      </w:r>
      <w:bookmarkEnd w:id="30"/>
    </w:p>
    <w:p w14:paraId="730700BC" w14:textId="08CDD085" w:rsidR="00973739" w:rsidRDefault="00F35CC7" w:rsidP="00973739">
      <w:r>
        <w:t xml:space="preserve">There are 2 ways do this, the </w:t>
      </w:r>
      <w:r w:rsidR="005F059E">
        <w:t>convenient</w:t>
      </w:r>
      <w:r>
        <w:t xml:space="preserve"> way is to purchase an (expensive) </w:t>
      </w:r>
      <w:r w:rsidR="00C51D44">
        <w:t>two</w:t>
      </w:r>
      <w:r>
        <w:t xml:space="preserve">-way mirror off the shelf. The </w:t>
      </w:r>
      <w:r w:rsidR="005F059E">
        <w:t xml:space="preserve">more tedious </w:t>
      </w:r>
      <w:r>
        <w:t xml:space="preserve">(and probably cheaper) way is to apply a privacy window film onto the transparent glass. This requires some practice and the quality is usually not as good as the </w:t>
      </w:r>
      <w:r w:rsidR="00C51D44">
        <w:t>two</w:t>
      </w:r>
      <w:r>
        <w:t xml:space="preserve">-way mirror you buy from the shop. </w:t>
      </w:r>
      <w:r w:rsidR="00A63672">
        <w:t xml:space="preserve">It’s easy to leave some </w:t>
      </w:r>
      <w:r>
        <w:t>bubbles</w:t>
      </w:r>
      <w:r w:rsidR="00A63672">
        <w:t xml:space="preserve"> between the film,</w:t>
      </w:r>
      <w:r>
        <w:t xml:space="preserve"> or the film may come off after </w:t>
      </w:r>
      <w:r w:rsidR="00A63672">
        <w:t>a week or two</w:t>
      </w:r>
      <w:r>
        <w:t xml:space="preserve">. </w:t>
      </w:r>
    </w:p>
    <w:p w14:paraId="3DB2BB86" w14:textId="77777777" w:rsidR="005F059E" w:rsidRDefault="005F059E" w:rsidP="00973739"/>
    <w:p w14:paraId="6EB42B5F" w14:textId="77777777" w:rsidR="00F35CC7" w:rsidRDefault="005A7EDD" w:rsidP="005A7EDD">
      <w:pPr>
        <w:jc w:val="center"/>
      </w:pPr>
      <w:r w:rsidRPr="005A7EDD">
        <w:rPr>
          <w:noProof/>
        </w:rPr>
        <w:drawing>
          <wp:inline distT="0" distB="0" distL="0" distR="0" wp14:anchorId="0165843D" wp14:editId="7101AA0A">
            <wp:extent cx="2896787" cy="25974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9265" cy="2608613"/>
                    </a:xfrm>
                    <a:prstGeom prst="rect">
                      <a:avLst/>
                    </a:prstGeom>
                  </pic:spPr>
                </pic:pic>
              </a:graphicData>
            </a:graphic>
          </wp:inline>
        </w:drawing>
      </w:r>
    </w:p>
    <w:p w14:paraId="10F0DE1D" w14:textId="5C58B04B" w:rsidR="005A7EDD" w:rsidRDefault="005A7EDD" w:rsidP="005A7EDD">
      <w:pPr>
        <w:pStyle w:val="Caption"/>
      </w:pPr>
      <w:bookmarkStart w:id="31" w:name="_Toc438318542"/>
      <w:r w:rsidRPr="0042166A">
        <w:t xml:space="preserve">Figure </w:t>
      </w:r>
      <w:r w:rsidR="0003173A">
        <w:fldChar w:fldCharType="begin"/>
      </w:r>
      <w:r w:rsidR="0003173A">
        <w:instrText xml:space="preserve"> SEQ Figure \* ARABIC </w:instrText>
      </w:r>
      <w:r w:rsidR="0003173A">
        <w:fldChar w:fldCharType="separate"/>
      </w:r>
      <w:r w:rsidR="0003173A">
        <w:rPr>
          <w:noProof/>
        </w:rPr>
        <w:t>7</w:t>
      </w:r>
      <w:r w:rsidR="0003173A">
        <w:rPr>
          <w:noProof/>
        </w:rPr>
        <w:fldChar w:fldCharType="end"/>
      </w:r>
      <w:r w:rsidRPr="0042166A">
        <w:t xml:space="preserve"> – </w:t>
      </w:r>
      <w:r w:rsidR="00C51D44">
        <w:t>two</w:t>
      </w:r>
      <w:r>
        <w:t>-way mirror</w:t>
      </w:r>
      <w:bookmarkEnd w:id="31"/>
    </w:p>
    <w:p w14:paraId="0385C918" w14:textId="77777777" w:rsidR="004E152D" w:rsidRDefault="000447D1" w:rsidP="00C013D7">
      <w:pPr>
        <w:pStyle w:val="Heading3"/>
      </w:pPr>
      <w:r>
        <w:t>The monitor</w:t>
      </w:r>
    </w:p>
    <w:p w14:paraId="3E8046EE" w14:textId="77777777" w:rsidR="004E152D" w:rsidRDefault="00C013D7" w:rsidP="004E152D">
      <w:r>
        <w:t>A Hannspree 17” LCD monitor with HDMI input is used to illuminate the information onto the mirror. This is</w:t>
      </w:r>
      <w:r w:rsidR="00DE669D">
        <w:t xml:space="preserve"> the LCD after being torn apart: the LCD panel, the I/O and signal PCB board (in green), and the power converter board (yellow). </w:t>
      </w:r>
    </w:p>
    <w:p w14:paraId="5A2DEE8D" w14:textId="77777777" w:rsidR="00C013D7" w:rsidRDefault="00C013D7" w:rsidP="00DE669D">
      <w:pPr>
        <w:jc w:val="center"/>
      </w:pPr>
      <w:r>
        <w:rPr>
          <w:noProof/>
        </w:rPr>
        <w:lastRenderedPageBreak/>
        <w:drawing>
          <wp:inline distT="0" distB="0" distL="0" distR="0" wp14:anchorId="3993E1F4" wp14:editId="79502ABC">
            <wp:extent cx="3381272" cy="4110566"/>
            <wp:effectExtent l="0" t="0" r="0" b="4445"/>
            <wp:docPr id="7" name="Picture 7" descr="\\.psf\Dropbox\Photos\LR-Export\2015\Misc\20151210-untitle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Dropbox\Photos\LR-Export\2015\Misc\20151210-untitled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84893" cy="4114967"/>
                    </a:xfrm>
                    <a:prstGeom prst="rect">
                      <a:avLst/>
                    </a:prstGeom>
                    <a:noFill/>
                    <a:ln>
                      <a:noFill/>
                    </a:ln>
                  </pic:spPr>
                </pic:pic>
              </a:graphicData>
            </a:graphic>
          </wp:inline>
        </w:drawing>
      </w:r>
    </w:p>
    <w:p w14:paraId="2F258C1D" w14:textId="77777777" w:rsidR="00DE669D" w:rsidRDefault="00DE669D" w:rsidP="00DE669D">
      <w:pPr>
        <w:pStyle w:val="Caption"/>
      </w:pPr>
      <w:bookmarkStart w:id="32" w:name="_Toc438318543"/>
      <w:r w:rsidRPr="0042166A">
        <w:t xml:space="preserve">Figure </w:t>
      </w:r>
      <w:r w:rsidR="0003173A">
        <w:fldChar w:fldCharType="begin"/>
      </w:r>
      <w:r w:rsidR="0003173A">
        <w:instrText xml:space="preserve"> SEQ Figure \* ARABIC </w:instrText>
      </w:r>
      <w:r w:rsidR="0003173A">
        <w:fldChar w:fldCharType="separate"/>
      </w:r>
      <w:r w:rsidR="0003173A">
        <w:rPr>
          <w:noProof/>
        </w:rPr>
        <w:t>8</w:t>
      </w:r>
      <w:r w:rsidR="0003173A">
        <w:rPr>
          <w:noProof/>
        </w:rPr>
        <w:fldChar w:fldCharType="end"/>
      </w:r>
      <w:r w:rsidRPr="0042166A">
        <w:t xml:space="preserve"> – </w:t>
      </w:r>
      <w:r>
        <w:t>the LCD and</w:t>
      </w:r>
      <w:r w:rsidR="00DF4E89">
        <w:t xml:space="preserve"> its</w:t>
      </w:r>
      <w:r>
        <w:t xml:space="preserve"> parts</w:t>
      </w:r>
      <w:bookmarkEnd w:id="32"/>
    </w:p>
    <w:p w14:paraId="4E7CF5CC" w14:textId="77777777" w:rsidR="00DE669D" w:rsidRPr="00F20A2F" w:rsidRDefault="000B0539" w:rsidP="004E152D">
      <w:pPr>
        <w:pStyle w:val="ListParagraph"/>
        <w:numPr>
          <w:ilvl w:val="0"/>
          <w:numId w:val="18"/>
        </w:numPr>
      </w:pPr>
      <w:r>
        <w:rPr>
          <w:b/>
          <w:u w:val="single"/>
        </w:rPr>
        <w:t>Project Logs:</w:t>
      </w:r>
      <w:r>
        <w:t xml:space="preserve"> </w:t>
      </w:r>
      <w:r w:rsidR="00DE669D" w:rsidRPr="00B91C1C">
        <w:t xml:space="preserve">The challenge of this part is to stack the panel and the boards into the back of the mirror and keep them stable. </w:t>
      </w:r>
    </w:p>
    <w:p w14:paraId="2AEE74F8" w14:textId="77777777" w:rsidR="00D35463" w:rsidRDefault="00D35463" w:rsidP="00D35463">
      <w:pPr>
        <w:pStyle w:val="Heading3"/>
      </w:pPr>
      <w:r>
        <w:t xml:space="preserve">Raspberry Pi </w:t>
      </w:r>
    </w:p>
    <w:p w14:paraId="190A0A1D" w14:textId="77777777" w:rsidR="00D35463" w:rsidRDefault="00D35463" w:rsidP="00D35463">
      <w:r>
        <w:t xml:space="preserve">As </w:t>
      </w:r>
      <w:r w:rsidR="00477F97">
        <w:t xml:space="preserve">the project requires </w:t>
      </w:r>
      <w:r>
        <w:t xml:space="preserve">several complex computational tasks, such as voice recognition, client-server communication, data visualization. A Raspberry Pi therefore fits the </w:t>
      </w:r>
      <w:r w:rsidR="001A1E4C">
        <w:t>purposes</w:t>
      </w:r>
      <w:r>
        <w:t xml:space="preserve"> perfectly. RPi v2 is used in this project. However, the RPi v2 </w:t>
      </w:r>
      <w:r w:rsidR="001109A8">
        <w:t>is short of</w:t>
      </w:r>
      <w:r>
        <w:t xml:space="preserve"> </w:t>
      </w:r>
      <w:r w:rsidR="001109A8">
        <w:t xml:space="preserve">audio input (MIC) so I’ve added a </w:t>
      </w:r>
      <w:hyperlink r:id="rId25" w:history="1">
        <w:r w:rsidR="001109A8" w:rsidRPr="004971AA">
          <w:rPr>
            <w:rStyle w:val="Hyperlink"/>
          </w:rPr>
          <w:t>Suptronics X300</w:t>
        </w:r>
      </w:hyperlink>
      <w:r w:rsidR="001109A8">
        <w:t xml:space="preserve"> extension board, which provides Audio I/O, Wifi </w:t>
      </w:r>
      <w:r w:rsidR="002D1D8E">
        <w:t xml:space="preserve">a/b/g/n </w:t>
      </w:r>
      <w:r w:rsidR="001109A8">
        <w:t xml:space="preserve">capability, </w:t>
      </w:r>
      <w:r w:rsidR="004A5856">
        <w:t xml:space="preserve">SATA I/O, </w:t>
      </w:r>
      <w:r w:rsidR="001109A8">
        <w:t xml:space="preserve">Bluetooth connectivity, </w:t>
      </w:r>
      <w:r w:rsidR="004A5856">
        <w:t xml:space="preserve">IR sensor, </w:t>
      </w:r>
      <w:r w:rsidR="001109A8">
        <w:t xml:space="preserve">plus extended 40 GPIO </w:t>
      </w:r>
      <w:r w:rsidR="00F678CA">
        <w:t xml:space="preserve">header </w:t>
      </w:r>
      <w:r w:rsidR="001109A8">
        <w:t xml:space="preserve">pins. </w:t>
      </w:r>
    </w:p>
    <w:p w14:paraId="3132C0F8" w14:textId="77777777" w:rsidR="00D35463" w:rsidRDefault="00AB4275" w:rsidP="00D35463">
      <w:r>
        <w:t xml:space="preserve">The expansion board requires a customized build of the kernel that includes some drivers for it work. Luckily, SupTronics provided a Raspbian distro image so we do not waste time building the drivers from scratch. </w:t>
      </w:r>
    </w:p>
    <w:p w14:paraId="0321BA0C" w14:textId="77777777" w:rsidR="007F2C78" w:rsidRDefault="007F2C78" w:rsidP="00D35463">
      <w:r>
        <w:t>The image includes:</w:t>
      </w:r>
    </w:p>
    <w:p w14:paraId="3FEB0A91" w14:textId="77777777" w:rsidR="007F2C78" w:rsidRPr="007F2C78" w:rsidRDefault="007F2C78" w:rsidP="007F2C78">
      <w:pPr>
        <w:pStyle w:val="ListParagraph"/>
        <w:numPr>
          <w:ilvl w:val="0"/>
          <w:numId w:val="19"/>
        </w:numPr>
      </w:pPr>
      <w:r w:rsidRPr="007F2C78">
        <w:t>Based on RASPBIAN (Release date: 2015-01-30)</w:t>
      </w:r>
    </w:p>
    <w:p w14:paraId="37013CF6" w14:textId="77777777" w:rsidR="007F2C78" w:rsidRPr="007F2C78" w:rsidRDefault="007F2C78" w:rsidP="007F2C78">
      <w:pPr>
        <w:pStyle w:val="ListParagraph"/>
        <w:numPr>
          <w:ilvl w:val="0"/>
          <w:numId w:val="19"/>
        </w:numPr>
      </w:pPr>
      <w:r w:rsidRPr="007F2C78">
        <w:t>Rpi-update is included</w:t>
      </w:r>
    </w:p>
    <w:p w14:paraId="458C8382" w14:textId="77777777" w:rsidR="007F2C78" w:rsidRPr="007F2C78" w:rsidRDefault="007F2C78" w:rsidP="007F2C78">
      <w:pPr>
        <w:pStyle w:val="ListParagraph"/>
        <w:numPr>
          <w:ilvl w:val="0"/>
          <w:numId w:val="19"/>
        </w:numPr>
      </w:pPr>
      <w:r w:rsidRPr="007F2C78">
        <w:t>Updated to the latest Raspberry Pi firmware and kernel as of Feb 15</w:t>
      </w:r>
      <w:r w:rsidRPr="002726E5">
        <w:rPr>
          <w:vertAlign w:val="superscript"/>
        </w:rPr>
        <w:t>th</w:t>
      </w:r>
      <w:r w:rsidR="002726E5">
        <w:t xml:space="preserve"> </w:t>
      </w:r>
      <w:r w:rsidRPr="007F2C78">
        <w:t>2015</w:t>
      </w:r>
    </w:p>
    <w:p w14:paraId="3A9DD969" w14:textId="77777777" w:rsidR="007F2C78" w:rsidRPr="007F2C78" w:rsidRDefault="007F2C78" w:rsidP="007F2C78">
      <w:pPr>
        <w:pStyle w:val="ListParagraph"/>
        <w:numPr>
          <w:ilvl w:val="0"/>
          <w:numId w:val="19"/>
        </w:numPr>
      </w:pPr>
      <w:r w:rsidRPr="007F2C78">
        <w:t>Alsamixer is included and configured</w:t>
      </w:r>
    </w:p>
    <w:p w14:paraId="54AA5A0C" w14:textId="77777777" w:rsidR="007F2C78" w:rsidRPr="007F2C78" w:rsidRDefault="007F2C78" w:rsidP="007F2C78">
      <w:pPr>
        <w:pStyle w:val="ListParagraph"/>
        <w:numPr>
          <w:ilvl w:val="0"/>
          <w:numId w:val="19"/>
        </w:numPr>
      </w:pPr>
      <w:r w:rsidRPr="007F2C78">
        <w:t>RTC time is configured</w:t>
      </w:r>
    </w:p>
    <w:p w14:paraId="264D7473" w14:textId="77777777" w:rsidR="007F2C78" w:rsidRPr="007F2C78" w:rsidRDefault="007F2C78" w:rsidP="007F2C78">
      <w:pPr>
        <w:pStyle w:val="ListParagraph"/>
        <w:numPr>
          <w:ilvl w:val="0"/>
          <w:numId w:val="19"/>
        </w:numPr>
      </w:pPr>
      <w:r w:rsidRPr="007F2C78">
        <w:t>IR remote is configured</w:t>
      </w:r>
    </w:p>
    <w:p w14:paraId="04791D73" w14:textId="77777777" w:rsidR="007F2C78" w:rsidRPr="007F2C78" w:rsidRDefault="007F2C78" w:rsidP="007F2C78"/>
    <w:p w14:paraId="356B64B3" w14:textId="77777777" w:rsidR="00D35463" w:rsidRDefault="00D35463" w:rsidP="00D35463">
      <w:r w:rsidRPr="00D35463">
        <w:rPr>
          <w:noProof/>
        </w:rPr>
        <w:lastRenderedPageBreak/>
        <w:drawing>
          <wp:inline distT="0" distB="0" distL="0" distR="0" wp14:anchorId="138475C5" wp14:editId="5BA6C9A0">
            <wp:extent cx="2938324" cy="249343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2356" cy="2496856"/>
                    </a:xfrm>
                    <a:prstGeom prst="rect">
                      <a:avLst/>
                    </a:prstGeom>
                  </pic:spPr>
                </pic:pic>
              </a:graphicData>
            </a:graphic>
          </wp:inline>
        </w:drawing>
      </w:r>
      <w:r w:rsidRPr="00D35463">
        <w:t xml:space="preserve"> </w:t>
      </w:r>
      <w:r w:rsidRPr="00D35463">
        <w:rPr>
          <w:noProof/>
        </w:rPr>
        <w:drawing>
          <wp:inline distT="0" distB="0" distL="0" distR="0" wp14:anchorId="2891EEC5" wp14:editId="0181C7C6">
            <wp:extent cx="2925233" cy="2488172"/>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004" cy="2493081"/>
                    </a:xfrm>
                    <a:prstGeom prst="rect">
                      <a:avLst/>
                    </a:prstGeom>
                  </pic:spPr>
                </pic:pic>
              </a:graphicData>
            </a:graphic>
          </wp:inline>
        </w:drawing>
      </w:r>
    </w:p>
    <w:p w14:paraId="7402E909" w14:textId="77777777" w:rsidR="004971AA" w:rsidRDefault="004971AA" w:rsidP="004971AA">
      <w:pPr>
        <w:pStyle w:val="Caption"/>
      </w:pPr>
      <w:bookmarkStart w:id="33" w:name="_Toc438318544"/>
      <w:r w:rsidRPr="0042166A">
        <w:t xml:space="preserve">Figure </w:t>
      </w:r>
      <w:r w:rsidR="0003173A">
        <w:fldChar w:fldCharType="begin"/>
      </w:r>
      <w:r w:rsidR="0003173A">
        <w:instrText xml:space="preserve"> SEQ Figure \* ARABIC </w:instrText>
      </w:r>
      <w:r w:rsidR="0003173A">
        <w:fldChar w:fldCharType="separate"/>
      </w:r>
      <w:r w:rsidR="0003173A">
        <w:rPr>
          <w:noProof/>
        </w:rPr>
        <w:t>9</w:t>
      </w:r>
      <w:r w:rsidR="0003173A">
        <w:rPr>
          <w:noProof/>
        </w:rPr>
        <w:fldChar w:fldCharType="end"/>
      </w:r>
      <w:r w:rsidRPr="0042166A">
        <w:t xml:space="preserve"> – </w:t>
      </w:r>
      <w:r>
        <w:t xml:space="preserve">the Raspberry Pi 2 </w:t>
      </w:r>
      <w:r w:rsidR="00ED07BF">
        <w:t>with</w:t>
      </w:r>
      <w:r>
        <w:t xml:space="preserve"> the X300 shield</w:t>
      </w:r>
      <w:r w:rsidR="008903A6">
        <w:t xml:space="preserve"> on top</w:t>
      </w:r>
      <w:bookmarkEnd w:id="33"/>
    </w:p>
    <w:p w14:paraId="2EB2FF73" w14:textId="77777777" w:rsidR="00D35463" w:rsidRPr="00DB4207" w:rsidRDefault="00DB4207" w:rsidP="00D35463">
      <w:pPr>
        <w:rPr>
          <w:b/>
        </w:rPr>
      </w:pPr>
      <w:r w:rsidRPr="00DB4207">
        <w:rPr>
          <w:b/>
        </w:rPr>
        <w:t>Raspberry Pi 2 Technical Specifications</w:t>
      </w:r>
    </w:p>
    <w:p w14:paraId="23FE97F3" w14:textId="77777777" w:rsidR="00DB4207" w:rsidRPr="00DB4207" w:rsidRDefault="00DB4207" w:rsidP="00DB4207">
      <w:pPr>
        <w:pStyle w:val="ListParagraph"/>
        <w:numPr>
          <w:ilvl w:val="0"/>
          <w:numId w:val="16"/>
        </w:numPr>
        <w:rPr>
          <w:sz w:val="20"/>
          <w:szCs w:val="20"/>
        </w:rPr>
      </w:pPr>
      <w:r w:rsidRPr="00DB4207">
        <w:rPr>
          <w:sz w:val="20"/>
          <w:szCs w:val="20"/>
        </w:rPr>
        <w:t>Broadcom BCM2836 Arm7 Quad Core Processor powered Single Board Computer running at 900MHz</w:t>
      </w:r>
    </w:p>
    <w:p w14:paraId="79180F74" w14:textId="77777777" w:rsidR="00DB4207" w:rsidRPr="00DB4207" w:rsidRDefault="00DB4207" w:rsidP="00DB4207">
      <w:pPr>
        <w:pStyle w:val="ListParagraph"/>
        <w:numPr>
          <w:ilvl w:val="0"/>
          <w:numId w:val="16"/>
        </w:numPr>
        <w:rPr>
          <w:sz w:val="20"/>
          <w:szCs w:val="20"/>
        </w:rPr>
      </w:pPr>
      <w:r w:rsidRPr="00DB4207">
        <w:rPr>
          <w:sz w:val="20"/>
          <w:szCs w:val="20"/>
        </w:rPr>
        <w:t>1GB RAM</w:t>
      </w:r>
    </w:p>
    <w:p w14:paraId="2B15CE9A" w14:textId="77777777" w:rsidR="00DB4207" w:rsidRPr="00DB4207" w:rsidRDefault="00DB4207" w:rsidP="00DB4207">
      <w:pPr>
        <w:pStyle w:val="ListParagraph"/>
        <w:numPr>
          <w:ilvl w:val="0"/>
          <w:numId w:val="16"/>
        </w:numPr>
        <w:rPr>
          <w:sz w:val="20"/>
          <w:szCs w:val="20"/>
        </w:rPr>
      </w:pPr>
      <w:r w:rsidRPr="00DB4207">
        <w:rPr>
          <w:sz w:val="20"/>
          <w:szCs w:val="20"/>
        </w:rPr>
        <w:t>40pin extended GPIO</w:t>
      </w:r>
    </w:p>
    <w:p w14:paraId="7EA3AE5A" w14:textId="77777777" w:rsidR="00DB4207" w:rsidRPr="00DB4207" w:rsidRDefault="00DB4207" w:rsidP="00DB4207">
      <w:pPr>
        <w:pStyle w:val="ListParagraph"/>
        <w:numPr>
          <w:ilvl w:val="0"/>
          <w:numId w:val="16"/>
        </w:numPr>
        <w:rPr>
          <w:sz w:val="20"/>
          <w:szCs w:val="20"/>
        </w:rPr>
      </w:pPr>
      <w:r w:rsidRPr="00DB4207">
        <w:rPr>
          <w:sz w:val="20"/>
          <w:szCs w:val="20"/>
        </w:rPr>
        <w:t>x USB 2 ports</w:t>
      </w:r>
    </w:p>
    <w:p w14:paraId="6864ACAD" w14:textId="77777777" w:rsidR="00DB4207" w:rsidRPr="00DB4207" w:rsidRDefault="00DB4207" w:rsidP="00DB4207">
      <w:pPr>
        <w:pStyle w:val="ListParagraph"/>
        <w:numPr>
          <w:ilvl w:val="0"/>
          <w:numId w:val="16"/>
        </w:numPr>
        <w:rPr>
          <w:sz w:val="20"/>
          <w:szCs w:val="20"/>
        </w:rPr>
      </w:pPr>
      <w:r w:rsidRPr="00DB4207">
        <w:rPr>
          <w:sz w:val="20"/>
          <w:szCs w:val="20"/>
        </w:rPr>
        <w:t>pole Stereo output and Composite video port</w:t>
      </w:r>
    </w:p>
    <w:p w14:paraId="79415DF5" w14:textId="77777777" w:rsidR="00DB4207" w:rsidRPr="00DB4207" w:rsidRDefault="00DB4207" w:rsidP="00DB4207">
      <w:pPr>
        <w:pStyle w:val="ListParagraph"/>
        <w:numPr>
          <w:ilvl w:val="0"/>
          <w:numId w:val="16"/>
        </w:numPr>
        <w:rPr>
          <w:sz w:val="20"/>
          <w:szCs w:val="20"/>
        </w:rPr>
      </w:pPr>
      <w:r w:rsidRPr="00DB4207">
        <w:rPr>
          <w:sz w:val="20"/>
          <w:szCs w:val="20"/>
        </w:rPr>
        <w:t>Full size HDMI</w:t>
      </w:r>
    </w:p>
    <w:p w14:paraId="5BBE7C89" w14:textId="77777777" w:rsidR="00DB4207" w:rsidRPr="00DB4207" w:rsidRDefault="00DB4207" w:rsidP="00DB4207">
      <w:pPr>
        <w:pStyle w:val="ListParagraph"/>
        <w:numPr>
          <w:ilvl w:val="0"/>
          <w:numId w:val="16"/>
        </w:numPr>
        <w:rPr>
          <w:sz w:val="20"/>
          <w:szCs w:val="20"/>
        </w:rPr>
      </w:pPr>
      <w:r w:rsidRPr="00DB4207">
        <w:rPr>
          <w:sz w:val="20"/>
          <w:szCs w:val="20"/>
        </w:rPr>
        <w:t>CSI camera port for connecting the Raspberry Pi camera</w:t>
      </w:r>
    </w:p>
    <w:p w14:paraId="35BC696A" w14:textId="77777777" w:rsidR="00DB4207" w:rsidRPr="00DB4207" w:rsidRDefault="00DB4207" w:rsidP="00DB4207">
      <w:pPr>
        <w:pStyle w:val="ListParagraph"/>
        <w:numPr>
          <w:ilvl w:val="0"/>
          <w:numId w:val="16"/>
        </w:numPr>
        <w:rPr>
          <w:sz w:val="20"/>
          <w:szCs w:val="20"/>
        </w:rPr>
      </w:pPr>
      <w:r w:rsidRPr="00DB4207">
        <w:rPr>
          <w:sz w:val="20"/>
          <w:szCs w:val="20"/>
        </w:rPr>
        <w:t>DSI display port for connecting the Raspberry Pi touch screen display</w:t>
      </w:r>
    </w:p>
    <w:p w14:paraId="1824D297" w14:textId="77777777" w:rsidR="00DB4207" w:rsidRPr="00DB4207" w:rsidRDefault="00DB4207" w:rsidP="00DB4207">
      <w:pPr>
        <w:pStyle w:val="ListParagraph"/>
        <w:numPr>
          <w:ilvl w:val="0"/>
          <w:numId w:val="16"/>
        </w:numPr>
        <w:rPr>
          <w:sz w:val="20"/>
          <w:szCs w:val="20"/>
        </w:rPr>
      </w:pPr>
      <w:r w:rsidRPr="00DB4207">
        <w:rPr>
          <w:sz w:val="20"/>
          <w:szCs w:val="20"/>
        </w:rPr>
        <w:t>Micro SD port for loading your operating system and storing data</w:t>
      </w:r>
    </w:p>
    <w:p w14:paraId="57AF9E7B" w14:textId="77777777" w:rsidR="008903A6" w:rsidRPr="001605F2" w:rsidRDefault="00DB4207" w:rsidP="008903A6">
      <w:pPr>
        <w:pStyle w:val="ListParagraph"/>
        <w:numPr>
          <w:ilvl w:val="0"/>
          <w:numId w:val="16"/>
        </w:numPr>
        <w:rPr>
          <w:sz w:val="20"/>
          <w:szCs w:val="20"/>
        </w:rPr>
      </w:pPr>
      <w:r w:rsidRPr="00DB4207">
        <w:rPr>
          <w:sz w:val="20"/>
          <w:szCs w:val="20"/>
        </w:rPr>
        <w:t>Micro USB power source</w:t>
      </w:r>
    </w:p>
    <w:p w14:paraId="075FB44C" w14:textId="77777777" w:rsidR="008903A6" w:rsidRDefault="008903A6" w:rsidP="00FD0B18">
      <w:pPr>
        <w:jc w:val="center"/>
        <w:rPr>
          <w:sz w:val="20"/>
        </w:rPr>
      </w:pPr>
      <w:r w:rsidRPr="008903A6">
        <w:rPr>
          <w:noProof/>
          <w:sz w:val="20"/>
        </w:rPr>
        <w:drawing>
          <wp:inline distT="0" distB="0" distL="0" distR="0" wp14:anchorId="6AD99FFD" wp14:editId="39DB9B6E">
            <wp:extent cx="2578100" cy="161293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5208" cy="1623642"/>
                    </a:xfrm>
                    <a:prstGeom prst="rect">
                      <a:avLst/>
                    </a:prstGeom>
                  </pic:spPr>
                </pic:pic>
              </a:graphicData>
            </a:graphic>
          </wp:inline>
        </w:drawing>
      </w:r>
    </w:p>
    <w:p w14:paraId="7D947264" w14:textId="77777777" w:rsidR="008903A6" w:rsidRPr="008903A6" w:rsidRDefault="008903A6" w:rsidP="008903A6">
      <w:pPr>
        <w:pStyle w:val="Caption"/>
      </w:pPr>
      <w:bookmarkStart w:id="34" w:name="_Toc438318545"/>
      <w:r w:rsidRPr="0042166A">
        <w:t xml:space="preserve">Figure </w:t>
      </w:r>
      <w:r w:rsidR="0003173A">
        <w:fldChar w:fldCharType="begin"/>
      </w:r>
      <w:r w:rsidR="0003173A">
        <w:instrText xml:space="preserve"> SEQ Figure \* ARABIC </w:instrText>
      </w:r>
      <w:r w:rsidR="0003173A">
        <w:fldChar w:fldCharType="separate"/>
      </w:r>
      <w:r w:rsidR="0003173A">
        <w:rPr>
          <w:noProof/>
        </w:rPr>
        <w:t>10</w:t>
      </w:r>
      <w:r w:rsidR="0003173A">
        <w:rPr>
          <w:noProof/>
        </w:rPr>
        <w:fldChar w:fldCharType="end"/>
      </w:r>
      <w:r w:rsidRPr="0042166A">
        <w:t xml:space="preserve"> – </w:t>
      </w:r>
      <w:r>
        <w:t>the X300 expansion board</w:t>
      </w:r>
      <w:bookmarkEnd w:id="34"/>
    </w:p>
    <w:p w14:paraId="42F55BAA" w14:textId="77777777" w:rsidR="00DB4207" w:rsidRPr="00DB4207" w:rsidRDefault="00DB4207" w:rsidP="00DB4207">
      <w:pPr>
        <w:rPr>
          <w:b/>
        </w:rPr>
      </w:pPr>
      <w:r w:rsidRPr="00DB4207">
        <w:rPr>
          <w:b/>
        </w:rPr>
        <w:t>X300 Expansion Board Technical Specifications</w:t>
      </w:r>
    </w:p>
    <w:tbl>
      <w:tblPr>
        <w:tblStyle w:val="TableGridLight"/>
        <w:tblW w:w="0" w:type="auto"/>
        <w:tblLook w:val="04A0" w:firstRow="1" w:lastRow="0" w:firstColumn="1" w:lastColumn="0" w:noHBand="0" w:noVBand="1"/>
      </w:tblPr>
      <w:tblGrid>
        <w:gridCol w:w="1525"/>
        <w:gridCol w:w="7969"/>
      </w:tblGrid>
      <w:tr w:rsidR="00DB4207" w:rsidRPr="00DB4207" w14:paraId="3D7DE2A3" w14:textId="77777777" w:rsidTr="00092E89">
        <w:trPr>
          <w:trHeight w:val="390"/>
        </w:trPr>
        <w:tc>
          <w:tcPr>
            <w:tcW w:w="1525" w:type="dxa"/>
            <w:hideMark/>
          </w:tcPr>
          <w:p w14:paraId="59CA73FB" w14:textId="77777777" w:rsidR="00DB4207" w:rsidRPr="00DB4207" w:rsidRDefault="00DB4207" w:rsidP="00DB4207">
            <w:pPr>
              <w:jc w:val="center"/>
              <w:rPr>
                <w:rFonts w:eastAsia="Times New Roman"/>
                <w:color w:val="5D5656"/>
                <w:sz w:val="20"/>
              </w:rPr>
            </w:pPr>
            <w:r w:rsidRPr="00DB4207">
              <w:rPr>
                <w:rFonts w:eastAsia="Times New Roman"/>
                <w:b/>
                <w:bCs/>
                <w:color w:val="5D5656"/>
                <w:sz w:val="20"/>
                <w:bdr w:val="none" w:sz="0" w:space="0" w:color="auto" w:frame="1"/>
              </w:rPr>
              <w:t>Input Voltage</w:t>
            </w:r>
          </w:p>
        </w:tc>
        <w:tc>
          <w:tcPr>
            <w:tcW w:w="7969" w:type="dxa"/>
            <w:hideMark/>
          </w:tcPr>
          <w:p w14:paraId="46D03B40" w14:textId="77777777" w:rsidR="00DB4207" w:rsidRPr="00DB4207" w:rsidRDefault="00DB4207" w:rsidP="00DB4207">
            <w:pPr>
              <w:rPr>
                <w:rFonts w:eastAsia="Times New Roman"/>
                <w:color w:val="333333"/>
                <w:sz w:val="20"/>
              </w:rPr>
            </w:pPr>
            <w:r w:rsidRPr="00DB4207">
              <w:rPr>
                <w:rFonts w:eastAsia="Times New Roman"/>
                <w:color w:val="333333"/>
                <w:sz w:val="20"/>
              </w:rPr>
              <w:t> - </w:t>
            </w:r>
            <w:r w:rsidRPr="00DB4207">
              <w:rPr>
                <w:rFonts w:eastAsia="Times New Roman"/>
                <w:color w:val="333333"/>
                <w:sz w:val="20"/>
                <w:bdr w:val="none" w:sz="0" w:space="0" w:color="auto" w:frame="1"/>
              </w:rPr>
              <w:t>6V to 18Vdc converted to 5V, 4A via step-down DC/DC converter to power the Raspberry Pi</w:t>
            </w:r>
            <w:r w:rsidRPr="00DB4207">
              <w:rPr>
                <w:rFonts w:eastAsia="Times New Roman"/>
                <w:color w:val="333333"/>
                <w:sz w:val="20"/>
              </w:rPr>
              <w:t> </w:t>
            </w:r>
          </w:p>
        </w:tc>
      </w:tr>
      <w:tr w:rsidR="00DB4207" w:rsidRPr="00DB4207" w14:paraId="17CC3AF2" w14:textId="77777777" w:rsidTr="00092E89">
        <w:trPr>
          <w:trHeight w:val="390"/>
        </w:trPr>
        <w:tc>
          <w:tcPr>
            <w:tcW w:w="1525" w:type="dxa"/>
            <w:hideMark/>
          </w:tcPr>
          <w:p w14:paraId="216C5FA2" w14:textId="77777777" w:rsidR="00DB4207" w:rsidRPr="00DB4207" w:rsidRDefault="00DB4207" w:rsidP="00DB4207">
            <w:pPr>
              <w:jc w:val="center"/>
              <w:rPr>
                <w:rFonts w:eastAsia="Times New Roman"/>
                <w:color w:val="5D5656"/>
                <w:sz w:val="20"/>
              </w:rPr>
            </w:pPr>
            <w:r w:rsidRPr="00DB4207">
              <w:rPr>
                <w:rFonts w:eastAsia="Times New Roman"/>
                <w:b/>
                <w:bCs/>
                <w:color w:val="5D5656"/>
                <w:sz w:val="20"/>
                <w:bdr w:val="none" w:sz="0" w:space="0" w:color="auto" w:frame="1"/>
              </w:rPr>
              <w:t>SATA</w:t>
            </w:r>
          </w:p>
        </w:tc>
        <w:tc>
          <w:tcPr>
            <w:tcW w:w="7969" w:type="dxa"/>
            <w:hideMark/>
          </w:tcPr>
          <w:p w14:paraId="559D8A37" w14:textId="77777777" w:rsidR="00DB4207" w:rsidRPr="00DB4207" w:rsidRDefault="00DB4207" w:rsidP="00DB4207">
            <w:pPr>
              <w:rPr>
                <w:rFonts w:eastAsia="Times New Roman"/>
                <w:color w:val="333333"/>
                <w:sz w:val="20"/>
              </w:rPr>
            </w:pPr>
            <w:r w:rsidRPr="00DB4207">
              <w:rPr>
                <w:rFonts w:eastAsia="Times New Roman"/>
                <w:color w:val="333333"/>
                <w:sz w:val="20"/>
                <w:bdr w:val="none" w:sz="0" w:space="0" w:color="auto" w:frame="1"/>
              </w:rPr>
              <w:t> - Allows you to connect SATA devices to your Raspberry Pi   </w:t>
            </w:r>
          </w:p>
        </w:tc>
      </w:tr>
      <w:tr w:rsidR="00DB4207" w:rsidRPr="00DB4207" w14:paraId="0BE51FBF" w14:textId="77777777" w:rsidTr="00092E89">
        <w:trPr>
          <w:trHeight w:val="1275"/>
        </w:trPr>
        <w:tc>
          <w:tcPr>
            <w:tcW w:w="1525" w:type="dxa"/>
            <w:hideMark/>
          </w:tcPr>
          <w:p w14:paraId="10FE1D06" w14:textId="77777777" w:rsidR="00DB4207" w:rsidRPr="00DB4207" w:rsidRDefault="00DB4207" w:rsidP="00DB4207">
            <w:pPr>
              <w:jc w:val="center"/>
              <w:rPr>
                <w:rFonts w:eastAsia="Times New Roman"/>
                <w:color w:val="5D5656"/>
                <w:sz w:val="20"/>
              </w:rPr>
            </w:pPr>
            <w:r w:rsidRPr="00DB4207">
              <w:rPr>
                <w:rFonts w:eastAsia="Times New Roman"/>
                <w:b/>
                <w:bCs/>
                <w:color w:val="5D5656"/>
                <w:sz w:val="20"/>
                <w:bdr w:val="none" w:sz="0" w:space="0" w:color="auto" w:frame="1"/>
              </w:rPr>
              <w:t>Audio</w:t>
            </w:r>
          </w:p>
        </w:tc>
        <w:tc>
          <w:tcPr>
            <w:tcW w:w="7969" w:type="dxa"/>
            <w:hideMark/>
          </w:tcPr>
          <w:p w14:paraId="7FAC311D" w14:textId="77777777" w:rsidR="00DB4207" w:rsidRPr="00DB4207" w:rsidRDefault="00DB4207" w:rsidP="00DB4207">
            <w:pPr>
              <w:rPr>
                <w:rFonts w:eastAsia="Times New Roman"/>
                <w:color w:val="333333"/>
                <w:sz w:val="20"/>
              </w:rPr>
            </w:pPr>
            <w:r w:rsidRPr="00DB4207">
              <w:rPr>
                <w:rFonts w:eastAsia="Times New Roman"/>
                <w:color w:val="333333"/>
                <w:sz w:val="20"/>
                <w:bdr w:val="none" w:sz="0" w:space="0" w:color="auto" w:frame="1"/>
              </w:rPr>
              <w:t> - 3.5mm MIC in jack </w:t>
            </w:r>
            <w:r w:rsidRPr="00DB4207">
              <w:rPr>
                <w:rFonts w:eastAsia="Times New Roman"/>
                <w:color w:val="333333"/>
                <w:sz w:val="20"/>
                <w:bdr w:val="none" w:sz="0" w:space="0" w:color="auto" w:frame="1"/>
              </w:rPr>
              <w:br/>
              <w:t> - 3.5mm stereo audio jack</w:t>
            </w:r>
            <w:r w:rsidRPr="00DB4207">
              <w:rPr>
                <w:rFonts w:eastAsia="Times New Roman"/>
                <w:color w:val="333333"/>
                <w:sz w:val="20"/>
                <w:bdr w:val="none" w:sz="0" w:space="0" w:color="auto" w:frame="1"/>
              </w:rPr>
              <w:br/>
              <w:t> - SPDIF output</w:t>
            </w:r>
            <w:r w:rsidRPr="00DB4207">
              <w:rPr>
                <w:rFonts w:eastAsia="Times New Roman"/>
                <w:color w:val="333333"/>
                <w:sz w:val="20"/>
                <w:bdr w:val="none" w:sz="0" w:space="0" w:color="auto" w:frame="1"/>
              </w:rPr>
              <w:br/>
              <w:t> - Audio IO connector (Microphone input and stereo audio amplifier 3.3Wx2)</w:t>
            </w:r>
          </w:p>
        </w:tc>
      </w:tr>
      <w:tr w:rsidR="00DB4207" w:rsidRPr="00DB4207" w14:paraId="7456FA1C" w14:textId="77777777" w:rsidTr="00092E89">
        <w:trPr>
          <w:trHeight w:val="1035"/>
        </w:trPr>
        <w:tc>
          <w:tcPr>
            <w:tcW w:w="1525" w:type="dxa"/>
            <w:hideMark/>
          </w:tcPr>
          <w:p w14:paraId="6FFF9FC0" w14:textId="77777777" w:rsidR="00DB4207" w:rsidRPr="00DB4207" w:rsidRDefault="00DB4207" w:rsidP="00DB4207">
            <w:pPr>
              <w:jc w:val="center"/>
              <w:rPr>
                <w:rFonts w:eastAsia="Times New Roman"/>
                <w:sz w:val="20"/>
              </w:rPr>
            </w:pPr>
            <w:r w:rsidRPr="00DB4207">
              <w:rPr>
                <w:rFonts w:eastAsia="Times New Roman"/>
                <w:b/>
                <w:bCs/>
                <w:color w:val="5D5656"/>
                <w:sz w:val="20"/>
                <w:bdr w:val="none" w:sz="0" w:space="0" w:color="auto" w:frame="1"/>
              </w:rPr>
              <w:lastRenderedPageBreak/>
              <w:t>Wireless</w:t>
            </w:r>
          </w:p>
        </w:tc>
        <w:tc>
          <w:tcPr>
            <w:tcW w:w="7969" w:type="dxa"/>
            <w:hideMark/>
          </w:tcPr>
          <w:p w14:paraId="3CA07FE3" w14:textId="77777777" w:rsidR="00DB4207" w:rsidRPr="00DB4207" w:rsidRDefault="00DB4207" w:rsidP="00DB4207">
            <w:pPr>
              <w:rPr>
                <w:rFonts w:eastAsia="Times New Roman"/>
                <w:color w:val="333333"/>
                <w:sz w:val="20"/>
              </w:rPr>
            </w:pPr>
            <w:r w:rsidRPr="00DB4207">
              <w:rPr>
                <w:rFonts w:eastAsia="Times New Roman"/>
                <w:color w:val="333333"/>
                <w:sz w:val="20"/>
                <w:bdr w:val="none" w:sz="0" w:space="0" w:color="auto" w:frame="1"/>
              </w:rPr>
              <w:t> - WiFi (IEEE 802.11b/g/n) with external antenna </w:t>
            </w:r>
            <w:r w:rsidRPr="00DB4207">
              <w:rPr>
                <w:rFonts w:eastAsia="Times New Roman"/>
                <w:color w:val="333333"/>
                <w:sz w:val="20"/>
                <w:bdr w:val="none" w:sz="0" w:space="0" w:color="auto" w:frame="1"/>
              </w:rPr>
              <w:br/>
              <w:t> - IR sensor (38KHz)</w:t>
            </w:r>
            <w:r w:rsidRPr="00DB4207">
              <w:rPr>
                <w:rFonts w:eastAsia="Times New Roman"/>
                <w:color w:val="333333"/>
                <w:sz w:val="20"/>
                <w:bdr w:val="none" w:sz="0" w:space="0" w:color="auto" w:frame="1"/>
              </w:rPr>
              <w:br/>
              <w:t> - Bluetooth serial communication</w:t>
            </w:r>
          </w:p>
        </w:tc>
      </w:tr>
      <w:tr w:rsidR="00DB4207" w:rsidRPr="00DB4207" w14:paraId="1396DE67" w14:textId="77777777" w:rsidTr="00092E89">
        <w:trPr>
          <w:trHeight w:val="465"/>
        </w:trPr>
        <w:tc>
          <w:tcPr>
            <w:tcW w:w="1525" w:type="dxa"/>
            <w:hideMark/>
          </w:tcPr>
          <w:p w14:paraId="47C5EB6C" w14:textId="77777777" w:rsidR="00DB4207" w:rsidRPr="00DB4207" w:rsidRDefault="00DB4207" w:rsidP="00DB4207">
            <w:pPr>
              <w:jc w:val="center"/>
              <w:rPr>
                <w:rFonts w:eastAsia="Times New Roman"/>
                <w:color w:val="5D5656"/>
                <w:sz w:val="20"/>
              </w:rPr>
            </w:pPr>
            <w:r w:rsidRPr="00DB4207">
              <w:rPr>
                <w:rFonts w:eastAsia="Times New Roman"/>
                <w:b/>
                <w:bCs/>
                <w:color w:val="5D5656"/>
                <w:sz w:val="20"/>
                <w:bdr w:val="none" w:sz="0" w:space="0" w:color="auto" w:frame="1"/>
              </w:rPr>
              <w:t>USB Storage</w:t>
            </w:r>
          </w:p>
        </w:tc>
        <w:tc>
          <w:tcPr>
            <w:tcW w:w="7969" w:type="dxa"/>
            <w:hideMark/>
          </w:tcPr>
          <w:p w14:paraId="0EE573C4" w14:textId="77777777" w:rsidR="00DB4207" w:rsidRPr="00DB4207" w:rsidRDefault="00DB4207" w:rsidP="00DB4207">
            <w:pPr>
              <w:rPr>
                <w:rFonts w:eastAsia="Times New Roman"/>
                <w:color w:val="333333"/>
                <w:sz w:val="20"/>
              </w:rPr>
            </w:pPr>
            <w:r w:rsidRPr="00DB4207">
              <w:rPr>
                <w:rFonts w:eastAsia="Times New Roman"/>
                <w:color w:val="333333"/>
                <w:sz w:val="20"/>
              </w:rPr>
              <w:t> - </w:t>
            </w:r>
            <w:r w:rsidRPr="00DB4207">
              <w:rPr>
                <w:rFonts w:eastAsia="Times New Roman"/>
                <w:color w:val="333333"/>
                <w:sz w:val="20"/>
                <w:bdr w:val="none" w:sz="0" w:space="0" w:color="auto" w:frame="1"/>
              </w:rPr>
              <w:t>Self-powered USB hub with 3 ports</w:t>
            </w:r>
            <w:r w:rsidRPr="00DB4207">
              <w:rPr>
                <w:rFonts w:eastAsia="Times New Roman"/>
                <w:color w:val="333333"/>
                <w:sz w:val="20"/>
              </w:rPr>
              <w:t> </w:t>
            </w:r>
          </w:p>
        </w:tc>
      </w:tr>
      <w:tr w:rsidR="00DB4207" w:rsidRPr="00DB4207" w14:paraId="746128C5" w14:textId="77777777" w:rsidTr="00092E89">
        <w:trPr>
          <w:trHeight w:val="420"/>
        </w:trPr>
        <w:tc>
          <w:tcPr>
            <w:tcW w:w="1525" w:type="dxa"/>
            <w:hideMark/>
          </w:tcPr>
          <w:p w14:paraId="1DDED1BD" w14:textId="77777777" w:rsidR="00DB4207" w:rsidRPr="00DB4207" w:rsidRDefault="00DB4207" w:rsidP="00DB4207">
            <w:pPr>
              <w:jc w:val="center"/>
              <w:rPr>
                <w:rFonts w:eastAsia="Times New Roman"/>
                <w:color w:val="5D5656"/>
                <w:sz w:val="20"/>
              </w:rPr>
            </w:pPr>
            <w:r w:rsidRPr="00DB4207">
              <w:rPr>
                <w:rFonts w:eastAsia="Times New Roman"/>
                <w:b/>
                <w:bCs/>
                <w:color w:val="5D5656"/>
                <w:sz w:val="20"/>
                <w:bdr w:val="none" w:sz="0" w:space="0" w:color="auto" w:frame="1"/>
              </w:rPr>
              <w:t>Real-time clock (RTC)</w:t>
            </w:r>
            <w:r w:rsidRPr="00DB4207">
              <w:rPr>
                <w:rFonts w:eastAsia="Times New Roman"/>
                <w:color w:val="5D5656"/>
                <w:sz w:val="20"/>
              </w:rPr>
              <w:t> </w:t>
            </w:r>
          </w:p>
        </w:tc>
        <w:tc>
          <w:tcPr>
            <w:tcW w:w="7969" w:type="dxa"/>
            <w:hideMark/>
          </w:tcPr>
          <w:p w14:paraId="0820FB9B" w14:textId="77777777" w:rsidR="00DB4207" w:rsidRPr="00DB4207" w:rsidRDefault="00DB4207" w:rsidP="00DB4207">
            <w:pPr>
              <w:rPr>
                <w:rFonts w:eastAsia="Times New Roman"/>
                <w:color w:val="333333"/>
                <w:sz w:val="20"/>
              </w:rPr>
            </w:pPr>
            <w:r w:rsidRPr="00DB4207">
              <w:rPr>
                <w:rFonts w:eastAsia="Times New Roman"/>
                <w:color w:val="333333"/>
                <w:sz w:val="20"/>
              </w:rPr>
              <w:t> -  </w:t>
            </w:r>
            <w:r w:rsidRPr="00DB4207">
              <w:rPr>
                <w:rFonts w:eastAsia="Times New Roman"/>
                <w:color w:val="333333"/>
                <w:sz w:val="20"/>
                <w:bdr w:val="none" w:sz="0" w:space="0" w:color="auto" w:frame="1"/>
              </w:rPr>
              <w:t>Based on DS3231SN with included CR2032 battery</w:t>
            </w:r>
          </w:p>
        </w:tc>
      </w:tr>
      <w:tr w:rsidR="00DB4207" w:rsidRPr="00DB4207" w14:paraId="2FF2B3B6" w14:textId="77777777" w:rsidTr="00092E89">
        <w:trPr>
          <w:trHeight w:val="1790"/>
        </w:trPr>
        <w:tc>
          <w:tcPr>
            <w:tcW w:w="1525" w:type="dxa"/>
            <w:hideMark/>
          </w:tcPr>
          <w:p w14:paraId="4E660800" w14:textId="77777777" w:rsidR="00DB4207" w:rsidRPr="00DB4207" w:rsidRDefault="00DB4207" w:rsidP="00DB4207">
            <w:pPr>
              <w:jc w:val="center"/>
              <w:rPr>
                <w:rFonts w:eastAsia="Times New Roman"/>
                <w:color w:val="5D5656"/>
                <w:sz w:val="20"/>
              </w:rPr>
            </w:pPr>
            <w:r w:rsidRPr="00DB4207">
              <w:rPr>
                <w:rFonts w:eastAsia="Times New Roman"/>
                <w:b/>
                <w:bCs/>
                <w:color w:val="333333"/>
                <w:sz w:val="20"/>
                <w:bdr w:val="none" w:sz="0" w:space="0" w:color="auto" w:frame="1"/>
              </w:rPr>
              <w:t>Misc</w:t>
            </w:r>
          </w:p>
        </w:tc>
        <w:tc>
          <w:tcPr>
            <w:tcW w:w="7969" w:type="dxa"/>
            <w:hideMark/>
          </w:tcPr>
          <w:p w14:paraId="3B4DBA59" w14:textId="77777777" w:rsidR="00DB4207" w:rsidRPr="00DB4207" w:rsidRDefault="00DB4207" w:rsidP="00DB4207">
            <w:pPr>
              <w:rPr>
                <w:rFonts w:eastAsia="Times New Roman"/>
                <w:color w:val="333333"/>
                <w:sz w:val="20"/>
              </w:rPr>
            </w:pPr>
            <w:r w:rsidRPr="00DB4207">
              <w:rPr>
                <w:rFonts w:eastAsia="Times New Roman"/>
                <w:color w:val="333333"/>
                <w:sz w:val="20"/>
              </w:rPr>
              <w:t> - </w:t>
            </w:r>
            <w:r w:rsidRPr="00DB4207">
              <w:rPr>
                <w:rFonts w:eastAsia="Times New Roman"/>
                <w:color w:val="333333"/>
                <w:sz w:val="20"/>
                <w:bdr w:val="none" w:sz="0" w:space="0" w:color="auto" w:frame="1"/>
              </w:rPr>
              <w:t>Power output socket</w:t>
            </w:r>
            <w:r w:rsidRPr="00DB4207">
              <w:rPr>
                <w:rFonts w:eastAsia="Times New Roman"/>
                <w:color w:val="333333"/>
                <w:sz w:val="20"/>
                <w:bdr w:val="none" w:sz="0" w:space="0" w:color="auto" w:frame="1"/>
              </w:rPr>
              <w:br/>
              <w:t> - Camera flex slot so camera can still be used with the expansion  board attached</w:t>
            </w:r>
            <w:r w:rsidRPr="00DB4207">
              <w:rPr>
                <w:rFonts w:eastAsia="Times New Roman"/>
                <w:color w:val="333333"/>
                <w:sz w:val="20"/>
                <w:bdr w:val="none" w:sz="0" w:space="0" w:color="auto" w:frame="1"/>
              </w:rPr>
              <w:br/>
              <w:t> - DIP switch to remove connection from RPi’s pin header</w:t>
            </w:r>
            <w:r w:rsidRPr="00DB4207">
              <w:rPr>
                <w:rFonts w:eastAsia="Times New Roman"/>
                <w:color w:val="333333"/>
                <w:sz w:val="20"/>
                <w:bdr w:val="none" w:sz="0" w:space="0" w:color="auto" w:frame="1"/>
              </w:rPr>
              <w:br/>
              <w:t> - Directly connected on top of the Raspberry Pi using the board GPIO header pins </w:t>
            </w:r>
            <w:r w:rsidRPr="00DB4207">
              <w:rPr>
                <w:rFonts w:eastAsia="Times New Roman"/>
                <w:color w:val="333333"/>
                <w:sz w:val="20"/>
                <w:bdr w:val="none" w:sz="0" w:space="0" w:color="auto" w:frame="1"/>
              </w:rPr>
              <w:br/>
              <w:t> - No wiring nor soldering is required </w:t>
            </w:r>
            <w:r w:rsidRPr="00DB4207">
              <w:rPr>
                <w:rFonts w:eastAsia="Times New Roman"/>
                <w:color w:val="333333"/>
                <w:sz w:val="20"/>
                <w:bdr w:val="none" w:sz="0" w:space="0" w:color="auto" w:frame="1"/>
              </w:rPr>
              <w:br/>
              <w:t> - Duplicated the 40-pin header of the R-Pi in order to support existing expansion boards </w:t>
            </w:r>
            <w:r w:rsidRPr="00DB4207">
              <w:rPr>
                <w:rFonts w:eastAsia="Times New Roman"/>
                <w:color w:val="333333"/>
                <w:sz w:val="20"/>
                <w:bdr w:val="none" w:sz="0" w:space="0" w:color="auto" w:frame="1"/>
              </w:rPr>
              <w:br/>
              <w:t> - Suitable for Raspberry Pi Model B+ and Raspberry Pi 2 Model B </w:t>
            </w:r>
          </w:p>
        </w:tc>
      </w:tr>
      <w:tr w:rsidR="00DB4207" w:rsidRPr="00DB4207" w14:paraId="0B58EF54" w14:textId="77777777" w:rsidTr="00092E89">
        <w:trPr>
          <w:trHeight w:val="435"/>
        </w:trPr>
        <w:tc>
          <w:tcPr>
            <w:tcW w:w="1525" w:type="dxa"/>
            <w:hideMark/>
          </w:tcPr>
          <w:p w14:paraId="0CE51C9F" w14:textId="77777777" w:rsidR="00DB4207" w:rsidRPr="00DB4207" w:rsidRDefault="00DB4207" w:rsidP="00DB4207">
            <w:pPr>
              <w:jc w:val="center"/>
              <w:rPr>
                <w:rFonts w:eastAsia="Times New Roman"/>
                <w:color w:val="5D5656"/>
                <w:sz w:val="20"/>
              </w:rPr>
            </w:pPr>
            <w:r w:rsidRPr="00DB4207">
              <w:rPr>
                <w:rFonts w:eastAsia="Times New Roman"/>
                <w:b/>
                <w:bCs/>
                <w:color w:val="333333"/>
                <w:sz w:val="20"/>
                <w:bdr w:val="none" w:sz="0" w:space="0" w:color="auto" w:frame="1"/>
              </w:rPr>
              <w:t>Dimensions</w:t>
            </w:r>
          </w:p>
        </w:tc>
        <w:tc>
          <w:tcPr>
            <w:tcW w:w="7969" w:type="dxa"/>
            <w:hideMark/>
          </w:tcPr>
          <w:p w14:paraId="4C87A886" w14:textId="77777777" w:rsidR="00DB4207" w:rsidRPr="00DB4207" w:rsidRDefault="00DB4207" w:rsidP="00DB4207">
            <w:pPr>
              <w:rPr>
                <w:rFonts w:eastAsia="Times New Roman"/>
                <w:color w:val="333333"/>
                <w:sz w:val="20"/>
              </w:rPr>
            </w:pPr>
            <w:r w:rsidRPr="00DB4207">
              <w:rPr>
                <w:rFonts w:eastAsia="Times New Roman"/>
                <w:color w:val="333333"/>
                <w:sz w:val="20"/>
              </w:rPr>
              <w:t> - </w:t>
            </w:r>
            <w:r w:rsidRPr="00DB4207">
              <w:rPr>
                <w:rFonts w:eastAsia="Times New Roman"/>
                <w:color w:val="333333"/>
                <w:sz w:val="20"/>
                <w:bdr w:val="none" w:sz="0" w:space="0" w:color="auto" w:frame="1"/>
              </w:rPr>
              <w:t>85 x 56mm (Same size as Raspberry Pi)</w:t>
            </w:r>
            <w:r w:rsidRPr="00DB4207">
              <w:rPr>
                <w:rFonts w:eastAsia="Times New Roman"/>
                <w:color w:val="333333"/>
                <w:sz w:val="20"/>
              </w:rPr>
              <w:t> </w:t>
            </w:r>
          </w:p>
        </w:tc>
      </w:tr>
    </w:tbl>
    <w:p w14:paraId="6DE22A67" w14:textId="77777777" w:rsidR="00DB4207" w:rsidRDefault="00DB4207" w:rsidP="00DB4207"/>
    <w:p w14:paraId="188196CC" w14:textId="77777777" w:rsidR="00B72DD3" w:rsidRDefault="00B72DD3" w:rsidP="00B72DD3">
      <w:pPr>
        <w:pStyle w:val="Heading3"/>
      </w:pPr>
      <w:r>
        <w:t>Proximity Sensor</w:t>
      </w:r>
    </w:p>
    <w:p w14:paraId="3E82E0CF" w14:textId="77777777" w:rsidR="00B72DD3" w:rsidRDefault="009E6F0B" w:rsidP="00D35463">
      <w:r>
        <w:t xml:space="preserve">To implement the proximity check, a </w:t>
      </w:r>
      <w:hyperlink r:id="rId29" w:history="1">
        <w:r w:rsidRPr="009E6F0B">
          <w:rPr>
            <w:rStyle w:val="Hyperlink"/>
          </w:rPr>
          <w:t>Sharp GP2Y0A21YK0F analog distance sensor</w:t>
        </w:r>
      </w:hyperlink>
      <w:r>
        <w:t xml:space="preserve"> is used. The sensor can measure an object accurately between 10 cm to 80 cm. </w:t>
      </w:r>
    </w:p>
    <w:p w14:paraId="3DF730BA" w14:textId="77777777" w:rsidR="009E6F0B" w:rsidRDefault="009E6F0B" w:rsidP="009E6F0B">
      <w:pPr>
        <w:jc w:val="center"/>
      </w:pPr>
      <w:r>
        <w:rPr>
          <w:noProof/>
        </w:rPr>
        <w:drawing>
          <wp:inline distT="0" distB="0" distL="0" distR="0" wp14:anchorId="38E6AD58" wp14:editId="0494CF68">
            <wp:extent cx="1862666" cy="1364215"/>
            <wp:effectExtent l="0" t="0" r="4445" b="7620"/>
            <wp:docPr id="10" name="Picture 10" descr="\\.psf\Home\Downloads\bb_sensor_gp2d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ownloads\bb_sensor_gp2d12_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7782" cy="1375286"/>
                    </a:xfrm>
                    <a:prstGeom prst="rect">
                      <a:avLst/>
                    </a:prstGeom>
                    <a:noFill/>
                    <a:ln>
                      <a:noFill/>
                    </a:ln>
                  </pic:spPr>
                </pic:pic>
              </a:graphicData>
            </a:graphic>
          </wp:inline>
        </w:drawing>
      </w:r>
    </w:p>
    <w:p w14:paraId="4F152D01" w14:textId="77777777" w:rsidR="009E6F0B" w:rsidRDefault="009E6F0B" w:rsidP="009E6F0B">
      <w:pPr>
        <w:pStyle w:val="Caption"/>
      </w:pPr>
      <w:bookmarkStart w:id="35" w:name="_Toc438318546"/>
      <w:r w:rsidRPr="0042166A">
        <w:t xml:space="preserve">Figure </w:t>
      </w:r>
      <w:r w:rsidR="0003173A">
        <w:fldChar w:fldCharType="begin"/>
      </w:r>
      <w:r w:rsidR="0003173A">
        <w:instrText xml:space="preserve"> SEQ Figure \* ARABIC </w:instrText>
      </w:r>
      <w:r w:rsidR="0003173A">
        <w:fldChar w:fldCharType="separate"/>
      </w:r>
      <w:r w:rsidR="0003173A">
        <w:rPr>
          <w:noProof/>
        </w:rPr>
        <w:t>11</w:t>
      </w:r>
      <w:r w:rsidR="0003173A">
        <w:rPr>
          <w:noProof/>
        </w:rPr>
        <w:fldChar w:fldCharType="end"/>
      </w:r>
      <w:r w:rsidRPr="0042166A">
        <w:t xml:space="preserve"> – </w:t>
      </w:r>
      <w:r>
        <w:t xml:space="preserve">Sharp </w:t>
      </w:r>
      <w:r w:rsidR="00DB4207" w:rsidRPr="00DB4207">
        <w:t>GP2Y0A21YK0F</w:t>
      </w:r>
      <w:r w:rsidR="00DB4207">
        <w:t xml:space="preserve"> IR Distance Sensor</w:t>
      </w:r>
      <w:bookmarkEnd w:id="35"/>
    </w:p>
    <w:p w14:paraId="7A6C6C9B" w14:textId="77777777" w:rsidR="009E6F0B" w:rsidRDefault="00E66A28" w:rsidP="009E6F0B">
      <w:r>
        <w:t xml:space="preserve">The sensor is connected to the GPIO headers on the Raspberry Pi via a breadboard, which also holds a 10K Ohm (pull up) resistor and an ADC to convert the analog signal to digital distance metrics. </w:t>
      </w:r>
    </w:p>
    <w:p w14:paraId="2C8F7012" w14:textId="77777777" w:rsidR="003E0D43" w:rsidRDefault="003E0D43" w:rsidP="009E6F0B"/>
    <w:p w14:paraId="15CB1C76" w14:textId="77777777" w:rsidR="003E0D43" w:rsidRDefault="003E0D43" w:rsidP="003E0D43">
      <w:pPr>
        <w:jc w:val="center"/>
      </w:pPr>
      <w:r w:rsidRPr="008046F2">
        <w:rPr>
          <w:noProof/>
        </w:rPr>
        <w:drawing>
          <wp:inline distT="0" distB="0" distL="0" distR="0" wp14:anchorId="5BE5725D" wp14:editId="0C6152B9">
            <wp:extent cx="2992967" cy="2244095"/>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2967" cy="2244095"/>
                    </a:xfrm>
                    <a:prstGeom prst="rect">
                      <a:avLst/>
                    </a:prstGeom>
                  </pic:spPr>
                </pic:pic>
              </a:graphicData>
            </a:graphic>
          </wp:inline>
        </w:drawing>
      </w:r>
    </w:p>
    <w:p w14:paraId="2C0F9E01" w14:textId="77777777" w:rsidR="003E0D43" w:rsidRDefault="003E0D43" w:rsidP="003E0D43">
      <w:pPr>
        <w:pStyle w:val="Caption"/>
      </w:pPr>
      <w:bookmarkStart w:id="36" w:name="_Toc438318547"/>
      <w:r w:rsidRPr="0042166A">
        <w:t xml:space="preserve">Figure </w:t>
      </w:r>
      <w:r w:rsidR="0003173A">
        <w:fldChar w:fldCharType="begin"/>
      </w:r>
      <w:r w:rsidR="0003173A">
        <w:instrText xml:space="preserve"> SEQ Figure \* ARABIC </w:instrText>
      </w:r>
      <w:r w:rsidR="0003173A">
        <w:fldChar w:fldCharType="separate"/>
      </w:r>
      <w:r w:rsidR="0003173A">
        <w:rPr>
          <w:noProof/>
        </w:rPr>
        <w:t>12</w:t>
      </w:r>
      <w:r w:rsidR="0003173A">
        <w:rPr>
          <w:noProof/>
        </w:rPr>
        <w:fldChar w:fldCharType="end"/>
      </w:r>
      <w:r w:rsidRPr="0042166A">
        <w:t xml:space="preserve"> – </w:t>
      </w:r>
      <w:r>
        <w:t>Breadboard with wiring, resistor and an ADC</w:t>
      </w:r>
      <w:bookmarkEnd w:id="36"/>
    </w:p>
    <w:p w14:paraId="6E2D5C9C" w14:textId="77777777" w:rsidR="003E0D43" w:rsidRDefault="003E0D43" w:rsidP="009E6F0B"/>
    <w:p w14:paraId="5D46BB1D" w14:textId="77777777" w:rsidR="00D503DF" w:rsidRDefault="00D503DF" w:rsidP="009E6F0B"/>
    <w:p w14:paraId="7D853DD8" w14:textId="77777777" w:rsidR="003E0D43" w:rsidRDefault="000B0539" w:rsidP="003E0D43">
      <w:pPr>
        <w:pStyle w:val="ListParagraph"/>
        <w:numPr>
          <w:ilvl w:val="0"/>
          <w:numId w:val="17"/>
        </w:numPr>
      </w:pPr>
      <w:r>
        <w:rPr>
          <w:b/>
          <w:u w:val="single"/>
        </w:rPr>
        <w:t>Project Logs:</w:t>
      </w:r>
      <w:r>
        <w:t xml:space="preserve"> </w:t>
      </w:r>
      <w:r w:rsidR="00D503DF">
        <w:t>There was o</w:t>
      </w:r>
      <w:r w:rsidR="006632F2" w:rsidRPr="00D503DF">
        <w:t>ne issue</w:t>
      </w:r>
      <w:r w:rsidR="00D503DF">
        <w:t xml:space="preserve"> that</w:t>
      </w:r>
      <w:r w:rsidR="006632F2" w:rsidRPr="00D503DF">
        <w:t xml:space="preserve"> I</w:t>
      </w:r>
      <w:r w:rsidR="00D503DF">
        <w:t xml:space="preserve"> ran into</w:t>
      </w:r>
      <w:r w:rsidR="006632F2" w:rsidRPr="00D503DF">
        <w:t xml:space="preserve"> when connec</w:t>
      </w:r>
      <w:r w:rsidR="00D503DF">
        <w:t>ting the sensor to the Pi.</w:t>
      </w:r>
      <w:r w:rsidR="006632F2" w:rsidRPr="00D503DF">
        <w:t xml:space="preserve"> </w:t>
      </w:r>
      <w:r w:rsidR="00D503DF">
        <w:t xml:space="preserve">It’s quite strange that </w:t>
      </w:r>
      <w:r w:rsidR="006632F2" w:rsidRPr="00D503DF">
        <w:t>the sensor maximum rea</w:t>
      </w:r>
      <w:r w:rsidR="00D503DF" w:rsidRPr="00D503DF">
        <w:t>d is only up to 50 centimeters, whilst testing separately it yielded up to 1000 centimeters. After</w:t>
      </w:r>
      <w:r w:rsidR="00D503DF">
        <w:t xml:space="preserve"> some</w:t>
      </w:r>
      <w:r w:rsidR="00D503DF" w:rsidRPr="00D503DF">
        <w:t xml:space="preserve"> troubleshooting </w:t>
      </w:r>
      <w:r w:rsidR="00F645E0">
        <w:t>with the wires</w:t>
      </w:r>
      <w:r w:rsidR="00D503DF">
        <w:t xml:space="preserve"> and the software, I discovered </w:t>
      </w:r>
      <w:r w:rsidR="00F645E0">
        <w:t>the sensor may not function properly with insufficient</w:t>
      </w:r>
      <w:r w:rsidR="00D503DF">
        <w:t xml:space="preserve"> power. </w:t>
      </w:r>
      <w:r w:rsidR="00F645E0">
        <w:t>This is because the RPi is connected</w:t>
      </w:r>
      <w:r w:rsidR="00D503DF">
        <w:t xml:space="preserve"> to a built-in USB power plug on the monitor. This power source is weak and thus unable to power the sensor to reach its full range. The solution is to power the RPi directly from a powe</w:t>
      </w:r>
      <w:r w:rsidR="00DE78FA">
        <w:t>r adapter instead.</w:t>
      </w:r>
    </w:p>
    <w:p w14:paraId="7BA28066" w14:textId="77777777" w:rsidR="00B32B81" w:rsidRPr="00D503DF" w:rsidRDefault="00B32B81" w:rsidP="00B32B81"/>
    <w:p w14:paraId="2424CFDA" w14:textId="77777777" w:rsidR="009E6F0B" w:rsidRPr="008046F2" w:rsidRDefault="008046F2" w:rsidP="009E6F0B">
      <w:pPr>
        <w:rPr>
          <w:b/>
        </w:rPr>
      </w:pPr>
      <w:r w:rsidRPr="008046F2">
        <w:rPr>
          <w:b/>
        </w:rPr>
        <w:t>Sharp GP2Y0A21YK0F analog distance sensor technical specs:</w:t>
      </w:r>
    </w:p>
    <w:tbl>
      <w:tblPr>
        <w:tblStyle w:val="TableGridLight"/>
        <w:tblW w:w="0" w:type="auto"/>
        <w:tblLook w:val="04A0" w:firstRow="1" w:lastRow="0" w:firstColumn="1" w:lastColumn="0" w:noHBand="0" w:noVBand="1"/>
      </w:tblPr>
      <w:tblGrid>
        <w:gridCol w:w="2630"/>
        <w:gridCol w:w="1402"/>
      </w:tblGrid>
      <w:tr w:rsidR="009E6F0B" w14:paraId="5208B59F" w14:textId="77777777" w:rsidTr="006632F2">
        <w:trPr>
          <w:trHeight w:val="409"/>
        </w:trPr>
        <w:tc>
          <w:tcPr>
            <w:tcW w:w="0" w:type="auto"/>
            <w:hideMark/>
          </w:tcPr>
          <w:p w14:paraId="3346AF58"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Maximum range:</w:t>
            </w:r>
          </w:p>
        </w:tc>
        <w:tc>
          <w:tcPr>
            <w:tcW w:w="0" w:type="auto"/>
            <w:hideMark/>
          </w:tcPr>
          <w:p w14:paraId="39C191F2" w14:textId="77777777" w:rsidR="009E6F0B" w:rsidRPr="009E6F0B" w:rsidRDefault="009E6F0B" w:rsidP="006632F2">
            <w:pPr>
              <w:spacing w:line="360" w:lineRule="atLeast"/>
              <w:rPr>
                <w:rFonts w:cs="Arial"/>
                <w:color w:val="333333"/>
                <w:sz w:val="20"/>
              </w:rPr>
            </w:pPr>
            <w:r w:rsidRPr="009E6F0B">
              <w:rPr>
                <w:rFonts w:cs="Arial"/>
                <w:color w:val="333333"/>
                <w:sz w:val="20"/>
              </w:rPr>
              <w:t>80 cm</w:t>
            </w:r>
          </w:p>
        </w:tc>
      </w:tr>
      <w:tr w:rsidR="009E6F0B" w14:paraId="55C2A030" w14:textId="77777777" w:rsidTr="006632F2">
        <w:tc>
          <w:tcPr>
            <w:tcW w:w="0" w:type="auto"/>
            <w:hideMark/>
          </w:tcPr>
          <w:p w14:paraId="332C8442"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Minimum range:</w:t>
            </w:r>
          </w:p>
        </w:tc>
        <w:tc>
          <w:tcPr>
            <w:tcW w:w="0" w:type="auto"/>
            <w:hideMark/>
          </w:tcPr>
          <w:p w14:paraId="4DDA963E" w14:textId="77777777" w:rsidR="009E6F0B" w:rsidRPr="009E6F0B" w:rsidRDefault="009E6F0B" w:rsidP="006632F2">
            <w:pPr>
              <w:spacing w:line="360" w:lineRule="atLeast"/>
              <w:rPr>
                <w:rFonts w:cs="Arial"/>
                <w:color w:val="333333"/>
                <w:sz w:val="20"/>
              </w:rPr>
            </w:pPr>
            <w:r w:rsidRPr="009E6F0B">
              <w:rPr>
                <w:rFonts w:cs="Arial"/>
                <w:color w:val="333333"/>
                <w:sz w:val="20"/>
              </w:rPr>
              <w:t>10 cm</w:t>
            </w:r>
          </w:p>
        </w:tc>
      </w:tr>
      <w:tr w:rsidR="009E6F0B" w14:paraId="60D4F989" w14:textId="77777777" w:rsidTr="006632F2">
        <w:trPr>
          <w:trHeight w:val="293"/>
        </w:trPr>
        <w:tc>
          <w:tcPr>
            <w:tcW w:w="0" w:type="auto"/>
            <w:hideMark/>
          </w:tcPr>
          <w:p w14:paraId="26883F36"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Sampling rate:</w:t>
            </w:r>
          </w:p>
        </w:tc>
        <w:tc>
          <w:tcPr>
            <w:tcW w:w="0" w:type="auto"/>
            <w:hideMark/>
          </w:tcPr>
          <w:p w14:paraId="53EDB210" w14:textId="77777777" w:rsidR="009E6F0B" w:rsidRPr="009E6F0B" w:rsidRDefault="009E6F0B" w:rsidP="006632F2">
            <w:pPr>
              <w:spacing w:line="360" w:lineRule="atLeast"/>
              <w:rPr>
                <w:rFonts w:cs="Arial"/>
                <w:color w:val="333333"/>
                <w:sz w:val="20"/>
              </w:rPr>
            </w:pPr>
            <w:r w:rsidRPr="009E6F0B">
              <w:rPr>
                <w:rFonts w:cs="Arial"/>
                <w:color w:val="333333"/>
                <w:sz w:val="20"/>
              </w:rPr>
              <w:t>26 Hz</w:t>
            </w:r>
          </w:p>
        </w:tc>
      </w:tr>
      <w:tr w:rsidR="009E6F0B" w14:paraId="34B7AED9" w14:textId="77777777" w:rsidTr="006632F2">
        <w:tc>
          <w:tcPr>
            <w:tcW w:w="0" w:type="auto"/>
            <w:hideMark/>
          </w:tcPr>
          <w:p w14:paraId="6575E1EC"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Minimum operating voltage:</w:t>
            </w:r>
          </w:p>
        </w:tc>
        <w:tc>
          <w:tcPr>
            <w:tcW w:w="0" w:type="auto"/>
            <w:hideMark/>
          </w:tcPr>
          <w:p w14:paraId="7668FCD0" w14:textId="77777777" w:rsidR="009E6F0B" w:rsidRPr="009E6F0B" w:rsidRDefault="009E6F0B" w:rsidP="006632F2">
            <w:pPr>
              <w:spacing w:line="360" w:lineRule="atLeast"/>
              <w:rPr>
                <w:rFonts w:cs="Arial"/>
                <w:color w:val="333333"/>
                <w:sz w:val="20"/>
              </w:rPr>
            </w:pPr>
            <w:r w:rsidRPr="009E6F0B">
              <w:rPr>
                <w:rFonts w:cs="Arial"/>
                <w:color w:val="333333"/>
                <w:sz w:val="20"/>
              </w:rPr>
              <w:t>4.5 V</w:t>
            </w:r>
          </w:p>
        </w:tc>
      </w:tr>
      <w:tr w:rsidR="009E6F0B" w14:paraId="0367AA4E" w14:textId="77777777" w:rsidTr="006632F2">
        <w:tc>
          <w:tcPr>
            <w:tcW w:w="0" w:type="auto"/>
            <w:hideMark/>
          </w:tcPr>
          <w:p w14:paraId="05BB9B45"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Maximum operating voltage:</w:t>
            </w:r>
          </w:p>
        </w:tc>
        <w:tc>
          <w:tcPr>
            <w:tcW w:w="0" w:type="auto"/>
            <w:hideMark/>
          </w:tcPr>
          <w:p w14:paraId="094050C7" w14:textId="77777777" w:rsidR="009E6F0B" w:rsidRPr="009E6F0B" w:rsidRDefault="009E6F0B" w:rsidP="006632F2">
            <w:pPr>
              <w:spacing w:line="360" w:lineRule="atLeast"/>
              <w:rPr>
                <w:rFonts w:cs="Arial"/>
                <w:color w:val="333333"/>
                <w:sz w:val="20"/>
              </w:rPr>
            </w:pPr>
            <w:r w:rsidRPr="009E6F0B">
              <w:rPr>
                <w:rFonts w:cs="Arial"/>
                <w:color w:val="333333"/>
                <w:sz w:val="20"/>
              </w:rPr>
              <w:t>5.5 V</w:t>
            </w:r>
          </w:p>
        </w:tc>
      </w:tr>
      <w:tr w:rsidR="009E6F0B" w14:paraId="0941E802" w14:textId="77777777" w:rsidTr="006632F2">
        <w:tc>
          <w:tcPr>
            <w:tcW w:w="0" w:type="auto"/>
            <w:hideMark/>
          </w:tcPr>
          <w:p w14:paraId="3AFD14CE"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Supply current:</w:t>
            </w:r>
          </w:p>
        </w:tc>
        <w:tc>
          <w:tcPr>
            <w:tcW w:w="0" w:type="auto"/>
            <w:hideMark/>
          </w:tcPr>
          <w:p w14:paraId="1A13EB98" w14:textId="77777777" w:rsidR="009E6F0B" w:rsidRPr="009E6F0B" w:rsidRDefault="009E6F0B" w:rsidP="006632F2">
            <w:pPr>
              <w:spacing w:line="360" w:lineRule="atLeast"/>
              <w:rPr>
                <w:rFonts w:cs="Arial"/>
                <w:color w:val="333333"/>
                <w:sz w:val="20"/>
              </w:rPr>
            </w:pPr>
            <w:r w:rsidRPr="009E6F0B">
              <w:rPr>
                <w:rFonts w:cs="Arial"/>
                <w:color w:val="333333"/>
                <w:sz w:val="20"/>
              </w:rPr>
              <w:t>30 mA</w:t>
            </w:r>
          </w:p>
        </w:tc>
      </w:tr>
      <w:tr w:rsidR="009E6F0B" w14:paraId="322F62CE" w14:textId="77777777" w:rsidTr="006632F2">
        <w:tc>
          <w:tcPr>
            <w:tcW w:w="0" w:type="auto"/>
            <w:hideMark/>
          </w:tcPr>
          <w:p w14:paraId="406E5AA3"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Output type:</w:t>
            </w:r>
          </w:p>
        </w:tc>
        <w:tc>
          <w:tcPr>
            <w:tcW w:w="0" w:type="auto"/>
            <w:hideMark/>
          </w:tcPr>
          <w:p w14:paraId="6497E4BF" w14:textId="77777777" w:rsidR="009E6F0B" w:rsidRPr="009E6F0B" w:rsidRDefault="009E6F0B" w:rsidP="006632F2">
            <w:pPr>
              <w:spacing w:line="360" w:lineRule="atLeast"/>
              <w:rPr>
                <w:rFonts w:cs="Arial"/>
                <w:color w:val="333333"/>
                <w:sz w:val="20"/>
              </w:rPr>
            </w:pPr>
            <w:r w:rsidRPr="009E6F0B">
              <w:rPr>
                <w:rFonts w:cs="Arial"/>
                <w:color w:val="333333"/>
                <w:sz w:val="20"/>
              </w:rPr>
              <w:t>analog voltage</w:t>
            </w:r>
          </w:p>
        </w:tc>
      </w:tr>
      <w:tr w:rsidR="009E6F0B" w14:paraId="5A174821" w14:textId="77777777" w:rsidTr="006632F2">
        <w:trPr>
          <w:trHeight w:val="41"/>
        </w:trPr>
        <w:tc>
          <w:tcPr>
            <w:tcW w:w="0" w:type="auto"/>
            <w:hideMark/>
          </w:tcPr>
          <w:p w14:paraId="5EEE567F" w14:textId="77777777" w:rsidR="009E6F0B" w:rsidRPr="009E6F0B" w:rsidRDefault="009E6F0B" w:rsidP="006632F2">
            <w:pPr>
              <w:spacing w:line="360" w:lineRule="atLeast"/>
              <w:rPr>
                <w:rFonts w:cs="Arial"/>
                <w:b/>
                <w:bCs/>
                <w:color w:val="333333"/>
                <w:sz w:val="20"/>
              </w:rPr>
            </w:pPr>
            <w:r w:rsidRPr="009E6F0B">
              <w:rPr>
                <w:rFonts w:cs="Arial"/>
                <w:b/>
                <w:bCs/>
                <w:color w:val="333333"/>
                <w:sz w:val="20"/>
              </w:rPr>
              <w:t>Output voltage differential:</w:t>
            </w:r>
          </w:p>
        </w:tc>
        <w:tc>
          <w:tcPr>
            <w:tcW w:w="0" w:type="auto"/>
            <w:hideMark/>
          </w:tcPr>
          <w:p w14:paraId="787921EC" w14:textId="77777777" w:rsidR="009E6F0B" w:rsidRPr="009E6F0B" w:rsidRDefault="009E6F0B" w:rsidP="006632F2">
            <w:pPr>
              <w:spacing w:line="360" w:lineRule="atLeast"/>
              <w:rPr>
                <w:rFonts w:cs="Arial"/>
                <w:color w:val="333333"/>
                <w:sz w:val="20"/>
              </w:rPr>
            </w:pPr>
            <w:r w:rsidRPr="009E6F0B">
              <w:rPr>
                <w:rFonts w:cs="Arial"/>
                <w:color w:val="333333"/>
                <w:sz w:val="20"/>
              </w:rPr>
              <w:t>1.9 V</w:t>
            </w:r>
          </w:p>
        </w:tc>
      </w:tr>
    </w:tbl>
    <w:p w14:paraId="4A36FB52" w14:textId="77777777" w:rsidR="009E6F0B" w:rsidRDefault="009E6F0B" w:rsidP="00D35463"/>
    <w:p w14:paraId="3A5450C1" w14:textId="77777777" w:rsidR="00047A99" w:rsidRDefault="00047A99" w:rsidP="00047A99">
      <w:pPr>
        <w:pStyle w:val="Heading3"/>
      </w:pPr>
      <w:r>
        <w:t>IoT Devices</w:t>
      </w:r>
    </w:p>
    <w:p w14:paraId="4FAADF65" w14:textId="77777777" w:rsidR="00047A99" w:rsidRDefault="002068FA" w:rsidP="00047A99">
      <w:r>
        <w:t xml:space="preserve">To demonstrate the ability to control IoT devices from the smart mirror, a </w:t>
      </w:r>
      <w:hyperlink r:id="rId32" w:history="1">
        <w:r w:rsidR="004D36E3" w:rsidRPr="0003220F">
          <w:rPr>
            <w:rStyle w:val="Hyperlink"/>
          </w:rPr>
          <w:t>S</w:t>
        </w:r>
        <w:r w:rsidRPr="0003220F">
          <w:rPr>
            <w:rStyle w:val="Hyperlink"/>
          </w:rPr>
          <w:t>tart</w:t>
        </w:r>
        <w:r w:rsidR="004D36E3" w:rsidRPr="0003220F">
          <w:rPr>
            <w:rStyle w:val="Hyperlink"/>
          </w:rPr>
          <w:t>er</w:t>
        </w:r>
        <w:r w:rsidRPr="0003220F">
          <w:rPr>
            <w:rStyle w:val="Hyperlink"/>
          </w:rPr>
          <w:t xml:space="preserve"> </w:t>
        </w:r>
        <w:r w:rsidR="004D36E3" w:rsidRPr="0003220F">
          <w:rPr>
            <w:rStyle w:val="Hyperlink"/>
          </w:rPr>
          <w:t>K</w:t>
        </w:r>
        <w:r w:rsidRPr="0003220F">
          <w:rPr>
            <w:rStyle w:val="Hyperlink"/>
          </w:rPr>
          <w:t>it of Philips Hue lighting</w:t>
        </w:r>
      </w:hyperlink>
      <w:r>
        <w:t xml:space="preserve">, including the Bridge and the soft light A19 White Bulbs, are used. </w:t>
      </w:r>
    </w:p>
    <w:p w14:paraId="6948F304" w14:textId="77777777" w:rsidR="002068FA" w:rsidRDefault="002068FA" w:rsidP="002068FA">
      <w:pPr>
        <w:jc w:val="center"/>
      </w:pPr>
      <w:r w:rsidRPr="002068FA">
        <w:rPr>
          <w:noProof/>
        </w:rPr>
        <w:drawing>
          <wp:inline distT="0" distB="0" distL="0" distR="0" wp14:anchorId="0CAF3D21" wp14:editId="39C8DE20">
            <wp:extent cx="2421466" cy="1247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854" b="24629"/>
                    <a:stretch/>
                  </pic:blipFill>
                  <pic:spPr bwMode="auto">
                    <a:xfrm>
                      <a:off x="0" y="0"/>
                      <a:ext cx="2429596" cy="1251673"/>
                    </a:xfrm>
                    <a:prstGeom prst="rect">
                      <a:avLst/>
                    </a:prstGeom>
                    <a:ln>
                      <a:noFill/>
                    </a:ln>
                    <a:extLst>
                      <a:ext uri="{53640926-AAD7-44D8-BBD7-CCE9431645EC}">
                        <a14:shadowObscured xmlns:a14="http://schemas.microsoft.com/office/drawing/2010/main"/>
                      </a:ext>
                    </a:extLst>
                  </pic:spPr>
                </pic:pic>
              </a:graphicData>
            </a:graphic>
          </wp:inline>
        </w:drawing>
      </w:r>
    </w:p>
    <w:p w14:paraId="2E9FCBAD" w14:textId="77777777" w:rsidR="002068FA" w:rsidRDefault="002068FA" w:rsidP="002068FA">
      <w:pPr>
        <w:pStyle w:val="Caption"/>
      </w:pPr>
      <w:bookmarkStart w:id="37" w:name="_Toc438318548"/>
      <w:r w:rsidRPr="0042166A">
        <w:t xml:space="preserve">Figure </w:t>
      </w:r>
      <w:r w:rsidR="0003173A">
        <w:fldChar w:fldCharType="begin"/>
      </w:r>
      <w:r w:rsidR="0003173A">
        <w:instrText xml:space="preserve"> SEQ Figure \* ARABIC </w:instrText>
      </w:r>
      <w:r w:rsidR="0003173A">
        <w:fldChar w:fldCharType="separate"/>
      </w:r>
      <w:r w:rsidR="0003173A">
        <w:rPr>
          <w:noProof/>
        </w:rPr>
        <w:t>13</w:t>
      </w:r>
      <w:r w:rsidR="0003173A">
        <w:rPr>
          <w:noProof/>
        </w:rPr>
        <w:fldChar w:fldCharType="end"/>
      </w:r>
      <w:r w:rsidRPr="0042166A">
        <w:t xml:space="preserve"> – </w:t>
      </w:r>
      <w:r>
        <w:t>Philips Hue Starter Kit</w:t>
      </w:r>
      <w:bookmarkEnd w:id="37"/>
    </w:p>
    <w:p w14:paraId="435582EA" w14:textId="77777777" w:rsidR="002068FA" w:rsidRPr="002068FA" w:rsidRDefault="002068FA" w:rsidP="002068FA">
      <w:pPr>
        <w:rPr>
          <w:b/>
        </w:rPr>
      </w:pPr>
      <w:r w:rsidRPr="002068FA">
        <w:rPr>
          <w:b/>
        </w:rPr>
        <w:t>Connecting the kit</w:t>
      </w:r>
    </w:p>
    <w:p w14:paraId="428C2765" w14:textId="77777777" w:rsidR="002068FA" w:rsidRDefault="002068FA" w:rsidP="002068FA">
      <w:pPr>
        <w:pStyle w:val="ListParagraph"/>
        <w:numPr>
          <w:ilvl w:val="0"/>
          <w:numId w:val="20"/>
        </w:numPr>
      </w:pPr>
      <w:r>
        <w:t>Connect the Philips Hue Bridge to the Local Area Network using RJ45 network cable, the setup is automatic.</w:t>
      </w:r>
    </w:p>
    <w:p w14:paraId="15D0261C" w14:textId="77777777" w:rsidR="002068FA" w:rsidRDefault="002068FA" w:rsidP="002068FA">
      <w:pPr>
        <w:pStyle w:val="ListParagraph"/>
        <w:numPr>
          <w:ilvl w:val="0"/>
          <w:numId w:val="13"/>
        </w:numPr>
      </w:pPr>
      <w:r>
        <w:t>Replace the room light bulbs with the provided A19 Soft White.</w:t>
      </w:r>
    </w:p>
    <w:p w14:paraId="6D52C088" w14:textId="77777777" w:rsidR="002068FA" w:rsidRDefault="002068FA" w:rsidP="002068FA">
      <w:pPr>
        <w:pStyle w:val="ListParagraph"/>
        <w:numPr>
          <w:ilvl w:val="0"/>
          <w:numId w:val="13"/>
        </w:numPr>
      </w:pPr>
      <w:r>
        <w:t xml:space="preserve">Install Philips Hue app on iPhone or Android phone to complete the setup. </w:t>
      </w:r>
    </w:p>
    <w:p w14:paraId="1AB122BC" w14:textId="77777777" w:rsidR="003E3CB0" w:rsidRPr="002068FA" w:rsidRDefault="003E3CB0" w:rsidP="003E3CB0">
      <w:r>
        <w:t xml:space="preserve">If everything is set, the 3 blue lights are ON on the bridge. And the API </w:t>
      </w:r>
      <w:r w:rsidR="00DE6AAD">
        <w:t>is</w:t>
      </w:r>
      <w:r>
        <w:t xml:space="preserve"> accessible through local interface provided by the bridge (no outgoing API call to the cloud is required). The bridge IP address is discoverable when accessing this URL</w:t>
      </w:r>
      <w:r w:rsidR="00C80956">
        <w:t xml:space="preserve"> </w:t>
      </w:r>
      <w:hyperlink r:id="rId34" w:history="1">
        <w:r w:rsidR="00C80956" w:rsidRPr="00965467">
          <w:rPr>
            <w:rStyle w:val="Hyperlink"/>
          </w:rPr>
          <w:t>www.meethue.com/api/nupnp</w:t>
        </w:r>
      </w:hyperlink>
      <w:r w:rsidR="00C80956">
        <w:t>.</w:t>
      </w:r>
      <w:r>
        <w:t xml:space="preserve">  </w:t>
      </w:r>
    </w:p>
    <w:p w14:paraId="188E4D8E" w14:textId="77777777" w:rsidR="002068FA" w:rsidRDefault="002068FA" w:rsidP="00047A99"/>
    <w:p w14:paraId="4F7E4A78" w14:textId="194FC30C" w:rsidR="00FC6F19" w:rsidRPr="00DB48FD" w:rsidRDefault="000B0539" w:rsidP="00FC6F19">
      <w:pPr>
        <w:pStyle w:val="ListParagraph"/>
        <w:numPr>
          <w:ilvl w:val="0"/>
          <w:numId w:val="17"/>
        </w:numPr>
      </w:pPr>
      <w:r w:rsidRPr="000B0539">
        <w:rPr>
          <w:b/>
          <w:u w:val="single"/>
        </w:rPr>
        <w:t>Project Logs:</w:t>
      </w:r>
      <w:r>
        <w:t xml:space="preserve"> At first, I’ve actually tried the </w:t>
      </w:r>
      <w:hyperlink r:id="rId35" w:history="1">
        <w:r w:rsidRPr="000B0539">
          <w:rPr>
            <w:rStyle w:val="Hyperlink"/>
          </w:rPr>
          <w:t>GE Link Starter Kit</w:t>
        </w:r>
      </w:hyperlink>
      <w:r>
        <w:t xml:space="preserve">. This kit is almost half the price of the Philips Hue. However, the APIs to call the GE Link devices is powered by </w:t>
      </w:r>
      <w:r>
        <w:lastRenderedPageBreak/>
        <w:t>Quirky platform, i.e. “the cloud”. That means any API call has to go through the cloud first then come back in. The delay in each action to turn ON/OFF the light is quite noticeable due to this setup. Another</w:t>
      </w:r>
      <w:r w:rsidR="00054B50">
        <w:t xml:space="preserve"> major</w:t>
      </w:r>
      <w:r>
        <w:t xml:space="preserve"> issue is Quirky does not </w:t>
      </w:r>
      <w:r w:rsidR="00677902">
        <w:t>have</w:t>
      </w:r>
      <w:r>
        <w:t xml:space="preserve"> the API key and secret </w:t>
      </w:r>
      <w:r w:rsidR="00677902">
        <w:t xml:space="preserve">ready </w:t>
      </w:r>
      <w:r>
        <w:t>in the kit. The developer has to send them a req</w:t>
      </w:r>
      <w:r w:rsidR="009038E0">
        <w:t xml:space="preserve">uest </w:t>
      </w:r>
      <w:r w:rsidR="00F30C74">
        <w:t xml:space="preserve">via email </w:t>
      </w:r>
      <w:r w:rsidR="009038E0">
        <w:t xml:space="preserve">and </w:t>
      </w:r>
      <w:r w:rsidR="00945141">
        <w:t>will be told to wait for</w:t>
      </w:r>
      <w:r w:rsidR="009038E0">
        <w:t xml:space="preserve"> 3</w:t>
      </w:r>
      <w:r>
        <w:t>-4 weeks</w:t>
      </w:r>
      <w:r w:rsidR="009038E0">
        <w:t xml:space="preserve"> (unbelievable!) for account provisioning. So I’ve dropped GE Link and go with Philips Hue Kit eventually. </w:t>
      </w:r>
    </w:p>
    <w:p w14:paraId="3AFBC200" w14:textId="77777777" w:rsidR="002D1D8E" w:rsidRDefault="002D1D8E" w:rsidP="002D1D8E">
      <w:pPr>
        <w:pStyle w:val="Heading3"/>
      </w:pPr>
      <w:r>
        <w:t>The Casing</w:t>
      </w:r>
    </w:p>
    <w:p w14:paraId="674E3CC2" w14:textId="77777777" w:rsidR="0003220F" w:rsidRDefault="00B53786" w:rsidP="00D35463">
      <w:r>
        <w:t xml:space="preserve">I’ve re-used part of the mirror frame as the base for the casing. After measuring the dimensions of the mirror and the LCD panel, the DIY is quite simple with some paper carton stuffed between the panel and </w:t>
      </w:r>
      <w:r w:rsidR="00124785">
        <w:t>the frame to keep them steady.</w:t>
      </w:r>
    </w:p>
    <w:p w14:paraId="3F7DD89C" w14:textId="77777777" w:rsidR="003277FD" w:rsidRPr="00D35463" w:rsidRDefault="003277FD" w:rsidP="00D35463"/>
    <w:p w14:paraId="59EBB55B" w14:textId="77777777" w:rsidR="00604EEF" w:rsidRDefault="00604EEF" w:rsidP="00604EEF">
      <w:pPr>
        <w:pStyle w:val="Heading2"/>
        <w:tabs>
          <w:tab w:val="clear" w:pos="576"/>
          <w:tab w:val="num" w:pos="2996"/>
        </w:tabs>
      </w:pPr>
      <w:bookmarkStart w:id="38" w:name="_Toc438318528"/>
      <w:r>
        <w:t>System Model</w:t>
      </w:r>
      <w:bookmarkEnd w:id="38"/>
    </w:p>
    <w:p w14:paraId="42995859" w14:textId="77777777" w:rsidR="00F10B3F" w:rsidRPr="00F10B3F" w:rsidRDefault="00F10B3F" w:rsidP="00F10B3F">
      <w:r>
        <w:t>The below diagram describes the components used in the system, and its interraction.</w:t>
      </w:r>
    </w:p>
    <w:p w14:paraId="0FDF2494" w14:textId="77777777" w:rsidR="00604EEF" w:rsidRDefault="00CF41F9" w:rsidP="000B677A">
      <w:r w:rsidRPr="00CF41F9">
        <w:rPr>
          <w:noProof/>
        </w:rPr>
        <w:drawing>
          <wp:inline distT="0" distB="0" distL="0" distR="0" wp14:anchorId="69FE41DF" wp14:editId="5A31F674">
            <wp:extent cx="6015566" cy="497372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2926" cy="4979815"/>
                    </a:xfrm>
                    <a:prstGeom prst="rect">
                      <a:avLst/>
                    </a:prstGeom>
                  </pic:spPr>
                </pic:pic>
              </a:graphicData>
            </a:graphic>
          </wp:inline>
        </w:drawing>
      </w:r>
    </w:p>
    <w:p w14:paraId="3453B8AB" w14:textId="23FA6BF8" w:rsidR="00F10B3F" w:rsidRDefault="00F10B3F" w:rsidP="00496EE5">
      <w:pPr>
        <w:pStyle w:val="Caption"/>
      </w:pPr>
      <w:bookmarkStart w:id="39" w:name="_Toc438318549"/>
      <w:r w:rsidRPr="0042166A">
        <w:t xml:space="preserve">Figure </w:t>
      </w:r>
      <w:r w:rsidR="0003173A">
        <w:fldChar w:fldCharType="begin"/>
      </w:r>
      <w:r w:rsidR="0003173A">
        <w:instrText xml:space="preserve"> SEQ Figure \* ARABIC </w:instrText>
      </w:r>
      <w:r w:rsidR="0003173A">
        <w:fldChar w:fldCharType="separate"/>
      </w:r>
      <w:r w:rsidR="0003173A">
        <w:rPr>
          <w:noProof/>
        </w:rPr>
        <w:t>14</w:t>
      </w:r>
      <w:r w:rsidR="0003173A">
        <w:rPr>
          <w:noProof/>
        </w:rPr>
        <w:fldChar w:fldCharType="end"/>
      </w:r>
      <w:r w:rsidRPr="0042166A">
        <w:t xml:space="preserve"> –</w:t>
      </w:r>
      <w:r w:rsidR="00405895">
        <w:t xml:space="preserve"> </w:t>
      </w:r>
      <w:r>
        <w:t>System Model &amp; Connectivity</w:t>
      </w:r>
      <w:r w:rsidR="00405895">
        <w:t xml:space="preserve"> Diagram</w:t>
      </w:r>
      <w:bookmarkEnd w:id="39"/>
    </w:p>
    <w:p w14:paraId="0AE05ACE" w14:textId="77777777" w:rsidR="000B677A" w:rsidRDefault="000B677A" w:rsidP="000B677A">
      <w:pPr>
        <w:pStyle w:val="Heading2"/>
        <w:tabs>
          <w:tab w:val="clear" w:pos="576"/>
          <w:tab w:val="num" w:pos="2996"/>
        </w:tabs>
      </w:pPr>
      <w:bookmarkStart w:id="40" w:name="_Toc438318529"/>
      <w:r>
        <w:t>Software Design</w:t>
      </w:r>
      <w:bookmarkEnd w:id="40"/>
    </w:p>
    <w:p w14:paraId="5C084CC7" w14:textId="77777777" w:rsidR="00C43B0C" w:rsidRPr="00C43B0C" w:rsidRDefault="00C43B0C" w:rsidP="00C43B0C">
      <w:r>
        <w:t xml:space="preserve">This diagram describes the end to end software logical design of the solution. </w:t>
      </w:r>
    </w:p>
    <w:p w14:paraId="4576541F" w14:textId="77777777" w:rsidR="000B677A" w:rsidRDefault="00C43B0C" w:rsidP="000B677A">
      <w:r w:rsidRPr="00C43B0C">
        <w:rPr>
          <w:noProof/>
        </w:rPr>
        <w:lastRenderedPageBreak/>
        <w:drawing>
          <wp:inline distT="0" distB="0" distL="0" distR="0" wp14:anchorId="49C8B64D" wp14:editId="340692F9">
            <wp:extent cx="6035040" cy="497649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35040" cy="4976495"/>
                    </a:xfrm>
                    <a:prstGeom prst="rect">
                      <a:avLst/>
                    </a:prstGeom>
                  </pic:spPr>
                </pic:pic>
              </a:graphicData>
            </a:graphic>
          </wp:inline>
        </w:drawing>
      </w:r>
    </w:p>
    <w:p w14:paraId="6785FD54" w14:textId="77777777" w:rsidR="00C43B0C" w:rsidRDefault="00C43B0C" w:rsidP="00C43B0C">
      <w:pPr>
        <w:pStyle w:val="Caption"/>
      </w:pPr>
      <w:bookmarkStart w:id="41" w:name="_Toc438318550"/>
      <w:r w:rsidRPr="0042166A">
        <w:t xml:space="preserve">Figure </w:t>
      </w:r>
      <w:r w:rsidR="0003173A">
        <w:fldChar w:fldCharType="begin"/>
      </w:r>
      <w:r w:rsidR="0003173A">
        <w:instrText xml:space="preserve"> SEQ Figure \* ARABIC </w:instrText>
      </w:r>
      <w:r w:rsidR="0003173A">
        <w:fldChar w:fldCharType="separate"/>
      </w:r>
      <w:r w:rsidR="0003173A">
        <w:rPr>
          <w:noProof/>
        </w:rPr>
        <w:t>15</w:t>
      </w:r>
      <w:r w:rsidR="0003173A">
        <w:rPr>
          <w:noProof/>
        </w:rPr>
        <w:fldChar w:fldCharType="end"/>
      </w:r>
      <w:r w:rsidRPr="0042166A">
        <w:t xml:space="preserve"> –</w:t>
      </w:r>
      <w:r>
        <w:t xml:space="preserve"> Software Design</w:t>
      </w:r>
      <w:bookmarkEnd w:id="41"/>
    </w:p>
    <w:p w14:paraId="1A547814" w14:textId="77777777" w:rsidR="00694A8F" w:rsidRDefault="00694A8F" w:rsidP="000B677A">
      <w:r>
        <w:t xml:space="preserve">The front end and back end software are both hosted on the Raspberry Pi. </w:t>
      </w:r>
    </w:p>
    <w:p w14:paraId="358F54B5" w14:textId="77777777" w:rsidR="00694A8F" w:rsidRDefault="00694A8F" w:rsidP="00694A8F">
      <w:pPr>
        <w:pStyle w:val="ListParagraph"/>
        <w:numPr>
          <w:ilvl w:val="0"/>
          <w:numId w:val="21"/>
        </w:numPr>
      </w:pPr>
      <w:r>
        <w:t xml:space="preserve">The </w:t>
      </w:r>
      <w:r w:rsidRPr="00694A8F">
        <w:rPr>
          <w:b/>
        </w:rPr>
        <w:t>Chromium browser</w:t>
      </w:r>
      <w:r>
        <w:t xml:space="preserve"> is configured to run full screen in Kiosk Mode upon the RPi boots up. </w:t>
      </w:r>
    </w:p>
    <w:p w14:paraId="56B17B7E" w14:textId="77777777" w:rsidR="00C43B0C" w:rsidRDefault="00694A8F" w:rsidP="00694A8F">
      <w:pPr>
        <w:pStyle w:val="ListParagraph"/>
        <w:numPr>
          <w:ilvl w:val="0"/>
          <w:numId w:val="21"/>
        </w:numPr>
      </w:pPr>
      <w:r w:rsidRPr="00694A8F">
        <w:t xml:space="preserve">The </w:t>
      </w:r>
      <w:r w:rsidRPr="00694A8F">
        <w:rPr>
          <w:b/>
        </w:rPr>
        <w:t>front end</w:t>
      </w:r>
      <w:r w:rsidRPr="00694A8F">
        <w:t xml:space="preserve"> is written in JavaScript, using AngularJS framework as the backbone. </w:t>
      </w:r>
      <w:r>
        <w:t>All other services are injected into the AngularJS to serve different purposes:</w:t>
      </w:r>
    </w:p>
    <w:p w14:paraId="71DB8582" w14:textId="77777777" w:rsidR="00694A8F" w:rsidRDefault="00694A8F" w:rsidP="00694A8F">
      <w:pPr>
        <w:pStyle w:val="ListParagraph"/>
        <w:numPr>
          <w:ilvl w:val="1"/>
          <w:numId w:val="21"/>
        </w:numPr>
      </w:pPr>
      <w:r>
        <w:t>Annyang service for Speech Recognition on top of Chromium engine.</w:t>
      </w:r>
    </w:p>
    <w:p w14:paraId="0D9DCC48" w14:textId="77777777" w:rsidR="00694A8F" w:rsidRDefault="00694A8F" w:rsidP="00694A8F">
      <w:pPr>
        <w:pStyle w:val="ListParagraph"/>
        <w:numPr>
          <w:ilvl w:val="1"/>
          <w:numId w:val="21"/>
        </w:numPr>
      </w:pPr>
      <w:r>
        <w:t>HTML5 Geolocation and Map service from Google.</w:t>
      </w:r>
    </w:p>
    <w:p w14:paraId="79B2A9F7" w14:textId="77777777" w:rsidR="00694A8F" w:rsidRDefault="00694A8F" w:rsidP="00694A8F">
      <w:pPr>
        <w:pStyle w:val="ListParagraph"/>
        <w:numPr>
          <w:ilvl w:val="1"/>
          <w:numId w:val="21"/>
        </w:numPr>
      </w:pPr>
      <w:r>
        <w:t>Philips Hue Service for API call to turning on/off IoT devices.</w:t>
      </w:r>
    </w:p>
    <w:p w14:paraId="562F5154" w14:textId="77777777" w:rsidR="00694A8F" w:rsidRDefault="00694A8F" w:rsidP="00694A8F">
      <w:pPr>
        <w:pStyle w:val="ListParagraph"/>
        <w:numPr>
          <w:ilvl w:val="1"/>
          <w:numId w:val="21"/>
        </w:numPr>
      </w:pPr>
      <w:r>
        <w:t>Forecast.io Service for retrieving weather information.</w:t>
      </w:r>
    </w:p>
    <w:p w14:paraId="704FF33B" w14:textId="77777777" w:rsidR="00694A8F" w:rsidRDefault="00694A8F" w:rsidP="00694A8F">
      <w:pPr>
        <w:pStyle w:val="ListParagraph"/>
        <w:numPr>
          <w:ilvl w:val="1"/>
          <w:numId w:val="21"/>
        </w:numPr>
      </w:pPr>
      <w:r>
        <w:t>HTML5 WebSocket for interacting with the Tornado async server.</w:t>
      </w:r>
    </w:p>
    <w:p w14:paraId="463317F8" w14:textId="77777777" w:rsidR="00694A8F" w:rsidRDefault="00694A8F" w:rsidP="00694A8F">
      <w:pPr>
        <w:pStyle w:val="ListParagraph"/>
        <w:numPr>
          <w:ilvl w:val="0"/>
          <w:numId w:val="21"/>
        </w:numPr>
      </w:pPr>
      <w:r>
        <w:t xml:space="preserve">The </w:t>
      </w:r>
      <w:r w:rsidRPr="00694A8F">
        <w:rPr>
          <w:b/>
        </w:rPr>
        <w:t>back end</w:t>
      </w:r>
      <w:r>
        <w:t xml:space="preserve"> is written in Python, using Tornado web framework.</w:t>
      </w:r>
    </w:p>
    <w:p w14:paraId="312B508C" w14:textId="77777777" w:rsidR="00694A8F" w:rsidRDefault="00694A8F" w:rsidP="00694A8F">
      <w:pPr>
        <w:pStyle w:val="ListParagraph"/>
        <w:numPr>
          <w:ilvl w:val="1"/>
          <w:numId w:val="21"/>
        </w:numPr>
      </w:pPr>
      <w:r>
        <w:t>Tornado async web framework serves content through WebSockets.</w:t>
      </w:r>
    </w:p>
    <w:p w14:paraId="65BDE153" w14:textId="77777777" w:rsidR="00694A8F" w:rsidRDefault="00694A8F" w:rsidP="00694A8F">
      <w:pPr>
        <w:pStyle w:val="ListParagraph"/>
        <w:numPr>
          <w:ilvl w:val="1"/>
          <w:numId w:val="21"/>
        </w:numPr>
      </w:pPr>
      <w:r>
        <w:t>SupervisorD is used to launch Tornado Python code as a system process (start|stop|restart|alwayson).</w:t>
      </w:r>
    </w:p>
    <w:p w14:paraId="407A1E85" w14:textId="77777777" w:rsidR="00694A8F" w:rsidRDefault="00694A8F" w:rsidP="00694A8F">
      <w:pPr>
        <w:pStyle w:val="ListParagraph"/>
        <w:numPr>
          <w:ilvl w:val="1"/>
          <w:numId w:val="21"/>
        </w:numPr>
      </w:pPr>
      <w:r>
        <w:t xml:space="preserve">Nginx is used a reverse SSL proxy serving all connections coming from the front end. </w:t>
      </w:r>
    </w:p>
    <w:p w14:paraId="27F1A757" w14:textId="77777777" w:rsidR="00694A8F" w:rsidRDefault="00694A8F" w:rsidP="00694A8F">
      <w:pPr>
        <w:pStyle w:val="ListParagraph"/>
        <w:numPr>
          <w:ilvl w:val="1"/>
          <w:numId w:val="21"/>
        </w:numPr>
      </w:pPr>
      <w:r>
        <w:lastRenderedPageBreak/>
        <w:t>WiringPi is used to read analog signal from the GPIO headers connected to the sensors.</w:t>
      </w:r>
    </w:p>
    <w:p w14:paraId="5BB4FF9F" w14:textId="77777777" w:rsidR="004711DB" w:rsidRDefault="004711DB" w:rsidP="004711DB"/>
    <w:p w14:paraId="08810232" w14:textId="66808DD8" w:rsidR="003E00D1" w:rsidRDefault="001E3AA6" w:rsidP="004711DB">
      <w:pPr>
        <w:pStyle w:val="ListParagraph"/>
        <w:numPr>
          <w:ilvl w:val="0"/>
          <w:numId w:val="21"/>
        </w:numPr>
      </w:pPr>
      <w:r>
        <w:rPr>
          <w:b/>
          <w:u w:val="single"/>
        </w:rPr>
        <w:t>Notes</w:t>
      </w:r>
      <w:r w:rsidR="003E00D1" w:rsidRPr="000B0539">
        <w:rPr>
          <w:b/>
          <w:u w:val="single"/>
        </w:rPr>
        <w:t>:</w:t>
      </w:r>
      <w:r w:rsidR="003E00D1">
        <w:t xml:space="preserve"> all connection</w:t>
      </w:r>
      <w:r w:rsidR="00D142E4">
        <w:t>s</w:t>
      </w:r>
      <w:r w:rsidR="003E00D1">
        <w:t xml:space="preserve"> to the back end must be SSL-enabled because Chromium browser only persist the user’s permission to access Microphone/Geolocation data if the website is on HTTPS. Otherwise, it will keep asking for approval of sharing voice or geolocation data whenever the website is loaded. </w:t>
      </w:r>
    </w:p>
    <w:p w14:paraId="31F962C8" w14:textId="5DB40AAA" w:rsidR="004711DB" w:rsidRDefault="004711DB" w:rsidP="004711DB">
      <w:pPr>
        <w:pStyle w:val="Heading3"/>
      </w:pPr>
      <w:r>
        <w:t>Sequence Diagram</w:t>
      </w:r>
    </w:p>
    <w:p w14:paraId="0EDD1CE9" w14:textId="454C8651" w:rsidR="00230017" w:rsidRDefault="003F7DB7" w:rsidP="00230017">
      <w:r>
        <w:t>This sequence diagram describes the sequential events happened to the Smart Mirror.</w:t>
      </w:r>
    </w:p>
    <w:p w14:paraId="222E8543" w14:textId="77A77587" w:rsidR="002413D9" w:rsidRDefault="002413D9" w:rsidP="00230017">
      <w:r w:rsidRPr="002413D9">
        <w:rPr>
          <w:noProof/>
        </w:rPr>
        <w:drawing>
          <wp:inline distT="0" distB="0" distL="0" distR="0" wp14:anchorId="6E54BEDE" wp14:editId="377BD358">
            <wp:extent cx="6035040" cy="533654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5040" cy="5336540"/>
                    </a:xfrm>
                    <a:prstGeom prst="rect">
                      <a:avLst/>
                    </a:prstGeom>
                  </pic:spPr>
                </pic:pic>
              </a:graphicData>
            </a:graphic>
          </wp:inline>
        </w:drawing>
      </w:r>
    </w:p>
    <w:p w14:paraId="452F7719" w14:textId="0D0F1499" w:rsidR="002413D9" w:rsidRDefault="002413D9" w:rsidP="002413D9">
      <w:pPr>
        <w:pStyle w:val="Caption"/>
      </w:pPr>
      <w:bookmarkStart w:id="42" w:name="_Toc438318551"/>
      <w:r w:rsidRPr="0042166A">
        <w:t xml:space="preserve">Figure </w:t>
      </w:r>
      <w:r w:rsidR="0003173A">
        <w:fldChar w:fldCharType="begin"/>
      </w:r>
      <w:r w:rsidR="0003173A">
        <w:instrText xml:space="preserve"> SEQ Figure \* ARABIC </w:instrText>
      </w:r>
      <w:r w:rsidR="0003173A">
        <w:fldChar w:fldCharType="separate"/>
      </w:r>
      <w:r w:rsidR="0003173A">
        <w:rPr>
          <w:noProof/>
        </w:rPr>
        <w:t>16</w:t>
      </w:r>
      <w:r w:rsidR="0003173A">
        <w:rPr>
          <w:noProof/>
        </w:rPr>
        <w:fldChar w:fldCharType="end"/>
      </w:r>
      <w:r w:rsidRPr="0042166A">
        <w:t xml:space="preserve"> –</w:t>
      </w:r>
      <w:r>
        <w:t xml:space="preserve"> Sequence Diagram</w:t>
      </w:r>
      <w:bookmarkEnd w:id="42"/>
    </w:p>
    <w:p w14:paraId="54854057" w14:textId="4B76E1E9" w:rsidR="00153BB5" w:rsidRDefault="00153BB5" w:rsidP="00153BB5">
      <w:pPr>
        <w:pStyle w:val="ListParagraph"/>
        <w:numPr>
          <w:ilvl w:val="0"/>
          <w:numId w:val="21"/>
        </w:numPr>
      </w:pPr>
      <w:r>
        <w:rPr>
          <w:b/>
          <w:u w:val="single"/>
        </w:rPr>
        <w:t>Note</w:t>
      </w:r>
      <w:r w:rsidRPr="000B0539">
        <w:rPr>
          <w:b/>
          <w:u w:val="single"/>
        </w:rPr>
        <w:t>:</w:t>
      </w:r>
      <w:r>
        <w:t xml:space="preserve"> Philips Hue Service, or Map Service, or Weather Service will have their own procedures to obtain data or trigger some subsequent actions on behalf of the main controller. Those sequences will not be described in this diagram. The main sequence diagram is meant for describing the overall flow of the Smart Mirror only. </w:t>
      </w:r>
    </w:p>
    <w:p w14:paraId="53AABF2E" w14:textId="7B37467B" w:rsidR="00230017" w:rsidRDefault="004540DD" w:rsidP="004540DD">
      <w:pPr>
        <w:pStyle w:val="Heading3"/>
      </w:pPr>
      <w:r>
        <w:t>Code Structure &amp; Practices</w:t>
      </w:r>
    </w:p>
    <w:p w14:paraId="5F38253B" w14:textId="0C43CD4E" w:rsidR="00AE45DE" w:rsidRDefault="00AE45DE" w:rsidP="00694A8F">
      <w:r w:rsidRPr="00AE45DE">
        <w:rPr>
          <w:b/>
          <w:u w:val="single"/>
        </w:rPr>
        <w:lastRenderedPageBreak/>
        <w:t>Disclaimer</w:t>
      </w:r>
      <w:r>
        <w:t xml:space="preserve">: The </w:t>
      </w:r>
      <w:r w:rsidR="00047A51">
        <w:t xml:space="preserve">original </w:t>
      </w:r>
      <w:r>
        <w:t xml:space="preserve">framework and structure </w:t>
      </w:r>
      <w:r w:rsidR="00047A51">
        <w:t xml:space="preserve">of this project </w:t>
      </w:r>
      <w:r>
        <w:t xml:space="preserve">is </w:t>
      </w:r>
      <w:r w:rsidR="00047A51">
        <w:t xml:space="preserve">heavily </w:t>
      </w:r>
      <w:r>
        <w:t>inspired by the Evan Cohen</w:t>
      </w:r>
      <w:r w:rsidR="00047A51">
        <w:t>’s code</w:t>
      </w:r>
      <w:r>
        <w:t xml:space="preserve"> (Microsoft guy) at </w:t>
      </w:r>
      <w:hyperlink r:id="rId39" w:history="1">
        <w:r w:rsidRPr="00081358">
          <w:rPr>
            <w:rStyle w:val="Hyperlink"/>
          </w:rPr>
          <w:t>https://github.com/evancohen/smart-mirror</w:t>
        </w:r>
      </w:hyperlink>
      <w:r>
        <w:t xml:space="preserve">. However, </w:t>
      </w:r>
      <w:r w:rsidR="00047A51">
        <w:t>I’ve rewritten almost every unit.</w:t>
      </w:r>
    </w:p>
    <w:p w14:paraId="7C45A1DB" w14:textId="77777777" w:rsidR="00AE45DE" w:rsidRDefault="00AE45DE" w:rsidP="00694A8F"/>
    <w:p w14:paraId="165F4DB7" w14:textId="5A6B32A1" w:rsidR="00AE45DE" w:rsidRDefault="00047A51" w:rsidP="00694A8F">
      <w:r w:rsidRPr="00047A51">
        <w:rPr>
          <w:noProof/>
        </w:rPr>
        <w:drawing>
          <wp:inline distT="0" distB="0" distL="0" distR="0" wp14:anchorId="5D8225F9" wp14:editId="7A844564">
            <wp:extent cx="6035040" cy="3785235"/>
            <wp:effectExtent l="0" t="0" r="1016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35040" cy="3785235"/>
                    </a:xfrm>
                    <a:prstGeom prst="rect">
                      <a:avLst/>
                    </a:prstGeom>
                  </pic:spPr>
                </pic:pic>
              </a:graphicData>
            </a:graphic>
          </wp:inline>
        </w:drawing>
      </w:r>
    </w:p>
    <w:p w14:paraId="0D441BDA" w14:textId="2027EB5A" w:rsidR="00047A51" w:rsidRDefault="00047A51" w:rsidP="00047A51">
      <w:pPr>
        <w:pStyle w:val="Caption"/>
      </w:pPr>
      <w:bookmarkStart w:id="43" w:name="_Toc438318552"/>
      <w:r w:rsidRPr="0042166A">
        <w:t xml:space="preserve">Figure </w:t>
      </w:r>
      <w:r w:rsidR="0003173A">
        <w:fldChar w:fldCharType="begin"/>
      </w:r>
      <w:r w:rsidR="0003173A">
        <w:instrText xml:space="preserve"> SEQ Figure \* ARABIC </w:instrText>
      </w:r>
      <w:r w:rsidR="0003173A">
        <w:fldChar w:fldCharType="separate"/>
      </w:r>
      <w:r w:rsidR="0003173A">
        <w:rPr>
          <w:noProof/>
        </w:rPr>
        <w:t>17</w:t>
      </w:r>
      <w:r w:rsidR="0003173A">
        <w:rPr>
          <w:noProof/>
        </w:rPr>
        <w:fldChar w:fldCharType="end"/>
      </w:r>
      <w:r w:rsidRPr="0042166A">
        <w:t xml:space="preserve"> –</w:t>
      </w:r>
      <w:r>
        <w:t xml:space="preserve"> Github Code Contribution Report (stevenvo v/s evancohen)</w:t>
      </w:r>
      <w:bookmarkEnd w:id="43"/>
    </w:p>
    <w:p w14:paraId="5369F1A8" w14:textId="50873D52" w:rsidR="00AE45DE" w:rsidRDefault="00C71EB2" w:rsidP="00694A8F">
      <w:r>
        <w:t>The source code is</w:t>
      </w:r>
      <w:r w:rsidR="00AE45DE">
        <w:t xml:space="preserve"> hosted on Github at </w:t>
      </w:r>
      <w:hyperlink r:id="rId41" w:history="1">
        <w:r w:rsidR="00AE45DE" w:rsidRPr="00081358">
          <w:rPr>
            <w:rStyle w:val="Hyperlink"/>
          </w:rPr>
          <w:t>https://github.com/stevenvo/smart-mirror</w:t>
        </w:r>
      </w:hyperlink>
      <w:r w:rsidR="00AE45DE">
        <w:t>.</w:t>
      </w:r>
    </w:p>
    <w:p w14:paraId="6F484668" w14:textId="42C1F8E5" w:rsidR="00C71EB2" w:rsidRDefault="00C71EB2" w:rsidP="00694A8F">
      <w:r>
        <w:t>This is the project structure:</w:t>
      </w:r>
    </w:p>
    <w:p w14:paraId="4A71AD06" w14:textId="77777777" w:rsidR="00ED33CF" w:rsidRDefault="00ED33CF" w:rsidP="00694A8F"/>
    <w:p w14:paraId="18ADCA05" w14:textId="39D3D807" w:rsidR="003E00D1" w:rsidRDefault="00792E94" w:rsidP="003E00D1">
      <w:pPr>
        <w:jc w:val="center"/>
      </w:pPr>
      <w:r w:rsidRPr="00792E94">
        <w:rPr>
          <w:noProof/>
        </w:rPr>
        <w:lastRenderedPageBreak/>
        <w:drawing>
          <wp:inline distT="0" distB="0" distL="0" distR="0" wp14:anchorId="0F134522" wp14:editId="57DF97C0">
            <wp:extent cx="5127018" cy="4188898"/>
            <wp:effectExtent l="0" t="0" r="381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1968" cy="4192942"/>
                    </a:xfrm>
                    <a:prstGeom prst="rect">
                      <a:avLst/>
                    </a:prstGeom>
                  </pic:spPr>
                </pic:pic>
              </a:graphicData>
            </a:graphic>
          </wp:inline>
        </w:drawing>
      </w:r>
    </w:p>
    <w:p w14:paraId="781D5710" w14:textId="7FFE4E2E" w:rsidR="003E00D1" w:rsidRDefault="003E00D1" w:rsidP="003E00D1">
      <w:pPr>
        <w:pStyle w:val="Caption"/>
      </w:pPr>
      <w:bookmarkStart w:id="44" w:name="_Toc438318553"/>
      <w:r w:rsidRPr="0042166A">
        <w:t xml:space="preserve">Figure </w:t>
      </w:r>
      <w:r w:rsidR="0003173A">
        <w:fldChar w:fldCharType="begin"/>
      </w:r>
      <w:r w:rsidR="0003173A">
        <w:instrText xml:space="preserve"> SEQ Figure \* ARABIC </w:instrText>
      </w:r>
      <w:r w:rsidR="0003173A">
        <w:fldChar w:fldCharType="separate"/>
      </w:r>
      <w:r w:rsidR="0003173A">
        <w:rPr>
          <w:noProof/>
        </w:rPr>
        <w:t>18</w:t>
      </w:r>
      <w:r w:rsidR="0003173A">
        <w:rPr>
          <w:noProof/>
        </w:rPr>
        <w:fldChar w:fldCharType="end"/>
      </w:r>
      <w:r w:rsidRPr="0042166A">
        <w:t xml:space="preserve"> –</w:t>
      </w:r>
      <w:r w:rsidR="00792E94">
        <w:t xml:space="preserve"> </w:t>
      </w:r>
      <w:r>
        <w:t xml:space="preserve">Source Code </w:t>
      </w:r>
      <w:r w:rsidR="00792E94">
        <w:t>Repository</w:t>
      </w:r>
      <w:bookmarkEnd w:id="44"/>
    </w:p>
    <w:p w14:paraId="0DC41887" w14:textId="36EDA446" w:rsidR="003E00D1" w:rsidRDefault="003E00D1" w:rsidP="003E00D1">
      <w:pPr>
        <w:pStyle w:val="ListParagraph"/>
        <w:numPr>
          <w:ilvl w:val="0"/>
          <w:numId w:val="21"/>
        </w:numPr>
      </w:pPr>
      <w:r>
        <w:rPr>
          <w:b/>
          <w:u w:val="single"/>
        </w:rPr>
        <w:t>Note</w:t>
      </w:r>
      <w:r w:rsidRPr="000B0539">
        <w:rPr>
          <w:b/>
          <w:u w:val="single"/>
        </w:rPr>
        <w:t>:</w:t>
      </w:r>
      <w:r>
        <w:t xml:space="preserve"> </w:t>
      </w:r>
    </w:p>
    <w:p w14:paraId="55C3D1DE" w14:textId="21EA67BE" w:rsidR="003E00D1" w:rsidRDefault="003E00D1" w:rsidP="003E00D1">
      <w:pPr>
        <w:pStyle w:val="ListParagraph"/>
        <w:numPr>
          <w:ilvl w:val="1"/>
          <w:numId w:val="21"/>
        </w:numPr>
      </w:pPr>
      <w:r>
        <w:t>/js, /css, /fonts, /images: web resources of the mirror interface.</w:t>
      </w:r>
    </w:p>
    <w:p w14:paraId="4E6C84F9" w14:textId="0E9D1E75" w:rsidR="003E00D1" w:rsidRDefault="003E00D1" w:rsidP="003E00D1">
      <w:pPr>
        <w:pStyle w:val="ListParagraph"/>
        <w:numPr>
          <w:ilvl w:val="1"/>
          <w:numId w:val="21"/>
        </w:numPr>
      </w:pPr>
      <w:r>
        <w:t>/python: where the server side code locates</w:t>
      </w:r>
    </w:p>
    <w:p w14:paraId="116C9BAE" w14:textId="4CABE945" w:rsidR="003E00D1" w:rsidRDefault="003E00D1" w:rsidP="003E00D1">
      <w:pPr>
        <w:pStyle w:val="ListParagraph"/>
        <w:numPr>
          <w:ilvl w:val="1"/>
          <w:numId w:val="21"/>
        </w:numPr>
      </w:pPr>
      <w:r>
        <w:t>/server-config-files: backup of nginx, tornado, supervisord configurations</w:t>
      </w:r>
    </w:p>
    <w:p w14:paraId="1B06D928" w14:textId="77777777" w:rsidR="00052254" w:rsidRDefault="00052254" w:rsidP="003E00D1"/>
    <w:p w14:paraId="3CA6237B" w14:textId="53497219" w:rsidR="003E00D1" w:rsidRDefault="003E00D1" w:rsidP="003E00D1">
      <w:r w:rsidRPr="003E00D1">
        <w:rPr>
          <w:noProof/>
        </w:rPr>
        <w:drawing>
          <wp:inline distT="0" distB="0" distL="0" distR="0" wp14:anchorId="43AB1787" wp14:editId="546C0C67">
            <wp:extent cx="5354237" cy="3342455"/>
            <wp:effectExtent l="0" t="0" r="571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6945" cy="3344145"/>
                    </a:xfrm>
                    <a:prstGeom prst="rect">
                      <a:avLst/>
                    </a:prstGeom>
                  </pic:spPr>
                </pic:pic>
              </a:graphicData>
            </a:graphic>
          </wp:inline>
        </w:drawing>
      </w:r>
    </w:p>
    <w:p w14:paraId="6078EA38" w14:textId="04F6E528" w:rsidR="003E00D1" w:rsidRDefault="003E00D1" w:rsidP="003E00D1">
      <w:pPr>
        <w:pStyle w:val="Caption"/>
      </w:pPr>
      <w:bookmarkStart w:id="45" w:name="_Toc438318554"/>
      <w:r w:rsidRPr="0042166A">
        <w:lastRenderedPageBreak/>
        <w:t xml:space="preserve">Figure </w:t>
      </w:r>
      <w:r w:rsidR="0003173A">
        <w:fldChar w:fldCharType="begin"/>
      </w:r>
      <w:r w:rsidR="0003173A">
        <w:instrText xml:space="preserve"> SEQ Figure \* ARABIC </w:instrText>
      </w:r>
      <w:r w:rsidR="0003173A">
        <w:fldChar w:fldCharType="separate"/>
      </w:r>
      <w:r w:rsidR="0003173A">
        <w:rPr>
          <w:noProof/>
        </w:rPr>
        <w:t>19</w:t>
      </w:r>
      <w:r w:rsidR="0003173A">
        <w:rPr>
          <w:noProof/>
        </w:rPr>
        <w:fldChar w:fldCharType="end"/>
      </w:r>
      <w:r w:rsidRPr="0042166A">
        <w:t xml:space="preserve"> –</w:t>
      </w:r>
      <w:r>
        <w:t xml:space="preserve"> </w:t>
      </w:r>
      <w:r w:rsidR="001F3725">
        <w:t>Controller structure in AngularJS Framework</w:t>
      </w:r>
      <w:bookmarkEnd w:id="45"/>
    </w:p>
    <w:p w14:paraId="57ABE212" w14:textId="77777777" w:rsidR="003E00D1" w:rsidRDefault="003E00D1" w:rsidP="003E00D1">
      <w:pPr>
        <w:pStyle w:val="ListParagraph"/>
        <w:numPr>
          <w:ilvl w:val="0"/>
          <w:numId w:val="21"/>
        </w:numPr>
      </w:pPr>
      <w:r>
        <w:rPr>
          <w:b/>
          <w:u w:val="single"/>
        </w:rPr>
        <w:t>Note</w:t>
      </w:r>
      <w:r w:rsidRPr="000B0539">
        <w:rPr>
          <w:b/>
          <w:u w:val="single"/>
        </w:rPr>
        <w:t>:</w:t>
      </w:r>
      <w:r>
        <w:t xml:space="preserve"> </w:t>
      </w:r>
    </w:p>
    <w:p w14:paraId="4AC9F287" w14:textId="7F181987" w:rsidR="003E00D1" w:rsidRDefault="00063508" w:rsidP="003E00D1">
      <w:pPr>
        <w:pStyle w:val="ListParagraph"/>
        <w:numPr>
          <w:ilvl w:val="1"/>
          <w:numId w:val="21"/>
        </w:numPr>
      </w:pPr>
      <w:r>
        <w:t xml:space="preserve">AngularJS is </w:t>
      </w:r>
      <w:r w:rsidR="00052254">
        <w:t xml:space="preserve">a very strong framework for </w:t>
      </w:r>
      <w:r>
        <w:t>incremental development. It has the concept of service injection which allows the developer to incrementally add more services into the same class. For example, “hue”, “InfraDistanceService”, “VoiceSynthesis”, etc. are injected into the main controller. The service logics will be kept at the Service its</w:t>
      </w:r>
      <w:r w:rsidR="005E2BB9">
        <w:t xml:space="preserve">elf not in the main controller for better abstraction and easier maintenance. </w:t>
      </w:r>
    </w:p>
    <w:p w14:paraId="142C946C" w14:textId="2497D19A" w:rsidR="00063508" w:rsidRDefault="00AE45DE" w:rsidP="00E93DBD">
      <w:pPr>
        <w:pStyle w:val="Heading2"/>
      </w:pPr>
      <w:bookmarkStart w:id="46" w:name="_Toc438318530"/>
      <w:r>
        <w:t>Third-Party Services</w:t>
      </w:r>
      <w:r w:rsidR="00BF5770">
        <w:t xml:space="preserve"> </w:t>
      </w:r>
      <w:r w:rsidR="00404CB5">
        <w:t>in</w:t>
      </w:r>
      <w:r w:rsidR="00BF5770">
        <w:t xml:space="preserve"> Use</w:t>
      </w:r>
      <w:bookmarkEnd w:id="46"/>
    </w:p>
    <w:p w14:paraId="16E4D7F0" w14:textId="41B95410" w:rsidR="00BF5770" w:rsidRDefault="00E93DBD" w:rsidP="00E93DBD">
      <w:pPr>
        <w:pStyle w:val="Heading3"/>
      </w:pPr>
      <w:r>
        <w:t xml:space="preserve">Weather Service </w:t>
      </w:r>
    </w:p>
    <w:p w14:paraId="4EFAB389" w14:textId="00F9BB70" w:rsidR="00E93DBD" w:rsidRDefault="00E93DBD" w:rsidP="00E93DBD">
      <w:r>
        <w:t xml:space="preserve">The weather forecast service is </w:t>
      </w:r>
      <w:r w:rsidR="0047721D">
        <w:t xml:space="preserve">from </w:t>
      </w:r>
      <w:r w:rsidR="0047721D" w:rsidRPr="0047721D">
        <w:rPr>
          <w:b/>
          <w:color w:val="7030A0"/>
        </w:rPr>
        <w:t>forecast.io</w:t>
      </w:r>
      <w:r w:rsidR="0047721D">
        <w:t xml:space="preserve">. </w:t>
      </w:r>
    </w:p>
    <w:p w14:paraId="0195D810" w14:textId="5917B84E" w:rsidR="0047721D" w:rsidRDefault="00E93DBD" w:rsidP="00E93DBD">
      <w:r>
        <w:t xml:space="preserve">The API </w:t>
      </w:r>
      <w:r w:rsidR="0047721D">
        <w:t xml:space="preserve">call is very simple, with below format: </w:t>
      </w:r>
      <w:r w:rsidR="0047721D" w:rsidRPr="0047721D">
        <w:rPr>
          <w:color w:val="0070C0"/>
        </w:rPr>
        <w:t xml:space="preserve">https://api.forecast.io/forecast/&lt;API_KEY&gt; /&lt;LAT&gt;,&lt;LON&gt; </w:t>
      </w:r>
    </w:p>
    <w:p w14:paraId="0105DDB9" w14:textId="56C5EBEA" w:rsidR="0047721D" w:rsidRDefault="0047721D" w:rsidP="00E93DBD">
      <w:r>
        <w:t>The response data is in JSON format, example:</w:t>
      </w:r>
    </w:p>
    <w:p w14:paraId="7E0667B8" w14:textId="46FF2F14" w:rsidR="0047721D" w:rsidRDefault="0047721D" w:rsidP="0047721D">
      <w:pPr>
        <w:jc w:val="center"/>
      </w:pPr>
      <w:r w:rsidRPr="0047721D">
        <w:rPr>
          <w:noProof/>
        </w:rPr>
        <w:drawing>
          <wp:inline distT="0" distB="0" distL="0" distR="0" wp14:anchorId="46BDFCD0" wp14:editId="4203B015">
            <wp:extent cx="3212877" cy="424157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8029" cy="4248380"/>
                    </a:xfrm>
                    <a:prstGeom prst="rect">
                      <a:avLst/>
                    </a:prstGeom>
                  </pic:spPr>
                </pic:pic>
              </a:graphicData>
            </a:graphic>
          </wp:inline>
        </w:drawing>
      </w:r>
    </w:p>
    <w:p w14:paraId="3E5C56A2" w14:textId="4713B5F4" w:rsidR="0047721D" w:rsidRDefault="0047721D" w:rsidP="0047721D">
      <w:pPr>
        <w:pStyle w:val="Caption"/>
      </w:pPr>
      <w:bookmarkStart w:id="47" w:name="_Toc438318555"/>
      <w:r w:rsidRPr="0042166A">
        <w:t xml:space="preserve">Figure </w:t>
      </w:r>
      <w:r w:rsidR="0003173A">
        <w:fldChar w:fldCharType="begin"/>
      </w:r>
      <w:r w:rsidR="0003173A">
        <w:instrText xml:space="preserve"> SEQ Figure \* ARABIC </w:instrText>
      </w:r>
      <w:r w:rsidR="0003173A">
        <w:fldChar w:fldCharType="separate"/>
      </w:r>
      <w:r w:rsidR="0003173A">
        <w:rPr>
          <w:noProof/>
        </w:rPr>
        <w:t>20</w:t>
      </w:r>
      <w:r w:rsidR="0003173A">
        <w:rPr>
          <w:noProof/>
        </w:rPr>
        <w:fldChar w:fldCharType="end"/>
      </w:r>
      <w:r w:rsidRPr="0042166A">
        <w:t xml:space="preserve"> –</w:t>
      </w:r>
      <w:r>
        <w:t xml:space="preserve"> ForeCast.io API Response Data</w:t>
      </w:r>
      <w:bookmarkEnd w:id="47"/>
    </w:p>
    <w:p w14:paraId="500F227D" w14:textId="77777777" w:rsidR="0047721D" w:rsidRDefault="0047721D" w:rsidP="0047721D">
      <w:pPr>
        <w:jc w:val="center"/>
      </w:pPr>
    </w:p>
    <w:p w14:paraId="3741E1C7" w14:textId="4E5646BF" w:rsidR="0047721D" w:rsidRDefault="00D5467C" w:rsidP="00D5467C">
      <w:pPr>
        <w:pStyle w:val="Heading3"/>
      </w:pPr>
      <w:r>
        <w:t>Philips Hue Lighting Service</w:t>
      </w:r>
    </w:p>
    <w:p w14:paraId="5EE4FB01" w14:textId="336F29E9" w:rsidR="00D5467C" w:rsidRDefault="00D5467C" w:rsidP="00D5467C">
      <w:r>
        <w:t>The Philips Hue service is served by the local bridge, with simple API call as below:</w:t>
      </w:r>
    </w:p>
    <w:p w14:paraId="35271E8D" w14:textId="2155B2AD" w:rsidR="00D5467C" w:rsidRPr="00D5467C" w:rsidRDefault="00D5467C" w:rsidP="00D5467C">
      <w:r w:rsidRPr="00D5467C">
        <w:t>https://</w:t>
      </w:r>
      <w:r>
        <w:t>&lt;bridge-ip-address&gt;</w:t>
      </w:r>
      <w:r w:rsidRPr="00D5467C">
        <w:t>/api/</w:t>
      </w:r>
      <w:r>
        <w:t>&lt;api-key&gt;</w:t>
      </w:r>
      <w:r w:rsidRPr="00D5467C">
        <w:t>/lights</w:t>
      </w:r>
    </w:p>
    <w:p w14:paraId="3184DA94" w14:textId="3648546F" w:rsidR="00E93DBD" w:rsidRDefault="00D5467C" w:rsidP="00D5467C">
      <w:pPr>
        <w:jc w:val="center"/>
      </w:pPr>
      <w:r w:rsidRPr="00D5467C">
        <w:rPr>
          <w:noProof/>
        </w:rPr>
        <w:lastRenderedPageBreak/>
        <w:drawing>
          <wp:inline distT="0" distB="0" distL="0" distR="0" wp14:anchorId="0FDBF41A" wp14:editId="59417E36">
            <wp:extent cx="2887124" cy="4843153"/>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4052" cy="4854775"/>
                    </a:xfrm>
                    <a:prstGeom prst="rect">
                      <a:avLst/>
                    </a:prstGeom>
                  </pic:spPr>
                </pic:pic>
              </a:graphicData>
            </a:graphic>
          </wp:inline>
        </w:drawing>
      </w:r>
    </w:p>
    <w:p w14:paraId="4CB716E8" w14:textId="069EED49" w:rsidR="00D5467C" w:rsidRDefault="00D5467C" w:rsidP="00D5467C">
      <w:pPr>
        <w:pStyle w:val="Caption"/>
      </w:pPr>
      <w:bookmarkStart w:id="48" w:name="_Toc438318556"/>
      <w:r w:rsidRPr="0042166A">
        <w:t xml:space="preserve">Figure </w:t>
      </w:r>
      <w:r w:rsidR="0003173A">
        <w:fldChar w:fldCharType="begin"/>
      </w:r>
      <w:r w:rsidR="0003173A">
        <w:instrText xml:space="preserve"> SEQ Figure \* ARABIC </w:instrText>
      </w:r>
      <w:r w:rsidR="0003173A">
        <w:fldChar w:fldCharType="separate"/>
      </w:r>
      <w:r w:rsidR="0003173A">
        <w:rPr>
          <w:noProof/>
        </w:rPr>
        <w:t>21</w:t>
      </w:r>
      <w:r w:rsidR="0003173A">
        <w:rPr>
          <w:noProof/>
        </w:rPr>
        <w:fldChar w:fldCharType="end"/>
      </w:r>
      <w:r w:rsidRPr="0042166A">
        <w:t xml:space="preserve"> –</w:t>
      </w:r>
      <w:r>
        <w:t xml:space="preserve"> Philips Hue API sample </w:t>
      </w:r>
      <w:r w:rsidR="00836741">
        <w:t>response</w:t>
      </w:r>
      <w:bookmarkEnd w:id="48"/>
    </w:p>
    <w:p w14:paraId="50C21C02" w14:textId="32F57EBA" w:rsidR="00E93DBD" w:rsidRDefault="0054377D" w:rsidP="0054377D">
      <w:pPr>
        <w:pStyle w:val="Heading3"/>
      </w:pPr>
      <w:r>
        <w:t>Calculate distance value from analog proximity sensor</w:t>
      </w:r>
    </w:p>
    <w:p w14:paraId="68880059" w14:textId="31CBE5B4" w:rsidR="0054377D" w:rsidRDefault="0054377D" w:rsidP="0054377D">
      <w:r>
        <w:t xml:space="preserve">Since the project uses </w:t>
      </w:r>
      <w:r w:rsidR="0001762F">
        <w:t xml:space="preserve">an analog proximity sensor, we have to convert it to distance value. </w:t>
      </w:r>
    </w:p>
    <w:p w14:paraId="0E9EE4AE" w14:textId="77777777" w:rsidR="0001762F" w:rsidRDefault="0001762F" w:rsidP="0054377D"/>
    <w:p w14:paraId="08AB6199" w14:textId="443EE625" w:rsidR="0001762F" w:rsidRDefault="0001762F" w:rsidP="0001762F">
      <w:pPr>
        <w:jc w:val="center"/>
      </w:pPr>
      <w:r w:rsidRPr="0001762F">
        <w:rPr>
          <w:noProof/>
        </w:rPr>
        <w:drawing>
          <wp:inline distT="0" distB="0" distL="0" distR="0" wp14:anchorId="3C0FE2A6" wp14:editId="4421412C">
            <wp:extent cx="2317557" cy="305354"/>
            <wp:effectExtent l="50800" t="50800" r="121285" b="1270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5975" cy="31305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B1C3FA" w14:textId="76AADAFC" w:rsidR="0001762F" w:rsidRDefault="0001762F" w:rsidP="0001762F">
      <w:pPr>
        <w:pStyle w:val="Caption"/>
      </w:pPr>
      <w:bookmarkStart w:id="49" w:name="_Toc438318557"/>
      <w:r w:rsidRPr="0042166A">
        <w:t xml:space="preserve">Figure </w:t>
      </w:r>
      <w:r w:rsidR="0003173A">
        <w:fldChar w:fldCharType="begin"/>
      </w:r>
      <w:r w:rsidR="0003173A">
        <w:instrText xml:space="preserve"> SEQ Figure \* ARABIC </w:instrText>
      </w:r>
      <w:r w:rsidR="0003173A">
        <w:fldChar w:fldCharType="separate"/>
      </w:r>
      <w:r w:rsidR="0003173A">
        <w:rPr>
          <w:noProof/>
        </w:rPr>
        <w:t>22</w:t>
      </w:r>
      <w:r w:rsidR="0003173A">
        <w:rPr>
          <w:noProof/>
        </w:rPr>
        <w:fldChar w:fldCharType="end"/>
      </w:r>
      <w:r w:rsidRPr="0042166A">
        <w:t xml:space="preserve"> –</w:t>
      </w:r>
      <w:r>
        <w:t xml:space="preserve"> Convert analog value to digital distance</w:t>
      </w:r>
      <w:bookmarkEnd w:id="49"/>
    </w:p>
    <w:p w14:paraId="5C490BE5" w14:textId="77777777" w:rsidR="0001762F" w:rsidRPr="0054377D" w:rsidRDefault="0001762F" w:rsidP="0001762F"/>
    <w:p w14:paraId="378EC685" w14:textId="77777777" w:rsidR="000B677A" w:rsidRDefault="000B677A" w:rsidP="006B169D">
      <w:pPr>
        <w:pStyle w:val="Heading1"/>
      </w:pPr>
      <w:bookmarkStart w:id="50" w:name="_Toc438318531"/>
      <w:r>
        <w:t xml:space="preserve">Business </w:t>
      </w:r>
      <w:r w:rsidR="00364EAA">
        <w:t>Model</w:t>
      </w:r>
      <w:bookmarkEnd w:id="50"/>
    </w:p>
    <w:p w14:paraId="205E6EBB" w14:textId="6AA084F6" w:rsidR="001559A7" w:rsidRDefault="001559A7" w:rsidP="001559A7">
      <w:r>
        <w:t>This diagram describes major concepts of the business model, including resources, value proposition, partners, offering channels, etc.</w:t>
      </w:r>
    </w:p>
    <w:p w14:paraId="50C6831B" w14:textId="77777777" w:rsidR="001559A7" w:rsidRPr="001559A7" w:rsidRDefault="001559A7" w:rsidP="001559A7"/>
    <w:p w14:paraId="7B629B54" w14:textId="10481D3C" w:rsidR="000B677A" w:rsidRDefault="001559A7" w:rsidP="000B677A">
      <w:r w:rsidRPr="001559A7">
        <w:rPr>
          <w:noProof/>
        </w:rPr>
        <w:lastRenderedPageBreak/>
        <w:drawing>
          <wp:inline distT="0" distB="0" distL="0" distR="0" wp14:anchorId="3996454A" wp14:editId="5F87B716">
            <wp:extent cx="6035040" cy="266890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5040" cy="2668905"/>
                    </a:xfrm>
                    <a:prstGeom prst="rect">
                      <a:avLst/>
                    </a:prstGeom>
                  </pic:spPr>
                </pic:pic>
              </a:graphicData>
            </a:graphic>
          </wp:inline>
        </w:drawing>
      </w:r>
    </w:p>
    <w:p w14:paraId="10EDDC81" w14:textId="650C30A6" w:rsidR="000B677A" w:rsidRDefault="001559A7" w:rsidP="00284981">
      <w:pPr>
        <w:pStyle w:val="Caption"/>
      </w:pPr>
      <w:bookmarkStart w:id="51" w:name="_Toc438318558"/>
      <w:r w:rsidRPr="0042166A">
        <w:t xml:space="preserve">Figure </w:t>
      </w:r>
      <w:r w:rsidR="0003173A">
        <w:fldChar w:fldCharType="begin"/>
      </w:r>
      <w:r w:rsidR="0003173A">
        <w:instrText xml:space="preserve"> SEQ Figure \* ARABIC </w:instrText>
      </w:r>
      <w:r w:rsidR="0003173A">
        <w:fldChar w:fldCharType="separate"/>
      </w:r>
      <w:r w:rsidR="0003173A">
        <w:rPr>
          <w:noProof/>
        </w:rPr>
        <w:t>23</w:t>
      </w:r>
      <w:r w:rsidR="0003173A">
        <w:rPr>
          <w:noProof/>
        </w:rPr>
        <w:fldChar w:fldCharType="end"/>
      </w:r>
      <w:r w:rsidRPr="0042166A">
        <w:t xml:space="preserve"> –</w:t>
      </w:r>
      <w:r>
        <w:t xml:space="preserve"> High-level Business Model</w:t>
      </w:r>
      <w:bookmarkEnd w:id="51"/>
    </w:p>
    <w:p w14:paraId="1031056D" w14:textId="38140E3A" w:rsidR="000B677A" w:rsidRPr="000B677A" w:rsidRDefault="000B677A" w:rsidP="000B677A">
      <w:pPr>
        <w:pStyle w:val="Heading1"/>
      </w:pPr>
      <w:bookmarkStart w:id="52" w:name="_Toc438318532"/>
      <w:r>
        <w:t xml:space="preserve">Project </w:t>
      </w:r>
      <w:r w:rsidR="00284981">
        <w:t>Management</w:t>
      </w:r>
      <w:bookmarkEnd w:id="52"/>
    </w:p>
    <w:p w14:paraId="43A9E1CB" w14:textId="3899D8D9" w:rsidR="00A34258" w:rsidRDefault="00347201" w:rsidP="00347201">
      <w:pPr>
        <w:pStyle w:val="Heading2"/>
      </w:pPr>
      <w:bookmarkStart w:id="53" w:name="_Toc438318533"/>
      <w:r>
        <w:t>Project Tasks</w:t>
      </w:r>
      <w:bookmarkEnd w:id="53"/>
    </w:p>
    <w:p w14:paraId="0120BED9" w14:textId="1C36CC48" w:rsidR="00347201" w:rsidRDefault="00347201" w:rsidP="000160FC">
      <w:r>
        <w:t xml:space="preserve">Scope of work </w:t>
      </w:r>
      <w:r w:rsidR="00C93600">
        <w:t>only include documentations. Development has been completed.</w:t>
      </w:r>
    </w:p>
    <w:p w14:paraId="7D47A564" w14:textId="6E88E1A7" w:rsidR="00C93600" w:rsidRDefault="00C93600" w:rsidP="00C93600">
      <w:pPr>
        <w:pStyle w:val="ListParagraph"/>
        <w:numPr>
          <w:ilvl w:val="0"/>
          <w:numId w:val="22"/>
        </w:numPr>
      </w:pPr>
      <w:r>
        <w:t>Prepare high level requirement items</w:t>
      </w:r>
    </w:p>
    <w:p w14:paraId="417632D5" w14:textId="52F3D9B5" w:rsidR="00C93600" w:rsidRDefault="00C93600" w:rsidP="00C93600">
      <w:pPr>
        <w:pStyle w:val="ListParagraph"/>
        <w:numPr>
          <w:ilvl w:val="0"/>
          <w:numId w:val="22"/>
        </w:numPr>
      </w:pPr>
      <w:r>
        <w:t xml:space="preserve">Prepare Use Case diagram </w:t>
      </w:r>
    </w:p>
    <w:p w14:paraId="1445C06D" w14:textId="229FC013" w:rsidR="00C93600" w:rsidRDefault="00C93600" w:rsidP="00C93600">
      <w:pPr>
        <w:pStyle w:val="ListParagraph"/>
        <w:numPr>
          <w:ilvl w:val="0"/>
          <w:numId w:val="22"/>
        </w:numPr>
      </w:pPr>
      <w:r>
        <w:t>Prepare Sequence diagram</w:t>
      </w:r>
    </w:p>
    <w:p w14:paraId="64DD8E0F" w14:textId="2171777C" w:rsidR="00C93600" w:rsidRDefault="00C93600" w:rsidP="00C93600">
      <w:pPr>
        <w:pStyle w:val="ListParagraph"/>
        <w:numPr>
          <w:ilvl w:val="0"/>
          <w:numId w:val="22"/>
        </w:numPr>
      </w:pPr>
      <w:r>
        <w:t>Prepare Business Model chart</w:t>
      </w:r>
    </w:p>
    <w:p w14:paraId="65985E95" w14:textId="07716939" w:rsidR="00C93600" w:rsidRDefault="00C93600" w:rsidP="00C93600">
      <w:pPr>
        <w:pStyle w:val="ListParagraph"/>
        <w:numPr>
          <w:ilvl w:val="0"/>
          <w:numId w:val="22"/>
        </w:numPr>
      </w:pPr>
      <w:r>
        <w:t>Prepare System Model diagram</w:t>
      </w:r>
    </w:p>
    <w:p w14:paraId="77B21F8D" w14:textId="368B6EDA" w:rsidR="00C93600" w:rsidRDefault="00C93600" w:rsidP="00C93600">
      <w:pPr>
        <w:pStyle w:val="ListParagraph"/>
        <w:numPr>
          <w:ilvl w:val="0"/>
          <w:numId w:val="22"/>
        </w:numPr>
      </w:pPr>
      <w:r>
        <w:t>Merge and review the documentation.</w:t>
      </w:r>
    </w:p>
    <w:p w14:paraId="549BBFCA" w14:textId="6DE29060" w:rsidR="00123802" w:rsidRDefault="00123802" w:rsidP="00123802">
      <w:r>
        <w:t xml:space="preserve">Tasks allocation is assigned by Steven during meeting or via email. </w:t>
      </w:r>
    </w:p>
    <w:p w14:paraId="5EBDE873" w14:textId="625810AD" w:rsidR="00C93600" w:rsidRDefault="00C93600" w:rsidP="00C93600">
      <w:pPr>
        <w:pStyle w:val="Heading2"/>
      </w:pPr>
      <w:bookmarkStart w:id="54" w:name="_Toc438318534"/>
      <w:r>
        <w:t>Team Organization</w:t>
      </w:r>
      <w:bookmarkEnd w:id="54"/>
    </w:p>
    <w:p w14:paraId="5B3A3034" w14:textId="77777777" w:rsidR="00C93600" w:rsidRDefault="00C93600" w:rsidP="00C93600"/>
    <w:tbl>
      <w:tblPr>
        <w:tblW w:w="0" w:type="auto"/>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914"/>
        <w:gridCol w:w="3485"/>
        <w:gridCol w:w="4142"/>
      </w:tblGrid>
      <w:tr w:rsidR="00C93600" w:rsidRPr="00C93600" w14:paraId="443EDD20" w14:textId="77777777" w:rsidTr="00C93600">
        <w:trPr>
          <w:trHeight w:val="280"/>
        </w:trPr>
        <w:tc>
          <w:tcPr>
            <w:tcW w:w="0" w:type="auto"/>
            <w:shd w:val="clear" w:color="auto" w:fill="D9D9D9"/>
            <w:tcMar>
              <w:top w:w="43" w:type="dxa"/>
              <w:left w:w="115" w:type="dxa"/>
              <w:bottom w:w="43" w:type="dxa"/>
              <w:right w:w="115" w:type="dxa"/>
            </w:tcMar>
            <w:vAlign w:val="bottom"/>
          </w:tcPr>
          <w:p w14:paraId="14F4312C" w14:textId="77777777" w:rsidR="00C93600" w:rsidRPr="00C93600" w:rsidRDefault="00C93600" w:rsidP="00F56B1E">
            <w:pPr>
              <w:rPr>
                <w:rFonts w:asciiTheme="majorHAnsi" w:hAnsiTheme="majorHAnsi"/>
                <w:b/>
                <w:sz w:val="20"/>
              </w:rPr>
            </w:pPr>
            <w:r w:rsidRPr="00C93600">
              <w:rPr>
                <w:rFonts w:asciiTheme="majorHAnsi" w:eastAsia="Calibri" w:hAnsiTheme="majorHAnsi"/>
                <w:b/>
                <w:sz w:val="20"/>
              </w:rPr>
              <w:t>Project Team Role</w:t>
            </w:r>
          </w:p>
        </w:tc>
        <w:tc>
          <w:tcPr>
            <w:tcW w:w="0" w:type="auto"/>
            <w:shd w:val="clear" w:color="auto" w:fill="D9D9D9"/>
            <w:tcMar>
              <w:top w:w="43" w:type="dxa"/>
              <w:left w:w="115" w:type="dxa"/>
              <w:bottom w:w="43" w:type="dxa"/>
              <w:right w:w="115" w:type="dxa"/>
            </w:tcMar>
            <w:vAlign w:val="bottom"/>
          </w:tcPr>
          <w:p w14:paraId="770F2D4A" w14:textId="5B20FE59" w:rsidR="00C93600" w:rsidRPr="00C93600" w:rsidRDefault="00C93600" w:rsidP="00F56B1E">
            <w:pPr>
              <w:rPr>
                <w:rFonts w:asciiTheme="majorHAnsi" w:hAnsiTheme="majorHAnsi"/>
                <w:b/>
                <w:sz w:val="20"/>
              </w:rPr>
            </w:pPr>
            <w:r w:rsidRPr="00C93600">
              <w:rPr>
                <w:rFonts w:asciiTheme="majorHAnsi" w:eastAsia="Calibri" w:hAnsiTheme="majorHAnsi"/>
                <w:b/>
                <w:sz w:val="20"/>
              </w:rPr>
              <w:t>Project Team Member</w:t>
            </w:r>
            <w:r w:rsidR="00CF6423">
              <w:rPr>
                <w:rFonts w:asciiTheme="majorHAnsi" w:eastAsia="Calibri" w:hAnsiTheme="majorHAnsi"/>
                <w:b/>
                <w:sz w:val="20"/>
              </w:rPr>
              <w:t xml:space="preserve"> &amp; Student ID</w:t>
            </w:r>
          </w:p>
        </w:tc>
        <w:tc>
          <w:tcPr>
            <w:tcW w:w="0" w:type="auto"/>
            <w:shd w:val="clear" w:color="auto" w:fill="D9D9D9"/>
            <w:tcMar>
              <w:top w:w="43" w:type="dxa"/>
              <w:left w:w="115" w:type="dxa"/>
              <w:bottom w:w="43" w:type="dxa"/>
              <w:right w:w="115" w:type="dxa"/>
            </w:tcMar>
            <w:vAlign w:val="bottom"/>
          </w:tcPr>
          <w:p w14:paraId="1C495497" w14:textId="77777777" w:rsidR="00C93600" w:rsidRPr="00C93600" w:rsidRDefault="00C93600" w:rsidP="00F56B1E">
            <w:pPr>
              <w:rPr>
                <w:rFonts w:asciiTheme="majorHAnsi" w:hAnsiTheme="majorHAnsi"/>
                <w:b/>
                <w:sz w:val="20"/>
              </w:rPr>
            </w:pPr>
            <w:r w:rsidRPr="00C93600">
              <w:rPr>
                <w:rFonts w:asciiTheme="majorHAnsi" w:eastAsia="Calibri" w:hAnsiTheme="majorHAnsi"/>
                <w:b/>
                <w:sz w:val="20"/>
              </w:rPr>
              <w:t>Responsibilities</w:t>
            </w:r>
          </w:p>
        </w:tc>
      </w:tr>
      <w:tr w:rsidR="00C93600" w:rsidRPr="00C93600" w14:paraId="6ABF61B5" w14:textId="77777777" w:rsidTr="00C93600">
        <w:tc>
          <w:tcPr>
            <w:tcW w:w="0" w:type="auto"/>
            <w:tcMar>
              <w:top w:w="43" w:type="dxa"/>
              <w:left w:w="115" w:type="dxa"/>
              <w:bottom w:w="43" w:type="dxa"/>
              <w:right w:w="115" w:type="dxa"/>
            </w:tcMar>
          </w:tcPr>
          <w:p w14:paraId="3AB5FE46" w14:textId="5BAE4C93" w:rsidR="00C93600" w:rsidRPr="00C93600" w:rsidRDefault="00C93600" w:rsidP="00F56B1E">
            <w:pPr>
              <w:rPr>
                <w:rFonts w:asciiTheme="majorHAnsi" w:hAnsiTheme="majorHAnsi"/>
                <w:sz w:val="20"/>
              </w:rPr>
            </w:pPr>
            <w:r w:rsidRPr="00C93600">
              <w:rPr>
                <w:rFonts w:asciiTheme="majorHAnsi" w:eastAsia="Calibri" w:hAnsiTheme="majorHAnsi"/>
                <w:sz w:val="20"/>
              </w:rPr>
              <w:t>Team Lead</w:t>
            </w:r>
          </w:p>
        </w:tc>
        <w:tc>
          <w:tcPr>
            <w:tcW w:w="0" w:type="auto"/>
            <w:tcMar>
              <w:top w:w="43" w:type="dxa"/>
              <w:left w:w="115" w:type="dxa"/>
              <w:bottom w:w="43" w:type="dxa"/>
              <w:right w:w="115" w:type="dxa"/>
            </w:tcMar>
          </w:tcPr>
          <w:p w14:paraId="618CEA3C" w14:textId="05AEB7C2" w:rsidR="00C93600" w:rsidRPr="00C93600" w:rsidRDefault="00C93600" w:rsidP="00F56B1E">
            <w:pPr>
              <w:rPr>
                <w:rFonts w:asciiTheme="majorHAnsi" w:hAnsiTheme="majorHAnsi"/>
                <w:sz w:val="20"/>
              </w:rPr>
            </w:pPr>
            <w:r w:rsidRPr="00C93600">
              <w:rPr>
                <w:rFonts w:asciiTheme="majorHAnsi" w:eastAsia="Calibri" w:hAnsiTheme="majorHAnsi"/>
                <w:sz w:val="20"/>
              </w:rPr>
              <w:t>Doan Quoc Sy</w:t>
            </w:r>
            <w:r>
              <w:rPr>
                <w:rFonts w:asciiTheme="majorHAnsi" w:eastAsia="Calibri" w:hAnsiTheme="majorHAnsi"/>
                <w:sz w:val="20"/>
              </w:rPr>
              <w:t xml:space="preserve"> Vo</w:t>
            </w:r>
            <w:r w:rsidR="00BA4558">
              <w:rPr>
                <w:rFonts w:asciiTheme="majorHAnsi" w:eastAsia="Calibri" w:hAnsiTheme="majorHAnsi"/>
                <w:sz w:val="20"/>
              </w:rPr>
              <w:t xml:space="preserve"> (Steven) </w:t>
            </w:r>
            <w:r w:rsidRPr="00C93600">
              <w:rPr>
                <w:rFonts w:asciiTheme="majorHAnsi" w:eastAsia="Calibri" w:hAnsiTheme="majorHAnsi"/>
                <w:sz w:val="20"/>
              </w:rPr>
              <w:t>150201133</w:t>
            </w:r>
          </w:p>
        </w:tc>
        <w:tc>
          <w:tcPr>
            <w:tcW w:w="0" w:type="auto"/>
            <w:tcMar>
              <w:top w:w="43" w:type="dxa"/>
              <w:left w:w="115" w:type="dxa"/>
              <w:bottom w:w="43" w:type="dxa"/>
              <w:right w:w="115" w:type="dxa"/>
            </w:tcMar>
          </w:tcPr>
          <w:p w14:paraId="7602F6B5" w14:textId="10B1D011" w:rsidR="00C93600" w:rsidRPr="00C93600" w:rsidRDefault="00C93600" w:rsidP="00C93600">
            <w:pPr>
              <w:rPr>
                <w:rFonts w:asciiTheme="majorHAnsi" w:hAnsiTheme="majorHAnsi"/>
                <w:sz w:val="20"/>
              </w:rPr>
            </w:pPr>
            <w:r>
              <w:rPr>
                <w:rFonts w:asciiTheme="majorHAnsi" w:eastAsia="Calibri" w:hAnsiTheme="majorHAnsi"/>
                <w:sz w:val="20"/>
              </w:rPr>
              <w:t>Development &amp; documentation of all sections.</w:t>
            </w:r>
          </w:p>
        </w:tc>
      </w:tr>
      <w:tr w:rsidR="00C93600" w:rsidRPr="00C93600" w14:paraId="47332D03" w14:textId="77777777" w:rsidTr="00C93600">
        <w:tc>
          <w:tcPr>
            <w:tcW w:w="0" w:type="auto"/>
            <w:tcMar>
              <w:top w:w="43" w:type="dxa"/>
              <w:left w:w="115" w:type="dxa"/>
              <w:bottom w:w="43" w:type="dxa"/>
              <w:right w:w="115" w:type="dxa"/>
            </w:tcMar>
          </w:tcPr>
          <w:p w14:paraId="4B144295" w14:textId="46AE9A66" w:rsidR="00C93600" w:rsidRPr="00C93600" w:rsidRDefault="00C93600" w:rsidP="00F56B1E">
            <w:pPr>
              <w:rPr>
                <w:rFonts w:asciiTheme="majorHAnsi" w:hAnsiTheme="majorHAns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634B2232" w14:textId="2849694C" w:rsidR="00C93600" w:rsidRPr="00C93600" w:rsidRDefault="00C93600" w:rsidP="00C93600">
            <w:pPr>
              <w:rPr>
                <w:rFonts w:asciiTheme="majorHAnsi" w:eastAsia="Calibri" w:hAnsiTheme="majorHAnsi"/>
                <w:sz w:val="20"/>
              </w:rPr>
            </w:pPr>
            <w:r>
              <w:rPr>
                <w:rFonts w:asciiTheme="majorHAnsi" w:eastAsia="Calibri" w:hAnsiTheme="majorHAnsi"/>
                <w:sz w:val="20"/>
              </w:rPr>
              <w:t>S</w:t>
            </w:r>
            <w:r w:rsidRPr="00C93600">
              <w:rPr>
                <w:rFonts w:asciiTheme="majorHAnsi" w:eastAsia="Calibri" w:hAnsiTheme="majorHAnsi"/>
                <w:sz w:val="20"/>
              </w:rPr>
              <w:t>en zheng 140301103</w:t>
            </w:r>
          </w:p>
        </w:tc>
        <w:tc>
          <w:tcPr>
            <w:tcW w:w="0" w:type="auto"/>
            <w:tcMar>
              <w:top w:w="43" w:type="dxa"/>
              <w:left w:w="115" w:type="dxa"/>
              <w:bottom w:w="43" w:type="dxa"/>
              <w:right w:w="115" w:type="dxa"/>
            </w:tcMar>
          </w:tcPr>
          <w:p w14:paraId="546BD0B9" w14:textId="21725573" w:rsidR="00C93600" w:rsidRPr="00C93600" w:rsidRDefault="00C93600" w:rsidP="00F56B1E">
            <w:pPr>
              <w:rPr>
                <w:rFonts w:asciiTheme="majorHAnsi" w:hAnsiTheme="majorHAnsi"/>
                <w:sz w:val="20"/>
              </w:rPr>
            </w:pPr>
            <w:r>
              <w:rPr>
                <w:rFonts w:asciiTheme="majorHAnsi" w:hAnsiTheme="majorHAnsi"/>
                <w:sz w:val="20"/>
              </w:rPr>
              <w:t>Prepare diagram, section write</w:t>
            </w:r>
            <w:r w:rsidR="00033D8F">
              <w:rPr>
                <w:rFonts w:asciiTheme="majorHAnsi" w:hAnsiTheme="majorHAnsi"/>
                <w:sz w:val="20"/>
              </w:rPr>
              <w:t>-</w:t>
            </w:r>
            <w:r>
              <w:rPr>
                <w:rFonts w:asciiTheme="majorHAnsi" w:hAnsiTheme="majorHAnsi"/>
                <w:sz w:val="20"/>
              </w:rPr>
              <w:t xml:space="preserve">up. </w:t>
            </w:r>
          </w:p>
        </w:tc>
      </w:tr>
      <w:tr w:rsidR="00C93600" w:rsidRPr="00C93600" w14:paraId="4D3DA392" w14:textId="77777777" w:rsidTr="00C93600">
        <w:tc>
          <w:tcPr>
            <w:tcW w:w="0" w:type="auto"/>
            <w:tcMar>
              <w:top w:w="43" w:type="dxa"/>
              <w:left w:w="115" w:type="dxa"/>
              <w:bottom w:w="43" w:type="dxa"/>
              <w:right w:w="115" w:type="dxa"/>
            </w:tcMar>
          </w:tcPr>
          <w:p w14:paraId="1152A3D6" w14:textId="186F3C61" w:rsidR="00C93600" w:rsidRPr="00C93600" w:rsidRDefault="00C93600" w:rsidP="00F56B1E">
            <w:pPr>
              <w:rPr>
                <w:rFonts w:asciiTheme="majorHAnsi" w:hAnsiTheme="majorHAns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2A63F0C1" w14:textId="6FC95D56" w:rsidR="00C93600" w:rsidRPr="00835C7B" w:rsidRDefault="00C93600" w:rsidP="00F56B1E">
            <w:pPr>
              <w:rPr>
                <w:rFonts w:asciiTheme="majorHAnsi" w:eastAsia="Calibri" w:hAnsiTheme="majorHAnsi"/>
                <w:sz w:val="20"/>
              </w:rPr>
            </w:pPr>
            <w:r w:rsidRPr="00C93600">
              <w:rPr>
                <w:rFonts w:asciiTheme="majorHAnsi" w:eastAsia="Calibri" w:hAnsiTheme="majorHAnsi"/>
                <w:sz w:val="20"/>
              </w:rPr>
              <w:t>ji li 1503070002</w:t>
            </w:r>
          </w:p>
        </w:tc>
        <w:tc>
          <w:tcPr>
            <w:tcW w:w="0" w:type="auto"/>
            <w:tcMar>
              <w:top w:w="43" w:type="dxa"/>
              <w:left w:w="115" w:type="dxa"/>
              <w:bottom w:w="43" w:type="dxa"/>
              <w:right w:w="115" w:type="dxa"/>
            </w:tcMar>
          </w:tcPr>
          <w:p w14:paraId="5717F5CD" w14:textId="2874BC8E" w:rsidR="00C93600" w:rsidRPr="00C93600" w:rsidRDefault="00C93600" w:rsidP="00F56B1E">
            <w:pPr>
              <w:rPr>
                <w:rFonts w:asciiTheme="majorHAnsi" w:hAnsiTheme="majorHAnsi"/>
                <w:sz w:val="20"/>
              </w:rPr>
            </w:pPr>
            <w:r>
              <w:rPr>
                <w:rFonts w:asciiTheme="majorHAnsi" w:hAnsiTheme="majorHAnsi"/>
                <w:sz w:val="20"/>
              </w:rPr>
              <w:t>Prepare diagram, section write</w:t>
            </w:r>
            <w:r w:rsidR="00033D8F">
              <w:rPr>
                <w:rFonts w:asciiTheme="majorHAnsi" w:hAnsiTheme="majorHAnsi"/>
                <w:sz w:val="20"/>
              </w:rPr>
              <w:t>-</w:t>
            </w:r>
            <w:r>
              <w:rPr>
                <w:rFonts w:asciiTheme="majorHAnsi" w:hAnsiTheme="majorHAnsi"/>
                <w:sz w:val="20"/>
              </w:rPr>
              <w:t>up.</w:t>
            </w:r>
          </w:p>
        </w:tc>
      </w:tr>
      <w:tr w:rsidR="00C93600" w:rsidRPr="00C93600" w14:paraId="26355216" w14:textId="77777777" w:rsidTr="00C93600">
        <w:tc>
          <w:tcPr>
            <w:tcW w:w="0" w:type="auto"/>
            <w:tcMar>
              <w:top w:w="43" w:type="dxa"/>
              <w:left w:w="115" w:type="dxa"/>
              <w:bottom w:w="43" w:type="dxa"/>
              <w:right w:w="115" w:type="dxa"/>
            </w:tcMar>
          </w:tcPr>
          <w:p w14:paraId="50B8F9AC" w14:textId="13351388" w:rsidR="00C93600" w:rsidRPr="00C93600" w:rsidRDefault="00C93600" w:rsidP="00F56B1E">
            <w:pPr>
              <w:rPr>
                <w:rFonts w:eastAsia="Calibr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634F08F5" w14:textId="29B063D3" w:rsidR="00C93600" w:rsidRPr="00C93600" w:rsidRDefault="00C93600" w:rsidP="00835C7B">
            <w:pPr>
              <w:rPr>
                <w:rFonts w:eastAsia="Calibri"/>
                <w:sz w:val="20"/>
              </w:rPr>
            </w:pPr>
            <w:r w:rsidRPr="00C93600">
              <w:rPr>
                <w:rFonts w:asciiTheme="majorHAnsi" w:eastAsia="Calibri" w:hAnsiTheme="majorHAnsi"/>
                <w:sz w:val="20"/>
              </w:rPr>
              <w:t>Fey 150101006</w:t>
            </w:r>
          </w:p>
        </w:tc>
        <w:tc>
          <w:tcPr>
            <w:tcW w:w="0" w:type="auto"/>
            <w:tcMar>
              <w:top w:w="43" w:type="dxa"/>
              <w:left w:w="115" w:type="dxa"/>
              <w:bottom w:w="43" w:type="dxa"/>
              <w:right w:w="115" w:type="dxa"/>
            </w:tcMar>
          </w:tcPr>
          <w:p w14:paraId="6A179829" w14:textId="1F695F2B" w:rsidR="00C93600" w:rsidRPr="00C93600" w:rsidRDefault="00C93600" w:rsidP="00F56B1E">
            <w:pPr>
              <w:rPr>
                <w:rFonts w:eastAsia="Calibri"/>
                <w:sz w:val="20"/>
              </w:rPr>
            </w:pPr>
            <w:r>
              <w:rPr>
                <w:rFonts w:asciiTheme="majorHAnsi" w:hAnsiTheme="majorHAnsi"/>
                <w:sz w:val="20"/>
              </w:rPr>
              <w:t>Prepare diagram, section write</w:t>
            </w:r>
            <w:r w:rsidR="00033D8F">
              <w:rPr>
                <w:rFonts w:asciiTheme="majorHAnsi" w:hAnsiTheme="majorHAnsi"/>
                <w:sz w:val="20"/>
              </w:rPr>
              <w:t>-</w:t>
            </w:r>
            <w:r>
              <w:rPr>
                <w:rFonts w:asciiTheme="majorHAnsi" w:hAnsiTheme="majorHAnsi"/>
                <w:sz w:val="20"/>
              </w:rPr>
              <w:t>up.</w:t>
            </w:r>
          </w:p>
        </w:tc>
      </w:tr>
      <w:tr w:rsidR="00C93600" w:rsidRPr="00C93600" w14:paraId="2CEFF81D" w14:textId="77777777" w:rsidTr="00C93600">
        <w:tc>
          <w:tcPr>
            <w:tcW w:w="0" w:type="auto"/>
            <w:tcMar>
              <w:top w:w="43" w:type="dxa"/>
              <w:left w:w="115" w:type="dxa"/>
              <w:bottom w:w="43" w:type="dxa"/>
              <w:right w:w="115" w:type="dxa"/>
            </w:tcMar>
          </w:tcPr>
          <w:p w14:paraId="217E9007" w14:textId="691B9F75" w:rsidR="00C93600" w:rsidRDefault="00C93600" w:rsidP="00F56B1E">
            <w:pPr>
              <w:rPr>
                <w:rFonts w:asciiTheme="majorHAnsi" w:eastAsia="Calibri" w:hAnsiTheme="majorHAns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0F682B39" w14:textId="745F9065" w:rsidR="00C93600" w:rsidRPr="00C93600" w:rsidRDefault="00C93600" w:rsidP="00C93600">
            <w:pPr>
              <w:rPr>
                <w:rFonts w:eastAsia="Calibri"/>
                <w:sz w:val="20"/>
              </w:rPr>
            </w:pPr>
            <w:r w:rsidRPr="00C93600">
              <w:rPr>
                <w:rFonts w:asciiTheme="majorHAnsi" w:eastAsia="Calibri" w:hAnsiTheme="majorHAnsi"/>
                <w:sz w:val="20"/>
              </w:rPr>
              <w:t>Jizhou Wu </w:t>
            </w:r>
            <w:r w:rsidRPr="00BA4558">
              <w:rPr>
                <w:rFonts w:asciiTheme="majorHAnsi" w:eastAsia="Calibri" w:hAnsiTheme="majorHAnsi"/>
                <w:sz w:val="20"/>
              </w:rPr>
              <w:t>140301122</w:t>
            </w:r>
          </w:p>
        </w:tc>
        <w:tc>
          <w:tcPr>
            <w:tcW w:w="0" w:type="auto"/>
            <w:tcMar>
              <w:top w:w="43" w:type="dxa"/>
              <w:left w:w="115" w:type="dxa"/>
              <w:bottom w:w="43" w:type="dxa"/>
              <w:right w:w="115" w:type="dxa"/>
            </w:tcMar>
          </w:tcPr>
          <w:p w14:paraId="2A4ED28B" w14:textId="711455DB" w:rsidR="00C93600" w:rsidRDefault="00C93600" w:rsidP="00F56B1E">
            <w:pPr>
              <w:rPr>
                <w:rFonts w:asciiTheme="majorHAnsi" w:hAnsiTheme="majorHAnsi"/>
                <w:sz w:val="20"/>
              </w:rPr>
            </w:pPr>
            <w:r>
              <w:rPr>
                <w:rFonts w:asciiTheme="majorHAnsi" w:hAnsiTheme="majorHAnsi"/>
                <w:sz w:val="20"/>
              </w:rPr>
              <w:t xml:space="preserve">Prepare diagram, section </w:t>
            </w:r>
            <w:r w:rsidR="00033D8F">
              <w:rPr>
                <w:rFonts w:asciiTheme="majorHAnsi" w:hAnsiTheme="majorHAnsi"/>
                <w:sz w:val="20"/>
              </w:rPr>
              <w:t>write-up</w:t>
            </w:r>
            <w:r>
              <w:rPr>
                <w:rFonts w:asciiTheme="majorHAnsi" w:hAnsiTheme="majorHAnsi"/>
                <w:sz w:val="20"/>
              </w:rPr>
              <w:t>.</w:t>
            </w:r>
          </w:p>
        </w:tc>
      </w:tr>
      <w:tr w:rsidR="00C93600" w:rsidRPr="00C93600" w14:paraId="2A5F5FF8" w14:textId="77777777" w:rsidTr="00C93600">
        <w:tc>
          <w:tcPr>
            <w:tcW w:w="0" w:type="auto"/>
            <w:tcMar>
              <w:top w:w="43" w:type="dxa"/>
              <w:left w:w="115" w:type="dxa"/>
              <w:bottom w:w="43" w:type="dxa"/>
              <w:right w:w="115" w:type="dxa"/>
            </w:tcMar>
          </w:tcPr>
          <w:p w14:paraId="0F0620E1" w14:textId="0771483A" w:rsidR="00C93600" w:rsidRDefault="00C93600" w:rsidP="00F56B1E">
            <w:pPr>
              <w:rPr>
                <w:rFonts w:asciiTheme="majorHAnsi" w:eastAsia="Calibri" w:hAnsiTheme="majorHAns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79281BC5" w14:textId="63420240" w:rsidR="00C93600" w:rsidRPr="00C93600" w:rsidRDefault="00C93600" w:rsidP="00C93600">
            <w:pPr>
              <w:rPr>
                <w:rFonts w:eastAsia="Calibri"/>
                <w:sz w:val="20"/>
              </w:rPr>
            </w:pPr>
            <w:r w:rsidRPr="00C93600">
              <w:rPr>
                <w:rFonts w:asciiTheme="majorHAnsi" w:eastAsia="Calibri" w:hAnsiTheme="majorHAnsi"/>
                <w:sz w:val="20"/>
              </w:rPr>
              <w:t>Alan 140301021</w:t>
            </w:r>
          </w:p>
        </w:tc>
        <w:tc>
          <w:tcPr>
            <w:tcW w:w="0" w:type="auto"/>
            <w:tcMar>
              <w:top w:w="43" w:type="dxa"/>
              <w:left w:w="115" w:type="dxa"/>
              <w:bottom w:w="43" w:type="dxa"/>
              <w:right w:w="115" w:type="dxa"/>
            </w:tcMar>
          </w:tcPr>
          <w:p w14:paraId="12BE5213" w14:textId="459CA485" w:rsidR="00C93600" w:rsidRDefault="00C93600" w:rsidP="00F56B1E">
            <w:pPr>
              <w:rPr>
                <w:rFonts w:asciiTheme="majorHAnsi" w:hAnsiTheme="majorHAnsi"/>
                <w:sz w:val="20"/>
              </w:rPr>
            </w:pPr>
            <w:r>
              <w:rPr>
                <w:rFonts w:asciiTheme="majorHAnsi" w:hAnsiTheme="majorHAnsi"/>
                <w:sz w:val="20"/>
              </w:rPr>
              <w:t xml:space="preserve">Prepare diagram, section </w:t>
            </w:r>
            <w:r w:rsidR="00033D8F">
              <w:rPr>
                <w:rFonts w:asciiTheme="majorHAnsi" w:hAnsiTheme="majorHAnsi"/>
                <w:sz w:val="20"/>
              </w:rPr>
              <w:t>write-up</w:t>
            </w:r>
            <w:r>
              <w:rPr>
                <w:rFonts w:asciiTheme="majorHAnsi" w:hAnsiTheme="majorHAnsi"/>
                <w:sz w:val="20"/>
              </w:rPr>
              <w:t>.</w:t>
            </w:r>
          </w:p>
        </w:tc>
      </w:tr>
      <w:tr w:rsidR="00C93600" w:rsidRPr="00C93600" w14:paraId="00C66844" w14:textId="77777777" w:rsidTr="00C93600">
        <w:tc>
          <w:tcPr>
            <w:tcW w:w="0" w:type="auto"/>
            <w:tcMar>
              <w:top w:w="43" w:type="dxa"/>
              <w:left w:w="115" w:type="dxa"/>
              <w:bottom w:w="43" w:type="dxa"/>
              <w:right w:w="115" w:type="dxa"/>
            </w:tcMar>
          </w:tcPr>
          <w:p w14:paraId="78F68A1E" w14:textId="4F6E78D3" w:rsidR="00C93600" w:rsidRDefault="00C93600" w:rsidP="00F56B1E">
            <w:pPr>
              <w:rPr>
                <w:rFonts w:asciiTheme="majorHAnsi" w:eastAsia="Calibri" w:hAnsiTheme="majorHAnsi"/>
                <w:sz w:val="20"/>
              </w:rPr>
            </w:pPr>
            <w:r>
              <w:rPr>
                <w:rFonts w:asciiTheme="majorHAnsi" w:eastAsia="Calibri" w:hAnsiTheme="majorHAnsi"/>
                <w:sz w:val="20"/>
              </w:rPr>
              <w:t>Team Member</w:t>
            </w:r>
          </w:p>
        </w:tc>
        <w:tc>
          <w:tcPr>
            <w:tcW w:w="0" w:type="auto"/>
            <w:tcMar>
              <w:top w:w="43" w:type="dxa"/>
              <w:left w:w="115" w:type="dxa"/>
              <w:bottom w:w="43" w:type="dxa"/>
              <w:right w:w="115" w:type="dxa"/>
            </w:tcMar>
          </w:tcPr>
          <w:p w14:paraId="251D9CD5" w14:textId="159FF95F" w:rsidR="00C93600" w:rsidRPr="00C93600" w:rsidRDefault="00C93600" w:rsidP="00BA4558">
            <w:pPr>
              <w:rPr>
                <w:rFonts w:eastAsia="Calibri"/>
                <w:sz w:val="20"/>
              </w:rPr>
            </w:pPr>
            <w:r w:rsidRPr="00C93600">
              <w:rPr>
                <w:rFonts w:asciiTheme="majorHAnsi" w:eastAsia="Calibri" w:hAnsiTheme="majorHAnsi"/>
                <w:sz w:val="20"/>
              </w:rPr>
              <w:t>Hanjing 130303007</w:t>
            </w:r>
          </w:p>
        </w:tc>
        <w:tc>
          <w:tcPr>
            <w:tcW w:w="0" w:type="auto"/>
            <w:tcMar>
              <w:top w:w="43" w:type="dxa"/>
              <w:left w:w="115" w:type="dxa"/>
              <w:bottom w:w="43" w:type="dxa"/>
              <w:right w:w="115" w:type="dxa"/>
            </w:tcMar>
          </w:tcPr>
          <w:p w14:paraId="7C165BA3" w14:textId="1B2CC409" w:rsidR="00C93600" w:rsidRDefault="00C93600" w:rsidP="00F56B1E">
            <w:pPr>
              <w:rPr>
                <w:rFonts w:asciiTheme="majorHAnsi" w:hAnsiTheme="majorHAnsi"/>
                <w:sz w:val="20"/>
              </w:rPr>
            </w:pPr>
            <w:r>
              <w:rPr>
                <w:rFonts w:asciiTheme="majorHAnsi" w:hAnsiTheme="majorHAnsi"/>
                <w:sz w:val="20"/>
              </w:rPr>
              <w:t xml:space="preserve">Prepare diagram, section </w:t>
            </w:r>
            <w:r w:rsidR="00033D8F">
              <w:rPr>
                <w:rFonts w:asciiTheme="majorHAnsi" w:hAnsiTheme="majorHAnsi"/>
                <w:sz w:val="20"/>
              </w:rPr>
              <w:t>write-up</w:t>
            </w:r>
            <w:r>
              <w:rPr>
                <w:rFonts w:asciiTheme="majorHAnsi" w:hAnsiTheme="majorHAnsi"/>
                <w:sz w:val="20"/>
              </w:rPr>
              <w:t>.</w:t>
            </w:r>
          </w:p>
        </w:tc>
      </w:tr>
    </w:tbl>
    <w:p w14:paraId="7FF75238" w14:textId="77777777" w:rsidR="00BC290D" w:rsidRDefault="00BC290D" w:rsidP="00B32311"/>
    <w:p w14:paraId="4E1A1F56" w14:textId="589783D2" w:rsidR="00BC290D" w:rsidRDefault="00C148DB" w:rsidP="00BC290D">
      <w:pPr>
        <w:pStyle w:val="Heading1"/>
      </w:pPr>
      <w:bookmarkStart w:id="55" w:name="_Toc438318535"/>
      <w:r>
        <w:t>Conclusion</w:t>
      </w:r>
      <w:bookmarkEnd w:id="55"/>
    </w:p>
    <w:p w14:paraId="30513C9B" w14:textId="7948FA75" w:rsidR="00C560EE" w:rsidRDefault="00C560EE" w:rsidP="00CC138B">
      <w:r w:rsidRPr="00C560EE">
        <w:t xml:space="preserve">Imagine a fitting room with a “smart” mirror </w:t>
      </w:r>
      <w:r w:rsidR="00E40ECF">
        <w:t>having a</w:t>
      </w:r>
      <w:r>
        <w:t xml:space="preserve"> “fashionista” </w:t>
      </w:r>
      <w:r w:rsidR="00E40ECF">
        <w:t xml:space="preserve">taste </w:t>
      </w:r>
      <w:r w:rsidRPr="00C560EE">
        <w:t xml:space="preserve">that suggests </w:t>
      </w:r>
      <w:r>
        <w:t xml:space="preserve">a pair of blue jeans </w:t>
      </w:r>
      <w:r w:rsidRPr="00C560EE">
        <w:t xml:space="preserve">to go with the </w:t>
      </w:r>
      <w:r>
        <w:t xml:space="preserve">white shirt </w:t>
      </w:r>
      <w:r w:rsidRPr="00C560EE">
        <w:t xml:space="preserve">you </w:t>
      </w:r>
      <w:r>
        <w:t xml:space="preserve">just </w:t>
      </w:r>
      <w:r w:rsidRPr="00C560EE">
        <w:t>brought in</w:t>
      </w:r>
      <w:r>
        <w:t xml:space="preserve"> without much hassle trying</w:t>
      </w:r>
      <w:r w:rsidRPr="00C560EE">
        <w:t xml:space="preserve">. </w:t>
      </w:r>
      <w:r>
        <w:t xml:space="preserve">Or a </w:t>
      </w:r>
      <w:r>
        <w:lastRenderedPageBreak/>
        <w:t xml:space="preserve">bathroom mirror that can detect your skin condition and advise you to see your dermatologist (with your skin data sent to your doctor’s computer immediately with your approval). That’s still </w:t>
      </w:r>
      <w:r w:rsidR="00E40ECF">
        <w:t xml:space="preserve">a long </w:t>
      </w:r>
      <w:r>
        <w:t xml:space="preserve">way to go from the “smart mirror” we have here. But we know it is </w:t>
      </w:r>
      <w:r w:rsidR="00E40ECF">
        <w:t>a</w:t>
      </w:r>
      <w:r>
        <w:t xml:space="preserve"> very near feature where the mirror or any personal belonging </w:t>
      </w:r>
      <w:r w:rsidR="00E40ECF">
        <w:t xml:space="preserve">will </w:t>
      </w:r>
      <w:r>
        <w:t xml:space="preserve">be connected </w:t>
      </w:r>
      <w:r w:rsidR="00E40ECF">
        <w:t xml:space="preserve">and sending live data to improve the human’s lives and health. </w:t>
      </w:r>
    </w:p>
    <w:p w14:paraId="47A8F6B1" w14:textId="77777777" w:rsidR="00C148DB" w:rsidRDefault="00C148DB" w:rsidP="00CC138B"/>
    <w:p w14:paraId="380CB141" w14:textId="59F8D2FE" w:rsidR="00C148DB" w:rsidRPr="00C148DB" w:rsidRDefault="00C148DB" w:rsidP="00CC138B">
      <w:pPr>
        <w:rPr>
          <w:b/>
        </w:rPr>
      </w:pPr>
      <w:r w:rsidRPr="00C148DB">
        <w:rPr>
          <w:b/>
        </w:rPr>
        <w:t>Future Prospective</w:t>
      </w:r>
    </w:p>
    <w:p w14:paraId="7CCA1F89" w14:textId="77777777" w:rsidR="00C560EE" w:rsidRDefault="00C560EE" w:rsidP="00CC138B"/>
    <w:p w14:paraId="069653D8" w14:textId="77777777" w:rsidR="00C148DB" w:rsidRDefault="00E40ECF" w:rsidP="00CC138B">
      <w:r>
        <w:t>T</w:t>
      </w:r>
      <w:r w:rsidR="003C573D">
        <w:t>he project just came with a quick implementation so</w:t>
      </w:r>
      <w:r>
        <w:t xml:space="preserve"> It has some </w:t>
      </w:r>
      <w:r w:rsidR="003C573D">
        <w:t xml:space="preserve">inevitable </w:t>
      </w:r>
      <w:r>
        <w:t xml:space="preserve">shortcomings, for example the microphone can be </w:t>
      </w:r>
      <w:r w:rsidR="003C573D">
        <w:t xml:space="preserve">improved further. </w:t>
      </w:r>
    </w:p>
    <w:p w14:paraId="7E75A852" w14:textId="30E178CB" w:rsidR="00E40ECF" w:rsidRDefault="003C573D" w:rsidP="00C148DB">
      <w:pPr>
        <w:pStyle w:val="ListParagraph"/>
        <w:numPr>
          <w:ilvl w:val="0"/>
          <w:numId w:val="25"/>
        </w:numPr>
      </w:pPr>
      <w:r>
        <w:t xml:space="preserve">Voice recognition plays a very critical part in this type of single-input-channel product. Improving the speech recognition involves in improving the accuracy of voice matching (i.e. the software, the machine learning) and also depends on the hardware (i.e. the microphone). That’s the reason why the Amazon Echo has to </w:t>
      </w:r>
      <w:r w:rsidR="00C148DB">
        <w:t>install</w:t>
      </w:r>
      <w:r>
        <w:t xml:space="preserve"> an array of 7 microphone in its device (</w:t>
      </w:r>
      <w:hyperlink r:id="rId48" w:history="1">
        <w:r w:rsidRPr="003C573D">
          <w:rPr>
            <w:rStyle w:val="Hyperlink"/>
          </w:rPr>
          <w:t>ifixit</w:t>
        </w:r>
      </w:hyperlink>
      <w:r>
        <w:t xml:space="preserve">). </w:t>
      </w:r>
    </w:p>
    <w:p w14:paraId="0D15178D" w14:textId="53761586" w:rsidR="00C148DB" w:rsidRDefault="00C148DB" w:rsidP="00C148DB">
      <w:pPr>
        <w:pStyle w:val="ListParagraph"/>
        <w:numPr>
          <w:ilvl w:val="0"/>
          <w:numId w:val="25"/>
        </w:numPr>
      </w:pPr>
      <w:r>
        <w:t xml:space="preserve">The mirror can be more transparent and durable if we can find a good </w:t>
      </w:r>
      <w:r w:rsidR="00C51D44">
        <w:t>two</w:t>
      </w:r>
      <w:r>
        <w:t xml:space="preserve">-way mirror. Unfortunately, most glass shops do not sell this type of mirror any more and we have to make a mass order if we need them. This is more of a logistics challenge that the business needs to tackle if </w:t>
      </w:r>
      <w:r w:rsidR="008764B9">
        <w:t>we push forward for production.</w:t>
      </w:r>
    </w:p>
    <w:p w14:paraId="64B7ED75" w14:textId="54383289" w:rsidR="005B6DCA" w:rsidRDefault="005B6DCA" w:rsidP="00C148DB">
      <w:pPr>
        <w:pStyle w:val="ListParagraph"/>
        <w:numPr>
          <w:ilvl w:val="0"/>
          <w:numId w:val="25"/>
        </w:numPr>
      </w:pPr>
      <w:r>
        <w:t xml:space="preserve">Besides, finding the market will be a challenge for the team as the mirror seems to be a very common household item </w:t>
      </w:r>
      <w:r w:rsidR="00ED1944">
        <w:t xml:space="preserve">that nobody really cares about. However, </w:t>
      </w:r>
      <w:r>
        <w:t>if we do it right, the “already-popularity”</w:t>
      </w:r>
      <w:r w:rsidR="00ED1944">
        <w:t xml:space="preserve"> factor</w:t>
      </w:r>
      <w:r>
        <w:t xml:space="preserve"> will be a </w:t>
      </w:r>
      <w:r w:rsidR="00ED1944">
        <w:t xml:space="preserve">great push </w:t>
      </w:r>
      <w:r>
        <w:t xml:space="preserve">for a fatter bottom line. </w:t>
      </w:r>
    </w:p>
    <w:p w14:paraId="41273C79" w14:textId="5D638302" w:rsidR="0056574B" w:rsidRDefault="008764B9" w:rsidP="00CC138B">
      <w:r>
        <w:t>Although this is a just a small school project, we’ve managed to achieve quite substantial experience such as:</w:t>
      </w:r>
    </w:p>
    <w:p w14:paraId="16CD4F2F" w14:textId="3A26ED0A" w:rsidR="008764B9" w:rsidRDefault="008764B9" w:rsidP="008764B9">
      <w:pPr>
        <w:pStyle w:val="ListParagraph"/>
        <w:numPr>
          <w:ilvl w:val="0"/>
          <w:numId w:val="26"/>
        </w:numPr>
      </w:pPr>
      <w:r>
        <w:t xml:space="preserve">Learn how a </w:t>
      </w:r>
      <w:r w:rsidR="00C51D44">
        <w:t>two</w:t>
      </w:r>
      <w:r>
        <w:t>-way mirror works and to create it from scratch.</w:t>
      </w:r>
    </w:p>
    <w:p w14:paraId="2627469F" w14:textId="6E56745F" w:rsidR="005B6DCA" w:rsidRDefault="005B6DCA" w:rsidP="008764B9">
      <w:pPr>
        <w:pStyle w:val="ListParagraph"/>
        <w:numPr>
          <w:ilvl w:val="0"/>
          <w:numId w:val="26"/>
        </w:numPr>
      </w:pPr>
      <w:r>
        <w:t>Learn how to use HTML5 Speech Recognition and Speech Synthesizing.</w:t>
      </w:r>
    </w:p>
    <w:p w14:paraId="0292E749" w14:textId="7D3B63AD" w:rsidR="008764B9" w:rsidRDefault="005B6DCA" w:rsidP="008764B9">
      <w:pPr>
        <w:pStyle w:val="ListParagraph"/>
        <w:numPr>
          <w:ilvl w:val="0"/>
          <w:numId w:val="26"/>
        </w:numPr>
      </w:pPr>
      <w:r>
        <w:t xml:space="preserve">Build an end to end product that collects </w:t>
      </w:r>
      <w:r w:rsidR="008764B9">
        <w:t>4 types of data</w:t>
      </w:r>
      <w:r>
        <w:t>:</w:t>
      </w:r>
    </w:p>
    <w:p w14:paraId="36EF06D5" w14:textId="6A6BCCE5" w:rsidR="008764B9" w:rsidRDefault="008764B9" w:rsidP="008764B9">
      <w:pPr>
        <w:pStyle w:val="ListParagraph"/>
        <w:numPr>
          <w:ilvl w:val="1"/>
          <w:numId w:val="26"/>
        </w:numPr>
      </w:pPr>
      <w:r>
        <w:t xml:space="preserve">The </w:t>
      </w:r>
      <w:r w:rsidR="005B6DCA">
        <w:t>date/time coming from the OS.</w:t>
      </w:r>
    </w:p>
    <w:p w14:paraId="14FBA5F0" w14:textId="28DD7690" w:rsidR="008764B9" w:rsidRDefault="005B6DCA" w:rsidP="005B6DCA">
      <w:pPr>
        <w:pStyle w:val="ListParagraph"/>
        <w:numPr>
          <w:ilvl w:val="1"/>
          <w:numId w:val="26"/>
        </w:numPr>
      </w:pPr>
      <w:r>
        <w:t xml:space="preserve">The weather data coming from </w:t>
      </w:r>
      <w:r w:rsidR="008764B9">
        <w:t>3</w:t>
      </w:r>
      <w:r w:rsidR="008764B9" w:rsidRPr="008764B9">
        <w:rPr>
          <w:vertAlign w:val="superscript"/>
        </w:rPr>
        <w:t>rd</w:t>
      </w:r>
      <w:r w:rsidR="008764B9">
        <w:t xml:space="preserve"> party API such as ForeCast.io</w:t>
      </w:r>
    </w:p>
    <w:p w14:paraId="2F271386" w14:textId="58D8F3DE" w:rsidR="008764B9" w:rsidRDefault="005B6DCA" w:rsidP="005B6DCA">
      <w:pPr>
        <w:pStyle w:val="ListParagraph"/>
        <w:numPr>
          <w:ilvl w:val="1"/>
          <w:numId w:val="26"/>
        </w:numPr>
      </w:pPr>
      <w:r>
        <w:t xml:space="preserve">The IoT data coming from a </w:t>
      </w:r>
      <w:r w:rsidR="008764B9">
        <w:t xml:space="preserve">commercial Smart-Home IoT </w:t>
      </w:r>
      <w:r>
        <w:t xml:space="preserve">provider </w:t>
      </w:r>
      <w:r w:rsidR="008764B9">
        <w:t>such as Philips.</w:t>
      </w:r>
    </w:p>
    <w:p w14:paraId="236C1E79" w14:textId="6DD322EA" w:rsidR="008764B9" w:rsidRDefault="005B6DCA" w:rsidP="008764B9">
      <w:pPr>
        <w:pStyle w:val="ListParagraph"/>
        <w:numPr>
          <w:ilvl w:val="1"/>
          <w:numId w:val="26"/>
        </w:numPr>
      </w:pPr>
      <w:r>
        <w:t xml:space="preserve">The raw data coming from an IR proximity sensor </w:t>
      </w:r>
      <w:r w:rsidR="008764B9">
        <w:t>device</w:t>
      </w:r>
      <w:r>
        <w:t xml:space="preserve">, anticipate </w:t>
      </w:r>
      <w:r w:rsidR="008764B9">
        <w:t xml:space="preserve">from </w:t>
      </w:r>
      <w:r>
        <w:t>schematic design to analog signal reading</w:t>
      </w:r>
      <w:r w:rsidR="008764B9">
        <w:t xml:space="preserve">, </w:t>
      </w:r>
      <w:r>
        <w:t xml:space="preserve">then </w:t>
      </w:r>
      <w:r w:rsidR="008764B9">
        <w:t xml:space="preserve">exposing </w:t>
      </w:r>
      <w:r>
        <w:t xml:space="preserve">the data over </w:t>
      </w:r>
      <w:r w:rsidR="008764B9">
        <w:t xml:space="preserve">web service </w:t>
      </w:r>
      <w:r>
        <w:t xml:space="preserve">with </w:t>
      </w:r>
      <w:r w:rsidR="008764B9">
        <w:t>WebSocket</w:t>
      </w:r>
      <w:r>
        <w:t>/HTTPS</w:t>
      </w:r>
      <w:r w:rsidR="008764B9">
        <w:t xml:space="preserve"> protocol and presenting to the web interface.</w:t>
      </w:r>
    </w:p>
    <w:p w14:paraId="5E8FDF44" w14:textId="4D102E40" w:rsidR="008764B9" w:rsidRDefault="005B6DCA" w:rsidP="008764B9">
      <w:pPr>
        <w:pStyle w:val="ListParagraph"/>
        <w:numPr>
          <w:ilvl w:val="0"/>
          <w:numId w:val="26"/>
        </w:numPr>
      </w:pPr>
      <w:r>
        <w:t>Master a popular web development framework such as AngularJS.</w:t>
      </w:r>
    </w:p>
    <w:p w14:paraId="428D9815" w14:textId="243736AE" w:rsidR="005B6DCA" w:rsidRDefault="005B6DCA" w:rsidP="008764B9">
      <w:pPr>
        <w:pStyle w:val="ListParagraph"/>
        <w:numPr>
          <w:ilvl w:val="0"/>
          <w:numId w:val="26"/>
        </w:numPr>
      </w:pPr>
      <w:r>
        <w:t xml:space="preserve">Design a “workable” infrastructure with Nginx, Tornado, SupervisorD, WebSocket. </w:t>
      </w:r>
    </w:p>
    <w:p w14:paraId="75397A6A" w14:textId="77777777" w:rsidR="005B6DCA" w:rsidRDefault="005B6DCA" w:rsidP="005B6DCA"/>
    <w:p w14:paraId="65FE3804" w14:textId="77777777" w:rsidR="005B6DCA" w:rsidRPr="0056574B" w:rsidRDefault="005B6DCA" w:rsidP="005B6DCA"/>
    <w:sectPr w:rsidR="005B6DCA" w:rsidRPr="0056574B" w:rsidSect="002C11CF">
      <w:headerReference w:type="default" r:id="rId49"/>
      <w:footerReference w:type="default" r:id="rId50"/>
      <w:type w:val="continuous"/>
      <w:pgSz w:w="11909" w:h="16834" w:code="9"/>
      <w:pgMar w:top="1066" w:right="1109" w:bottom="1066" w:left="1296" w:header="461" w:footer="461" w:gutter="0"/>
      <w:pgNumType w:start="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A120AC" w14:textId="77777777" w:rsidR="00A85319" w:rsidRDefault="00A85319">
      <w:r>
        <w:separator/>
      </w:r>
    </w:p>
  </w:endnote>
  <w:endnote w:type="continuationSeparator" w:id="0">
    <w:p w14:paraId="5C69225B" w14:textId="77777777" w:rsidR="00A85319" w:rsidRDefault="00A85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AFF" w:usb1="C000605B" w:usb2="00000029" w:usb3="00000000" w:csb0="000101FF" w:csb1="00000000"/>
  </w:font>
  <w:font w:name="Garamond">
    <w:panose1 w:val="020204040303010108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Book Antiqua">
    <w:panose1 w:val="02040602050305030304"/>
    <w:charset w:val="00"/>
    <w:family w:val="auto"/>
    <w:pitch w:val="variable"/>
    <w:sig w:usb0="00000287" w:usb1="00000000" w:usb2="00000000" w:usb3="00000000" w:csb0="0000009F"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0" w:type="dxa"/>
      <w:tblLook w:val="01E0" w:firstRow="1" w:lastRow="1" w:firstColumn="1" w:lastColumn="1" w:noHBand="0" w:noVBand="0"/>
    </w:tblPr>
    <w:tblGrid>
      <w:gridCol w:w="4824"/>
      <w:gridCol w:w="4806"/>
    </w:tblGrid>
    <w:tr w:rsidR="00F56B1E" w:rsidRPr="00981151" w14:paraId="0CACA407" w14:textId="77777777" w:rsidTr="00E84DAB">
      <w:trPr>
        <w:trHeight w:val="323"/>
      </w:trPr>
      <w:tc>
        <w:tcPr>
          <w:tcW w:w="4824" w:type="dxa"/>
        </w:tcPr>
        <w:p w14:paraId="550EAE22" w14:textId="77777777" w:rsidR="00F56B1E" w:rsidRPr="00981151" w:rsidRDefault="00F56B1E" w:rsidP="00310D81">
          <w:pPr>
            <w:spacing w:beforeLines="30" w:before="72"/>
            <w:rPr>
              <w:color w:val="5F5F5F"/>
              <w:sz w:val="16"/>
              <w:szCs w:val="16"/>
            </w:rPr>
          </w:pPr>
          <w:r>
            <w:rPr>
              <w:color w:val="5F5F5F"/>
              <w:sz w:val="16"/>
              <w:szCs w:val="16"/>
            </w:rPr>
            <w:t>December 2015</w:t>
          </w:r>
        </w:p>
      </w:tc>
      <w:tc>
        <w:tcPr>
          <w:tcW w:w="4806" w:type="dxa"/>
        </w:tcPr>
        <w:p w14:paraId="2F3B2FFC" w14:textId="77777777" w:rsidR="00F56B1E" w:rsidRPr="00981151" w:rsidRDefault="00F56B1E" w:rsidP="00317BF3">
          <w:pPr>
            <w:spacing w:beforeLines="30" w:before="72"/>
            <w:jc w:val="right"/>
            <w:rPr>
              <w:color w:val="5F5F5F"/>
              <w:sz w:val="16"/>
              <w:szCs w:val="16"/>
            </w:rPr>
          </w:pPr>
          <w:r w:rsidRPr="00981151">
            <w:rPr>
              <w:color w:val="5F5F5F"/>
              <w:sz w:val="16"/>
              <w:szCs w:val="16"/>
            </w:rPr>
            <w:t xml:space="preserve">Page </w:t>
          </w:r>
          <w:r w:rsidRPr="00981151">
            <w:rPr>
              <w:rStyle w:val="PageNumber"/>
              <w:color w:val="5F5F5F"/>
              <w:sz w:val="16"/>
              <w:szCs w:val="16"/>
            </w:rPr>
            <w:fldChar w:fldCharType="begin"/>
          </w:r>
          <w:r w:rsidRPr="00981151">
            <w:rPr>
              <w:rStyle w:val="PageNumber"/>
              <w:color w:val="5F5F5F"/>
              <w:sz w:val="16"/>
              <w:szCs w:val="16"/>
            </w:rPr>
            <w:instrText xml:space="preserve"> PAGE </w:instrText>
          </w:r>
          <w:r w:rsidRPr="00981151">
            <w:rPr>
              <w:rStyle w:val="PageNumber"/>
              <w:color w:val="5F5F5F"/>
              <w:sz w:val="16"/>
              <w:szCs w:val="16"/>
            </w:rPr>
            <w:fldChar w:fldCharType="separate"/>
          </w:r>
          <w:r w:rsidR="0003173A">
            <w:rPr>
              <w:rStyle w:val="PageNumber"/>
              <w:noProof/>
              <w:color w:val="5F5F5F"/>
              <w:sz w:val="16"/>
              <w:szCs w:val="16"/>
            </w:rPr>
            <w:t>1</w:t>
          </w:r>
          <w:r w:rsidRPr="00981151">
            <w:rPr>
              <w:rStyle w:val="PageNumber"/>
              <w:color w:val="5F5F5F"/>
              <w:sz w:val="16"/>
              <w:szCs w:val="16"/>
            </w:rPr>
            <w:fldChar w:fldCharType="end"/>
          </w:r>
          <w:r w:rsidRPr="00981151">
            <w:rPr>
              <w:rStyle w:val="PageNumber"/>
              <w:color w:val="5F5F5F"/>
              <w:sz w:val="16"/>
              <w:szCs w:val="16"/>
            </w:rPr>
            <w:t>/</w:t>
          </w:r>
          <w:r w:rsidRPr="00981151">
            <w:rPr>
              <w:rStyle w:val="PageNumber"/>
              <w:color w:val="5F5F5F"/>
              <w:sz w:val="16"/>
              <w:szCs w:val="16"/>
            </w:rPr>
            <w:fldChar w:fldCharType="begin"/>
          </w:r>
          <w:r w:rsidRPr="00981151">
            <w:rPr>
              <w:rStyle w:val="PageNumber"/>
              <w:color w:val="5F5F5F"/>
              <w:sz w:val="16"/>
              <w:szCs w:val="16"/>
            </w:rPr>
            <w:instrText xml:space="preserve"> NUMPAGES </w:instrText>
          </w:r>
          <w:r w:rsidRPr="00981151">
            <w:rPr>
              <w:rStyle w:val="PageNumber"/>
              <w:color w:val="5F5F5F"/>
              <w:sz w:val="16"/>
              <w:szCs w:val="16"/>
            </w:rPr>
            <w:fldChar w:fldCharType="separate"/>
          </w:r>
          <w:r w:rsidR="0003173A">
            <w:rPr>
              <w:rStyle w:val="PageNumber"/>
              <w:noProof/>
              <w:color w:val="5F5F5F"/>
              <w:sz w:val="16"/>
              <w:szCs w:val="16"/>
            </w:rPr>
            <w:t>20</w:t>
          </w:r>
          <w:r w:rsidRPr="00981151">
            <w:rPr>
              <w:rStyle w:val="PageNumber"/>
              <w:color w:val="5F5F5F"/>
              <w:sz w:val="16"/>
              <w:szCs w:val="16"/>
            </w:rPr>
            <w:fldChar w:fldCharType="end"/>
          </w:r>
        </w:p>
      </w:tc>
    </w:tr>
    <w:tr w:rsidR="00F56B1E" w:rsidRPr="00981151" w14:paraId="64C35413" w14:textId="77777777" w:rsidTr="00E84DAB">
      <w:trPr>
        <w:trHeight w:val="353"/>
      </w:trPr>
      <w:tc>
        <w:tcPr>
          <w:tcW w:w="9630" w:type="dxa"/>
          <w:gridSpan w:val="2"/>
        </w:tcPr>
        <w:p w14:paraId="561D4CF9" w14:textId="77777777" w:rsidR="00F56B1E" w:rsidRPr="00981151" w:rsidRDefault="00F56B1E" w:rsidP="00E84DAB">
          <w:pPr>
            <w:pStyle w:val="Header"/>
            <w:spacing w:before="40"/>
            <w:jc w:val="center"/>
            <w:rPr>
              <w:color w:val="5F5F5F"/>
              <w:sz w:val="4"/>
              <w:szCs w:val="4"/>
            </w:rPr>
          </w:pPr>
        </w:p>
        <w:p w14:paraId="3D1EE1A5" w14:textId="77777777" w:rsidR="00F56B1E" w:rsidRPr="00981151" w:rsidRDefault="00F56B1E" w:rsidP="00E84DAB">
          <w:pPr>
            <w:pStyle w:val="Header"/>
            <w:spacing w:before="40"/>
            <w:jc w:val="center"/>
            <w:rPr>
              <w:color w:val="5F5F5F"/>
              <w:sz w:val="18"/>
              <w:szCs w:val="18"/>
            </w:rPr>
          </w:pPr>
        </w:p>
      </w:tc>
    </w:tr>
  </w:tbl>
  <w:p w14:paraId="347D54A4" w14:textId="77777777" w:rsidR="00F56B1E" w:rsidRDefault="00F56B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1CFFC" w14:textId="77777777" w:rsidR="00A85319" w:rsidRDefault="00A85319">
      <w:r>
        <w:separator/>
      </w:r>
    </w:p>
  </w:footnote>
  <w:footnote w:type="continuationSeparator" w:id="0">
    <w:p w14:paraId="6BB9E39B" w14:textId="77777777" w:rsidR="00A85319" w:rsidRDefault="00A853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335" w:type="dxa"/>
      <w:tblLook w:val="01E0" w:firstRow="1" w:lastRow="1" w:firstColumn="1" w:lastColumn="1" w:noHBand="0" w:noVBand="0"/>
    </w:tblPr>
    <w:tblGrid>
      <w:gridCol w:w="5177"/>
      <w:gridCol w:w="5158"/>
    </w:tblGrid>
    <w:tr w:rsidR="00F56B1E" w:rsidRPr="00981151" w14:paraId="273628CA" w14:textId="77777777" w:rsidTr="00E84DAB">
      <w:trPr>
        <w:trHeight w:val="291"/>
      </w:trPr>
      <w:tc>
        <w:tcPr>
          <w:tcW w:w="5177" w:type="dxa"/>
          <w:vAlign w:val="bottom"/>
        </w:tcPr>
        <w:p w14:paraId="5E947F07" w14:textId="77777777" w:rsidR="00F56B1E" w:rsidRPr="00981151" w:rsidRDefault="00F56B1E" w:rsidP="00E84DAB">
          <w:pPr>
            <w:pStyle w:val="Header"/>
            <w:spacing w:after="30"/>
            <w:rPr>
              <w:color w:val="5F5F5F"/>
              <w:sz w:val="18"/>
              <w:szCs w:val="18"/>
            </w:rPr>
          </w:pPr>
          <w:r>
            <w:rPr>
              <w:noProof/>
              <w:color w:val="5F5F5F"/>
              <w:sz w:val="18"/>
              <w:szCs w:val="18"/>
            </w:rPr>
            <mc:AlternateContent>
              <mc:Choice Requires="wps">
                <w:drawing>
                  <wp:anchor distT="0" distB="0" distL="114300" distR="114300" simplePos="0" relativeHeight="251660288" behindDoc="0" locked="0" layoutInCell="1" allowOverlap="1" wp14:anchorId="59EEBE37" wp14:editId="37041E1F">
                    <wp:simplePos x="0" y="0"/>
                    <wp:positionH relativeFrom="column">
                      <wp:posOffset>-2679700</wp:posOffset>
                    </wp:positionH>
                    <wp:positionV relativeFrom="paragraph">
                      <wp:posOffset>-706120</wp:posOffset>
                    </wp:positionV>
                    <wp:extent cx="5600700" cy="45720"/>
                    <wp:effectExtent l="0" t="0" r="3175" b="3175"/>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600700" cy="45720"/>
                            </a:xfrm>
                            <a:prstGeom prst="rect">
                              <a:avLst/>
                            </a:prstGeom>
                            <a:gradFill rotWithShape="0">
                              <a:gsLst>
                                <a:gs pos="0">
                                  <a:srgbClr val="FF0000"/>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4C4A5FCF" id="Rectangle 43" o:spid="_x0000_s1026" style="position:absolute;margin-left:-211pt;margin-top:-55.6pt;width:441pt;height:3.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" fillcolor="red" stroked="f">
                    <v:fill angle="90" focus="100%" type="gradient"/>
                  </v:rect>
                </w:pict>
              </mc:Fallback>
            </mc:AlternateContent>
          </w:r>
          <w:r>
            <w:t>CS596-030 IoT Project</w:t>
          </w:r>
        </w:p>
      </w:tc>
      <w:tc>
        <w:tcPr>
          <w:tcW w:w="5158" w:type="dxa"/>
          <w:vAlign w:val="bottom"/>
        </w:tcPr>
        <w:p w14:paraId="01DA1A78" w14:textId="77777777" w:rsidR="00F56B1E" w:rsidRPr="00F53B8F" w:rsidRDefault="00F56B1E" w:rsidP="00310D81">
          <w:pPr>
            <w:pStyle w:val="Header"/>
            <w:spacing w:after="30"/>
            <w:jc w:val="right"/>
            <w:rPr>
              <w:color w:val="5F5F5F"/>
              <w:szCs w:val="16"/>
            </w:rPr>
          </w:pPr>
          <w:r>
            <w:t>Project Smart Mirror</w:t>
          </w:r>
        </w:p>
      </w:tc>
    </w:tr>
  </w:tbl>
  <w:p w14:paraId="63C793E4" w14:textId="77777777" w:rsidR="00F56B1E" w:rsidRDefault="00F56B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75pt;height:11.75pt" o:bullet="t">
        <v:imagedata r:id="rId1" o:title="mso77F1"/>
      </v:shape>
    </w:pict>
  </w:numPicBullet>
  <w:abstractNum w:abstractNumId="0">
    <w:nsid w:val="FFFFFF81"/>
    <w:multiLevelType w:val="singleLevel"/>
    <w:tmpl w:val="47FCF7EA"/>
    <w:lvl w:ilvl="0">
      <w:start w:val="1"/>
      <w:numFmt w:val="bullet"/>
      <w:pStyle w:val="ListBullet4"/>
      <w:lvlText w:val=""/>
      <w:lvlJc w:val="left"/>
      <w:pPr>
        <w:tabs>
          <w:tab w:val="num" w:pos="1800"/>
        </w:tabs>
        <w:ind w:left="1800" w:hanging="450"/>
      </w:pPr>
      <w:rPr>
        <w:rFonts w:ascii="Wingdings" w:hAnsi="Wingdings" w:hint="default"/>
        <w:sz w:val="18"/>
        <w:szCs w:val="18"/>
      </w:rPr>
    </w:lvl>
  </w:abstractNum>
  <w:abstractNum w:abstractNumId="1">
    <w:nsid w:val="FFFFFF82"/>
    <w:multiLevelType w:val="singleLevel"/>
    <w:tmpl w:val="565216F4"/>
    <w:lvl w:ilvl="0">
      <w:start w:val="1"/>
      <w:numFmt w:val="bullet"/>
      <w:pStyle w:val="ListBullet3"/>
      <w:lvlText w:val=""/>
      <w:lvlJc w:val="left"/>
      <w:pPr>
        <w:tabs>
          <w:tab w:val="num" w:pos="1368"/>
        </w:tabs>
        <w:ind w:left="1368" w:hanging="468"/>
      </w:pPr>
      <w:rPr>
        <w:rFonts w:ascii="Symbol" w:hAnsi="Symbol" w:hint="default"/>
      </w:rPr>
    </w:lvl>
  </w:abstractNum>
  <w:abstractNum w:abstractNumId="2">
    <w:nsid w:val="FFFFFF88"/>
    <w:multiLevelType w:val="singleLevel"/>
    <w:tmpl w:val="D750CCCE"/>
    <w:lvl w:ilvl="0">
      <w:start w:val="1"/>
      <w:numFmt w:val="decimal"/>
      <w:pStyle w:val="ListNumber"/>
      <w:lvlText w:val="%1."/>
      <w:lvlJc w:val="left"/>
      <w:pPr>
        <w:tabs>
          <w:tab w:val="num" w:pos="450"/>
        </w:tabs>
        <w:ind w:left="450" w:hanging="450"/>
      </w:pPr>
      <w:rPr>
        <w:rFonts w:hint="default"/>
      </w:rPr>
    </w:lvl>
  </w:abstractNum>
  <w:abstractNum w:abstractNumId="3">
    <w:nsid w:val="FFFFFF89"/>
    <w:multiLevelType w:val="singleLevel"/>
    <w:tmpl w:val="BBCE4592"/>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583190E"/>
    <w:multiLevelType w:val="hybridMultilevel"/>
    <w:tmpl w:val="9502DB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8019B7"/>
    <w:multiLevelType w:val="hybridMultilevel"/>
    <w:tmpl w:val="8716E9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0A119F"/>
    <w:multiLevelType w:val="hybridMultilevel"/>
    <w:tmpl w:val="ECA8AC3E"/>
    <w:lvl w:ilvl="0" w:tplc="7BF62FDA">
      <w:start w:val="1"/>
      <w:numFmt w:val="lowerLetter"/>
      <w:pStyle w:val="ListNumber2"/>
      <w:lvlText w:val="%1)"/>
      <w:lvlJc w:val="left"/>
      <w:pPr>
        <w:tabs>
          <w:tab w:val="num" w:pos="450"/>
        </w:tabs>
        <w:ind w:left="900" w:hanging="450"/>
      </w:pPr>
      <w:rPr>
        <w:rFonts w:ascii="Century Gothic" w:hAnsi="Century Gothic" w:hint="default"/>
        <w:sz w:val="22"/>
        <w:szCs w:val="22"/>
      </w:rPr>
    </w:lvl>
    <w:lvl w:ilvl="1" w:tplc="04090019">
      <w:start w:val="1"/>
      <w:numFmt w:val="decimal"/>
      <w:lvlText w:val="%2."/>
      <w:lvlJc w:val="left"/>
      <w:pPr>
        <w:tabs>
          <w:tab w:val="num" w:pos="1710"/>
        </w:tabs>
        <w:ind w:left="1710" w:hanging="360"/>
      </w:pPr>
      <w:rPr>
        <w:rFonts w:hint="default"/>
      </w:rPr>
    </w:lvl>
    <w:lvl w:ilvl="2" w:tplc="0409001B" w:tentative="1">
      <w:start w:val="1"/>
      <w:numFmt w:val="lowerRoman"/>
      <w:lvlText w:val="%3."/>
      <w:lvlJc w:val="right"/>
      <w:pPr>
        <w:tabs>
          <w:tab w:val="num" w:pos="2430"/>
        </w:tabs>
        <w:ind w:left="2430" w:hanging="180"/>
      </w:pPr>
    </w:lvl>
    <w:lvl w:ilvl="3" w:tplc="0409000F" w:tentative="1">
      <w:start w:val="1"/>
      <w:numFmt w:val="decimal"/>
      <w:lvlText w:val="%4."/>
      <w:lvlJc w:val="left"/>
      <w:pPr>
        <w:tabs>
          <w:tab w:val="num" w:pos="3150"/>
        </w:tabs>
        <w:ind w:left="3150" w:hanging="360"/>
      </w:pPr>
    </w:lvl>
    <w:lvl w:ilvl="4" w:tplc="04090019" w:tentative="1">
      <w:start w:val="1"/>
      <w:numFmt w:val="lowerLetter"/>
      <w:lvlText w:val="%5."/>
      <w:lvlJc w:val="left"/>
      <w:pPr>
        <w:tabs>
          <w:tab w:val="num" w:pos="3870"/>
        </w:tabs>
        <w:ind w:left="3870" w:hanging="360"/>
      </w:pPr>
    </w:lvl>
    <w:lvl w:ilvl="5" w:tplc="0409001B" w:tentative="1">
      <w:start w:val="1"/>
      <w:numFmt w:val="lowerRoman"/>
      <w:lvlText w:val="%6."/>
      <w:lvlJc w:val="right"/>
      <w:pPr>
        <w:tabs>
          <w:tab w:val="num" w:pos="4590"/>
        </w:tabs>
        <w:ind w:left="4590" w:hanging="180"/>
      </w:pPr>
    </w:lvl>
    <w:lvl w:ilvl="6" w:tplc="0409000F" w:tentative="1">
      <w:start w:val="1"/>
      <w:numFmt w:val="decimal"/>
      <w:lvlText w:val="%7."/>
      <w:lvlJc w:val="left"/>
      <w:pPr>
        <w:tabs>
          <w:tab w:val="num" w:pos="5310"/>
        </w:tabs>
        <w:ind w:left="5310" w:hanging="360"/>
      </w:pPr>
    </w:lvl>
    <w:lvl w:ilvl="7" w:tplc="04090019" w:tentative="1">
      <w:start w:val="1"/>
      <w:numFmt w:val="lowerLetter"/>
      <w:lvlText w:val="%8."/>
      <w:lvlJc w:val="left"/>
      <w:pPr>
        <w:tabs>
          <w:tab w:val="num" w:pos="6030"/>
        </w:tabs>
        <w:ind w:left="6030" w:hanging="360"/>
      </w:pPr>
    </w:lvl>
    <w:lvl w:ilvl="8" w:tplc="0409001B" w:tentative="1">
      <w:start w:val="1"/>
      <w:numFmt w:val="lowerRoman"/>
      <w:lvlText w:val="%9."/>
      <w:lvlJc w:val="right"/>
      <w:pPr>
        <w:tabs>
          <w:tab w:val="num" w:pos="6750"/>
        </w:tabs>
        <w:ind w:left="6750" w:hanging="180"/>
      </w:pPr>
    </w:lvl>
  </w:abstractNum>
  <w:abstractNum w:abstractNumId="7">
    <w:nsid w:val="17C222C7"/>
    <w:multiLevelType w:val="hybridMultilevel"/>
    <w:tmpl w:val="BB3090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7D31EF"/>
    <w:multiLevelType w:val="hybridMultilevel"/>
    <w:tmpl w:val="E8C0C75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4E3122"/>
    <w:multiLevelType w:val="hybridMultilevel"/>
    <w:tmpl w:val="40686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F070D7"/>
    <w:multiLevelType w:val="hybridMultilevel"/>
    <w:tmpl w:val="A4C492E2"/>
    <w:lvl w:ilvl="0" w:tplc="7BF62FDA">
      <w:start w:val="1"/>
      <w:numFmt w:val="bullet"/>
      <w:pStyle w:val="ListBullet2"/>
      <w:lvlText w:val="o"/>
      <w:lvlJc w:val="left"/>
      <w:pPr>
        <w:tabs>
          <w:tab w:val="num" w:pos="900"/>
        </w:tabs>
        <w:ind w:left="900" w:hanging="315"/>
      </w:pPr>
      <w:rPr>
        <w:rFonts w:ascii="Courier New" w:hAnsi="Courier New" w:hint="default"/>
        <w:sz w:val="18"/>
        <w:szCs w:val="18"/>
      </w:rPr>
    </w:lvl>
    <w:lvl w:ilvl="1" w:tplc="04090019">
      <w:numFmt w:val="bullet"/>
      <w:lvlText w:val="-"/>
      <w:lvlJc w:val="left"/>
      <w:pPr>
        <w:tabs>
          <w:tab w:val="num" w:pos="1440"/>
        </w:tabs>
        <w:ind w:left="1440" w:hanging="360"/>
      </w:pPr>
      <w:rPr>
        <w:rFonts w:ascii="Century Gothic" w:eastAsia="Times New Roman" w:hAnsi="Century Gothic" w:cs="Times New Roman"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nsid w:val="2A692A48"/>
    <w:multiLevelType w:val="hybridMultilevel"/>
    <w:tmpl w:val="876C9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220822"/>
    <w:multiLevelType w:val="multilevel"/>
    <w:tmpl w:val="B4C0AE6C"/>
    <w:lvl w:ilvl="0">
      <w:start w:val="1"/>
      <w:numFmt w:val="decimal"/>
      <w:pStyle w:val="Heading1"/>
      <w:lvlText w:val="%1"/>
      <w:lvlJc w:val="left"/>
      <w:pPr>
        <w:tabs>
          <w:tab w:val="num" w:pos="432"/>
        </w:tabs>
        <w:ind w:left="432" w:hanging="432"/>
      </w:pPr>
      <w:rPr>
        <w:rFonts w:hint="default"/>
        <w:b/>
        <w:i w:val="0"/>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eastAsia"/>
        <w:b/>
        <w:i w:val="0"/>
        <w:color w:val="auto"/>
      </w:rPr>
    </w:lvl>
    <w:lvl w:ilvl="3">
      <w:start w:val="1"/>
      <w:numFmt w:val="decimal"/>
      <w:pStyle w:val="Heading4"/>
      <w:lvlText w:val="%1.%2.%3.%4"/>
      <w:lvlJc w:val="left"/>
      <w:pPr>
        <w:tabs>
          <w:tab w:val="num" w:pos="1044"/>
        </w:tabs>
        <w:ind w:left="1044" w:hanging="864"/>
      </w:pPr>
      <w:rPr>
        <w:rFonts w:hint="default"/>
        <w:b/>
        <w:i/>
        <w:sz w:val="22"/>
        <w:szCs w:val="22"/>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nsid w:val="5D2A68E6"/>
    <w:multiLevelType w:val="hybridMultilevel"/>
    <w:tmpl w:val="56A440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BE7D12"/>
    <w:multiLevelType w:val="hybridMultilevel"/>
    <w:tmpl w:val="FE5CA3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1340AA"/>
    <w:multiLevelType w:val="hybridMultilevel"/>
    <w:tmpl w:val="F3F8F9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4A0E35"/>
    <w:multiLevelType w:val="hybridMultilevel"/>
    <w:tmpl w:val="8A16F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72426E6"/>
    <w:multiLevelType w:val="hybridMultilevel"/>
    <w:tmpl w:val="98D00054"/>
    <w:lvl w:ilvl="0" w:tplc="4126A12C">
      <w:start w:val="22"/>
      <w:numFmt w:val="bullet"/>
      <w:lvlText w:val="-"/>
      <w:lvlJc w:val="left"/>
      <w:pPr>
        <w:ind w:left="720" w:hanging="360"/>
      </w:pPr>
      <w:rPr>
        <w:rFonts w:ascii="Calibri" w:eastAsia="SimSu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6B4D28"/>
    <w:multiLevelType w:val="hybridMultilevel"/>
    <w:tmpl w:val="D3281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FB6BF4"/>
    <w:multiLevelType w:val="hybridMultilevel"/>
    <w:tmpl w:val="9170F6EA"/>
    <w:lvl w:ilvl="0" w:tplc="6A54740E">
      <w:start w:val="1"/>
      <w:numFmt w:val="upperLetter"/>
      <w:pStyle w:val="Appendix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61F4274"/>
    <w:multiLevelType w:val="hybridMultilevel"/>
    <w:tmpl w:val="0756BF42"/>
    <w:lvl w:ilvl="0" w:tplc="A6F213CE">
      <w:start w:val="22"/>
      <w:numFmt w:val="bullet"/>
      <w:lvlText w:val="-"/>
      <w:lvlJc w:val="left"/>
      <w:pPr>
        <w:ind w:left="720" w:hanging="360"/>
      </w:pPr>
      <w:rPr>
        <w:rFonts w:ascii="Calibri" w:eastAsia="SimSu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6EE6AC2"/>
    <w:multiLevelType w:val="hybridMultilevel"/>
    <w:tmpl w:val="7054C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FC5D78"/>
    <w:multiLevelType w:val="hybridMultilevel"/>
    <w:tmpl w:val="2E46BE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347DAC"/>
    <w:multiLevelType w:val="hybridMultilevel"/>
    <w:tmpl w:val="934EB2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CB675A"/>
    <w:multiLevelType w:val="hybridMultilevel"/>
    <w:tmpl w:val="C822364C"/>
    <w:lvl w:ilvl="0" w:tplc="46C20CD6">
      <w:start w:val="1"/>
      <w:numFmt w:val="bullet"/>
      <w:lvlText w:val="-"/>
      <w:lvlJc w:val="left"/>
      <w:pPr>
        <w:ind w:left="720" w:hanging="360"/>
      </w:pPr>
      <w:rPr>
        <w:rFonts w:ascii="Calibri" w:eastAsia="SimSu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10"/>
  </w:num>
  <w:num w:numId="6">
    <w:abstractNumId w:val="6"/>
  </w:num>
  <w:num w:numId="7">
    <w:abstractNumId w:val="12"/>
  </w:num>
  <w:num w:numId="8">
    <w:abstractNumId w:val="19"/>
  </w:num>
  <w:num w:numId="9">
    <w:abstractNumId w:val="12"/>
  </w:num>
  <w:num w:numId="10">
    <w:abstractNumId w:val="24"/>
  </w:num>
  <w:num w:numId="11">
    <w:abstractNumId w:val="15"/>
  </w:num>
  <w:num w:numId="12">
    <w:abstractNumId w:val="18"/>
  </w:num>
  <w:num w:numId="13">
    <w:abstractNumId w:val="13"/>
  </w:num>
  <w:num w:numId="14">
    <w:abstractNumId w:val="16"/>
  </w:num>
  <w:num w:numId="15">
    <w:abstractNumId w:val="9"/>
  </w:num>
  <w:num w:numId="16">
    <w:abstractNumId w:val="11"/>
  </w:num>
  <w:num w:numId="17">
    <w:abstractNumId w:val="4"/>
  </w:num>
  <w:num w:numId="18">
    <w:abstractNumId w:val="7"/>
  </w:num>
  <w:num w:numId="19">
    <w:abstractNumId w:val="22"/>
  </w:num>
  <w:num w:numId="20">
    <w:abstractNumId w:val="14"/>
  </w:num>
  <w:num w:numId="21">
    <w:abstractNumId w:val="8"/>
  </w:num>
  <w:num w:numId="22">
    <w:abstractNumId w:val="21"/>
  </w:num>
  <w:num w:numId="23">
    <w:abstractNumId w:val="17"/>
  </w:num>
  <w:num w:numId="24">
    <w:abstractNumId w:val="20"/>
  </w:num>
  <w:num w:numId="25">
    <w:abstractNumId w:val="23"/>
  </w:num>
  <w:num w:numId="26">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embedSystemFonts/>
  <w:activeWritingStyle w:appName="MSWord" w:lang="en-GB" w:vendorID="64" w:dllVersion="131077" w:nlCheck="1" w:checkStyle="1"/>
  <w:activeWritingStyle w:appName="MSWord" w:lang="en-US" w:vendorID="64" w:dllVersion="131077" w:nlCheck="1" w:checkStyle="1"/>
  <w:activeWritingStyle w:appName="MSWord" w:lang="en-AU" w:vendorID="64" w:dllVersion="131077" w:nlCheck="1" w:checkStyle="1"/>
  <w:activeWritingStyle w:appName="MSWord" w:lang="en-GB" w:vendorID="64" w:dllVersion="131078" w:nlCheck="1" w:checkStyle="0"/>
  <w:activeWritingStyle w:appName="MSWord" w:lang="en-US" w:vendorID="64" w:dllVersion="131078" w:nlCheck="1" w:checkStyle="0"/>
  <w:activeWritingStyle w:appName="MSWord" w:lang="en-AU" w:vendorID="64" w:dllVersion="131078" w:nlCheck="1" w:checkStyle="1"/>
  <w:activeWritingStyle w:appName="MSWord" w:lang="fr-FR"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62"/>
  <w:hyphenationZone w:val="0"/>
  <w:doNotHyphenateCaps/>
  <w:drawingGridHorizontalSpacing w:val="110"/>
  <w:drawingGridVerticalSpacing w:val="120"/>
  <w:displayHorizontalDrawingGridEvery w:val="2"/>
  <w:displayVerticalDrawingGridEvery w:val="0"/>
  <w:doNotShadeFormData/>
  <w:noPunctuationKerning/>
  <w:characterSpacingControl w:val="doNotCompress"/>
  <w:hdrShapeDefaults>
    <o:shapedefaults v:ext="edit" spidmax="2050">
      <o:colormru v:ext="edit" colors="#03c"/>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BF3"/>
    <w:rsid w:val="00000103"/>
    <w:rsid w:val="00000254"/>
    <w:rsid w:val="000002F1"/>
    <w:rsid w:val="00000337"/>
    <w:rsid w:val="000003FA"/>
    <w:rsid w:val="0000054B"/>
    <w:rsid w:val="000005F6"/>
    <w:rsid w:val="00000C3C"/>
    <w:rsid w:val="00000C51"/>
    <w:rsid w:val="00000D89"/>
    <w:rsid w:val="0000101A"/>
    <w:rsid w:val="00001BD4"/>
    <w:rsid w:val="00001D30"/>
    <w:rsid w:val="00001DA9"/>
    <w:rsid w:val="00002409"/>
    <w:rsid w:val="0000246E"/>
    <w:rsid w:val="0000259B"/>
    <w:rsid w:val="000025BC"/>
    <w:rsid w:val="000028A1"/>
    <w:rsid w:val="00002930"/>
    <w:rsid w:val="00002CDF"/>
    <w:rsid w:val="00002D57"/>
    <w:rsid w:val="00003453"/>
    <w:rsid w:val="00003724"/>
    <w:rsid w:val="00003AC7"/>
    <w:rsid w:val="00003B8A"/>
    <w:rsid w:val="00003EE0"/>
    <w:rsid w:val="00004161"/>
    <w:rsid w:val="00004338"/>
    <w:rsid w:val="000043DF"/>
    <w:rsid w:val="000043EC"/>
    <w:rsid w:val="0000461E"/>
    <w:rsid w:val="00004714"/>
    <w:rsid w:val="000049F2"/>
    <w:rsid w:val="00004CED"/>
    <w:rsid w:val="00004D7A"/>
    <w:rsid w:val="0000526E"/>
    <w:rsid w:val="000054CD"/>
    <w:rsid w:val="000056C6"/>
    <w:rsid w:val="000058B4"/>
    <w:rsid w:val="00005C28"/>
    <w:rsid w:val="00005F5D"/>
    <w:rsid w:val="00006059"/>
    <w:rsid w:val="000060C6"/>
    <w:rsid w:val="00006229"/>
    <w:rsid w:val="0000626C"/>
    <w:rsid w:val="000063B3"/>
    <w:rsid w:val="00006461"/>
    <w:rsid w:val="000068A3"/>
    <w:rsid w:val="00006AD3"/>
    <w:rsid w:val="00006F65"/>
    <w:rsid w:val="00006FD5"/>
    <w:rsid w:val="000074CD"/>
    <w:rsid w:val="0000755F"/>
    <w:rsid w:val="000075F3"/>
    <w:rsid w:val="00007789"/>
    <w:rsid w:val="00007839"/>
    <w:rsid w:val="00007C6E"/>
    <w:rsid w:val="00007CA7"/>
    <w:rsid w:val="00007F70"/>
    <w:rsid w:val="000102B9"/>
    <w:rsid w:val="000102EE"/>
    <w:rsid w:val="00010459"/>
    <w:rsid w:val="00010594"/>
    <w:rsid w:val="00010639"/>
    <w:rsid w:val="0001088A"/>
    <w:rsid w:val="00010A3A"/>
    <w:rsid w:val="00010C8E"/>
    <w:rsid w:val="00010FA4"/>
    <w:rsid w:val="000110BC"/>
    <w:rsid w:val="00011115"/>
    <w:rsid w:val="00011181"/>
    <w:rsid w:val="00011555"/>
    <w:rsid w:val="000118C3"/>
    <w:rsid w:val="00011BBA"/>
    <w:rsid w:val="00011D8C"/>
    <w:rsid w:val="00011F3D"/>
    <w:rsid w:val="000120CE"/>
    <w:rsid w:val="000125F8"/>
    <w:rsid w:val="000128DB"/>
    <w:rsid w:val="00012984"/>
    <w:rsid w:val="00012A0A"/>
    <w:rsid w:val="00012DC5"/>
    <w:rsid w:val="000130AF"/>
    <w:rsid w:val="0001364F"/>
    <w:rsid w:val="000139D9"/>
    <w:rsid w:val="00013B82"/>
    <w:rsid w:val="00013EE7"/>
    <w:rsid w:val="00014147"/>
    <w:rsid w:val="0001494D"/>
    <w:rsid w:val="00014A1E"/>
    <w:rsid w:val="0001511E"/>
    <w:rsid w:val="00015672"/>
    <w:rsid w:val="000157F1"/>
    <w:rsid w:val="0001590D"/>
    <w:rsid w:val="000159FE"/>
    <w:rsid w:val="00015B2C"/>
    <w:rsid w:val="00015C0E"/>
    <w:rsid w:val="00015D6E"/>
    <w:rsid w:val="00015E96"/>
    <w:rsid w:val="00016005"/>
    <w:rsid w:val="000160FC"/>
    <w:rsid w:val="0001615D"/>
    <w:rsid w:val="000162F4"/>
    <w:rsid w:val="00016748"/>
    <w:rsid w:val="0001697E"/>
    <w:rsid w:val="00016EC0"/>
    <w:rsid w:val="00017192"/>
    <w:rsid w:val="0001762F"/>
    <w:rsid w:val="000177BD"/>
    <w:rsid w:val="00017BE6"/>
    <w:rsid w:val="00017C65"/>
    <w:rsid w:val="00017F17"/>
    <w:rsid w:val="00020873"/>
    <w:rsid w:val="0002093B"/>
    <w:rsid w:val="00020AB2"/>
    <w:rsid w:val="00021028"/>
    <w:rsid w:val="0002118C"/>
    <w:rsid w:val="0002136A"/>
    <w:rsid w:val="000217BB"/>
    <w:rsid w:val="000219A2"/>
    <w:rsid w:val="00021A3D"/>
    <w:rsid w:val="00021DA5"/>
    <w:rsid w:val="00022007"/>
    <w:rsid w:val="000220A5"/>
    <w:rsid w:val="000221AA"/>
    <w:rsid w:val="0002245D"/>
    <w:rsid w:val="00022787"/>
    <w:rsid w:val="00022C3A"/>
    <w:rsid w:val="00022C5C"/>
    <w:rsid w:val="00022E05"/>
    <w:rsid w:val="00022F25"/>
    <w:rsid w:val="000231A2"/>
    <w:rsid w:val="000231DA"/>
    <w:rsid w:val="000233E7"/>
    <w:rsid w:val="00023581"/>
    <w:rsid w:val="000235C5"/>
    <w:rsid w:val="000236A4"/>
    <w:rsid w:val="00023B5D"/>
    <w:rsid w:val="00023C72"/>
    <w:rsid w:val="00023DD6"/>
    <w:rsid w:val="00023DED"/>
    <w:rsid w:val="00023EF5"/>
    <w:rsid w:val="0002403F"/>
    <w:rsid w:val="000240C0"/>
    <w:rsid w:val="00024755"/>
    <w:rsid w:val="00024B92"/>
    <w:rsid w:val="00025189"/>
    <w:rsid w:val="00025420"/>
    <w:rsid w:val="00025598"/>
    <w:rsid w:val="00025B7A"/>
    <w:rsid w:val="00025FF5"/>
    <w:rsid w:val="00026539"/>
    <w:rsid w:val="00026600"/>
    <w:rsid w:val="00026BA7"/>
    <w:rsid w:val="00026CED"/>
    <w:rsid w:val="00026D35"/>
    <w:rsid w:val="00026FCC"/>
    <w:rsid w:val="0002732F"/>
    <w:rsid w:val="000275A7"/>
    <w:rsid w:val="00027852"/>
    <w:rsid w:val="000301E8"/>
    <w:rsid w:val="00030327"/>
    <w:rsid w:val="000304BB"/>
    <w:rsid w:val="00030851"/>
    <w:rsid w:val="00030C5E"/>
    <w:rsid w:val="00030DB3"/>
    <w:rsid w:val="00030DC0"/>
    <w:rsid w:val="00030F2A"/>
    <w:rsid w:val="00031061"/>
    <w:rsid w:val="0003173A"/>
    <w:rsid w:val="00031F02"/>
    <w:rsid w:val="00032190"/>
    <w:rsid w:val="0003220F"/>
    <w:rsid w:val="000329F7"/>
    <w:rsid w:val="00032D46"/>
    <w:rsid w:val="00032DD0"/>
    <w:rsid w:val="00032FA1"/>
    <w:rsid w:val="00033308"/>
    <w:rsid w:val="0003332D"/>
    <w:rsid w:val="0003343C"/>
    <w:rsid w:val="000338A6"/>
    <w:rsid w:val="000338CA"/>
    <w:rsid w:val="00033BE7"/>
    <w:rsid w:val="00033CF6"/>
    <w:rsid w:val="00033D6A"/>
    <w:rsid w:val="00033D8F"/>
    <w:rsid w:val="00034C60"/>
    <w:rsid w:val="00034D2D"/>
    <w:rsid w:val="00034E02"/>
    <w:rsid w:val="000350C8"/>
    <w:rsid w:val="00035382"/>
    <w:rsid w:val="00035B43"/>
    <w:rsid w:val="00035C91"/>
    <w:rsid w:val="00035E64"/>
    <w:rsid w:val="00035F65"/>
    <w:rsid w:val="00035FFB"/>
    <w:rsid w:val="000361D3"/>
    <w:rsid w:val="00036284"/>
    <w:rsid w:val="0003643A"/>
    <w:rsid w:val="0003665D"/>
    <w:rsid w:val="00036A8E"/>
    <w:rsid w:val="00036CC3"/>
    <w:rsid w:val="00037090"/>
    <w:rsid w:val="000370C5"/>
    <w:rsid w:val="00037201"/>
    <w:rsid w:val="0003747C"/>
    <w:rsid w:val="00037650"/>
    <w:rsid w:val="000376CF"/>
    <w:rsid w:val="00037918"/>
    <w:rsid w:val="00037B69"/>
    <w:rsid w:val="00037C46"/>
    <w:rsid w:val="00037F80"/>
    <w:rsid w:val="0004009C"/>
    <w:rsid w:val="0004037B"/>
    <w:rsid w:val="000404EA"/>
    <w:rsid w:val="00040737"/>
    <w:rsid w:val="0004093A"/>
    <w:rsid w:val="000409D8"/>
    <w:rsid w:val="00040D43"/>
    <w:rsid w:val="00041218"/>
    <w:rsid w:val="00041388"/>
    <w:rsid w:val="00041632"/>
    <w:rsid w:val="00041693"/>
    <w:rsid w:val="000416C1"/>
    <w:rsid w:val="000416F4"/>
    <w:rsid w:val="00042057"/>
    <w:rsid w:val="00042224"/>
    <w:rsid w:val="000424CF"/>
    <w:rsid w:val="000424E5"/>
    <w:rsid w:val="0004264B"/>
    <w:rsid w:val="00042B8A"/>
    <w:rsid w:val="00042CDC"/>
    <w:rsid w:val="0004308E"/>
    <w:rsid w:val="00043299"/>
    <w:rsid w:val="000432BD"/>
    <w:rsid w:val="00043564"/>
    <w:rsid w:val="00043CA4"/>
    <w:rsid w:val="00043EF3"/>
    <w:rsid w:val="000442B6"/>
    <w:rsid w:val="0004431C"/>
    <w:rsid w:val="000447D1"/>
    <w:rsid w:val="00044BE7"/>
    <w:rsid w:val="00044CF8"/>
    <w:rsid w:val="00044DB2"/>
    <w:rsid w:val="00044E76"/>
    <w:rsid w:val="000451E7"/>
    <w:rsid w:val="00045328"/>
    <w:rsid w:val="0004565C"/>
    <w:rsid w:val="000459A7"/>
    <w:rsid w:val="00045D1E"/>
    <w:rsid w:val="000464A7"/>
    <w:rsid w:val="0004694C"/>
    <w:rsid w:val="00046DD7"/>
    <w:rsid w:val="000473BC"/>
    <w:rsid w:val="000475D5"/>
    <w:rsid w:val="0004765B"/>
    <w:rsid w:val="000478B9"/>
    <w:rsid w:val="00047A28"/>
    <w:rsid w:val="00047A51"/>
    <w:rsid w:val="00047A99"/>
    <w:rsid w:val="00047ED2"/>
    <w:rsid w:val="000503A6"/>
    <w:rsid w:val="000503AE"/>
    <w:rsid w:val="000504CC"/>
    <w:rsid w:val="000506CA"/>
    <w:rsid w:val="00050C12"/>
    <w:rsid w:val="0005102A"/>
    <w:rsid w:val="00051037"/>
    <w:rsid w:val="000513C1"/>
    <w:rsid w:val="000513C4"/>
    <w:rsid w:val="00051B04"/>
    <w:rsid w:val="00051C57"/>
    <w:rsid w:val="00051DE1"/>
    <w:rsid w:val="00051ED3"/>
    <w:rsid w:val="00052254"/>
    <w:rsid w:val="000522FB"/>
    <w:rsid w:val="00052370"/>
    <w:rsid w:val="000524A4"/>
    <w:rsid w:val="0005256D"/>
    <w:rsid w:val="00052939"/>
    <w:rsid w:val="00052A2E"/>
    <w:rsid w:val="00052BFF"/>
    <w:rsid w:val="00052D24"/>
    <w:rsid w:val="00052FEA"/>
    <w:rsid w:val="0005310C"/>
    <w:rsid w:val="00053327"/>
    <w:rsid w:val="000535FD"/>
    <w:rsid w:val="00053791"/>
    <w:rsid w:val="0005397A"/>
    <w:rsid w:val="00053DBC"/>
    <w:rsid w:val="000541A5"/>
    <w:rsid w:val="000541A9"/>
    <w:rsid w:val="00054249"/>
    <w:rsid w:val="000542E4"/>
    <w:rsid w:val="000546BE"/>
    <w:rsid w:val="00054A06"/>
    <w:rsid w:val="00054B50"/>
    <w:rsid w:val="00054D18"/>
    <w:rsid w:val="00054ED9"/>
    <w:rsid w:val="00055150"/>
    <w:rsid w:val="000557C9"/>
    <w:rsid w:val="0005582C"/>
    <w:rsid w:val="00055A40"/>
    <w:rsid w:val="000563E6"/>
    <w:rsid w:val="0005664F"/>
    <w:rsid w:val="00057307"/>
    <w:rsid w:val="000573B8"/>
    <w:rsid w:val="00057425"/>
    <w:rsid w:val="000575C3"/>
    <w:rsid w:val="00057919"/>
    <w:rsid w:val="00057AA6"/>
    <w:rsid w:val="00057CCD"/>
    <w:rsid w:val="00057F75"/>
    <w:rsid w:val="0006016E"/>
    <w:rsid w:val="000602E7"/>
    <w:rsid w:val="000605C7"/>
    <w:rsid w:val="00060C0D"/>
    <w:rsid w:val="000610AC"/>
    <w:rsid w:val="0006121A"/>
    <w:rsid w:val="00061854"/>
    <w:rsid w:val="00061A20"/>
    <w:rsid w:val="00061FCA"/>
    <w:rsid w:val="0006230A"/>
    <w:rsid w:val="00062406"/>
    <w:rsid w:val="00062E3F"/>
    <w:rsid w:val="00062E5E"/>
    <w:rsid w:val="00063000"/>
    <w:rsid w:val="00063203"/>
    <w:rsid w:val="000633F1"/>
    <w:rsid w:val="00063508"/>
    <w:rsid w:val="0006353C"/>
    <w:rsid w:val="00063AD0"/>
    <w:rsid w:val="00063AE0"/>
    <w:rsid w:val="00064169"/>
    <w:rsid w:val="0006424C"/>
    <w:rsid w:val="000642FE"/>
    <w:rsid w:val="00064301"/>
    <w:rsid w:val="00064354"/>
    <w:rsid w:val="00064476"/>
    <w:rsid w:val="00064D54"/>
    <w:rsid w:val="000654F5"/>
    <w:rsid w:val="00065842"/>
    <w:rsid w:val="000658B9"/>
    <w:rsid w:val="00065915"/>
    <w:rsid w:val="00065B56"/>
    <w:rsid w:val="00065D0F"/>
    <w:rsid w:val="00065D87"/>
    <w:rsid w:val="000661C1"/>
    <w:rsid w:val="000661E3"/>
    <w:rsid w:val="00066275"/>
    <w:rsid w:val="00066674"/>
    <w:rsid w:val="00066936"/>
    <w:rsid w:val="00066B06"/>
    <w:rsid w:val="0006712B"/>
    <w:rsid w:val="00067703"/>
    <w:rsid w:val="00067C64"/>
    <w:rsid w:val="00067D53"/>
    <w:rsid w:val="00067DEF"/>
    <w:rsid w:val="00070023"/>
    <w:rsid w:val="000703A1"/>
    <w:rsid w:val="000704E9"/>
    <w:rsid w:val="000706D5"/>
    <w:rsid w:val="00070867"/>
    <w:rsid w:val="00070AB7"/>
    <w:rsid w:val="00070B70"/>
    <w:rsid w:val="00070BE4"/>
    <w:rsid w:val="00070EB1"/>
    <w:rsid w:val="000710ED"/>
    <w:rsid w:val="000711BB"/>
    <w:rsid w:val="0007154E"/>
    <w:rsid w:val="000718E5"/>
    <w:rsid w:val="00071980"/>
    <w:rsid w:val="00071A08"/>
    <w:rsid w:val="00071D84"/>
    <w:rsid w:val="00071FB5"/>
    <w:rsid w:val="0007240B"/>
    <w:rsid w:val="00072A46"/>
    <w:rsid w:val="00072B96"/>
    <w:rsid w:val="00072BB2"/>
    <w:rsid w:val="00072BB4"/>
    <w:rsid w:val="00072EE9"/>
    <w:rsid w:val="000731BA"/>
    <w:rsid w:val="000734FF"/>
    <w:rsid w:val="00073A00"/>
    <w:rsid w:val="00073A52"/>
    <w:rsid w:val="00073BC2"/>
    <w:rsid w:val="00073F53"/>
    <w:rsid w:val="000740F3"/>
    <w:rsid w:val="000743B9"/>
    <w:rsid w:val="00074669"/>
    <w:rsid w:val="00074B4F"/>
    <w:rsid w:val="000750CE"/>
    <w:rsid w:val="000750ED"/>
    <w:rsid w:val="000756B0"/>
    <w:rsid w:val="00075D1B"/>
    <w:rsid w:val="00075E20"/>
    <w:rsid w:val="00075E8E"/>
    <w:rsid w:val="00075F72"/>
    <w:rsid w:val="00075FC3"/>
    <w:rsid w:val="00075FDF"/>
    <w:rsid w:val="000762E5"/>
    <w:rsid w:val="000763BD"/>
    <w:rsid w:val="000764DD"/>
    <w:rsid w:val="00076983"/>
    <w:rsid w:val="00076C64"/>
    <w:rsid w:val="000771DB"/>
    <w:rsid w:val="00077536"/>
    <w:rsid w:val="000777C7"/>
    <w:rsid w:val="00077915"/>
    <w:rsid w:val="00077939"/>
    <w:rsid w:val="00077BE0"/>
    <w:rsid w:val="00077C74"/>
    <w:rsid w:val="00077FB8"/>
    <w:rsid w:val="00080025"/>
    <w:rsid w:val="0008094D"/>
    <w:rsid w:val="00080F9D"/>
    <w:rsid w:val="000816D6"/>
    <w:rsid w:val="00081FDE"/>
    <w:rsid w:val="00082003"/>
    <w:rsid w:val="00082073"/>
    <w:rsid w:val="00082333"/>
    <w:rsid w:val="00082504"/>
    <w:rsid w:val="00082720"/>
    <w:rsid w:val="00082DA9"/>
    <w:rsid w:val="000830C7"/>
    <w:rsid w:val="00083356"/>
    <w:rsid w:val="0008343D"/>
    <w:rsid w:val="0008355E"/>
    <w:rsid w:val="000835F8"/>
    <w:rsid w:val="0008368C"/>
    <w:rsid w:val="000839D9"/>
    <w:rsid w:val="00083B8A"/>
    <w:rsid w:val="00083D5D"/>
    <w:rsid w:val="00083E33"/>
    <w:rsid w:val="00083FD6"/>
    <w:rsid w:val="00084267"/>
    <w:rsid w:val="000842D9"/>
    <w:rsid w:val="00084462"/>
    <w:rsid w:val="0008457B"/>
    <w:rsid w:val="00084B0F"/>
    <w:rsid w:val="00084F15"/>
    <w:rsid w:val="000850A6"/>
    <w:rsid w:val="00085376"/>
    <w:rsid w:val="0008575D"/>
    <w:rsid w:val="00085FC1"/>
    <w:rsid w:val="00085FDF"/>
    <w:rsid w:val="000861C4"/>
    <w:rsid w:val="00086232"/>
    <w:rsid w:val="000863B0"/>
    <w:rsid w:val="00086521"/>
    <w:rsid w:val="00086634"/>
    <w:rsid w:val="000866A7"/>
    <w:rsid w:val="000869B7"/>
    <w:rsid w:val="00086CDE"/>
    <w:rsid w:val="00086D26"/>
    <w:rsid w:val="00086F66"/>
    <w:rsid w:val="00087206"/>
    <w:rsid w:val="000872D0"/>
    <w:rsid w:val="00087514"/>
    <w:rsid w:val="000876C3"/>
    <w:rsid w:val="00087BD6"/>
    <w:rsid w:val="000901A0"/>
    <w:rsid w:val="000909F1"/>
    <w:rsid w:val="00090D2E"/>
    <w:rsid w:val="00090D4B"/>
    <w:rsid w:val="00090DB5"/>
    <w:rsid w:val="00090E2A"/>
    <w:rsid w:val="00090E85"/>
    <w:rsid w:val="00090FE9"/>
    <w:rsid w:val="000910A8"/>
    <w:rsid w:val="000910C0"/>
    <w:rsid w:val="000912CF"/>
    <w:rsid w:val="000913CE"/>
    <w:rsid w:val="0009141B"/>
    <w:rsid w:val="000918F2"/>
    <w:rsid w:val="00091F58"/>
    <w:rsid w:val="00092471"/>
    <w:rsid w:val="00092633"/>
    <w:rsid w:val="00092723"/>
    <w:rsid w:val="00092C6D"/>
    <w:rsid w:val="00092E89"/>
    <w:rsid w:val="0009305E"/>
    <w:rsid w:val="00093183"/>
    <w:rsid w:val="00093629"/>
    <w:rsid w:val="00093929"/>
    <w:rsid w:val="00093F85"/>
    <w:rsid w:val="00093FC3"/>
    <w:rsid w:val="00094014"/>
    <w:rsid w:val="00094395"/>
    <w:rsid w:val="0009469E"/>
    <w:rsid w:val="000947A6"/>
    <w:rsid w:val="000948C0"/>
    <w:rsid w:val="0009490C"/>
    <w:rsid w:val="00094910"/>
    <w:rsid w:val="00094BB4"/>
    <w:rsid w:val="00095104"/>
    <w:rsid w:val="0009515F"/>
    <w:rsid w:val="00095578"/>
    <w:rsid w:val="00095AE6"/>
    <w:rsid w:val="00095AFE"/>
    <w:rsid w:val="00095C43"/>
    <w:rsid w:val="00096062"/>
    <w:rsid w:val="00096A88"/>
    <w:rsid w:val="00096A8F"/>
    <w:rsid w:val="00096BB4"/>
    <w:rsid w:val="00096CD4"/>
    <w:rsid w:val="00096D8D"/>
    <w:rsid w:val="000A024E"/>
    <w:rsid w:val="000A0302"/>
    <w:rsid w:val="000A06C7"/>
    <w:rsid w:val="000A07BD"/>
    <w:rsid w:val="000A0981"/>
    <w:rsid w:val="000A0E85"/>
    <w:rsid w:val="000A1573"/>
    <w:rsid w:val="000A16A5"/>
    <w:rsid w:val="000A1CC6"/>
    <w:rsid w:val="000A1E63"/>
    <w:rsid w:val="000A1F64"/>
    <w:rsid w:val="000A206F"/>
    <w:rsid w:val="000A222D"/>
    <w:rsid w:val="000A27F6"/>
    <w:rsid w:val="000A2A54"/>
    <w:rsid w:val="000A2A76"/>
    <w:rsid w:val="000A2C65"/>
    <w:rsid w:val="000A2D66"/>
    <w:rsid w:val="000A2E55"/>
    <w:rsid w:val="000A3142"/>
    <w:rsid w:val="000A37F2"/>
    <w:rsid w:val="000A3A0D"/>
    <w:rsid w:val="000A3AA5"/>
    <w:rsid w:val="000A3B97"/>
    <w:rsid w:val="000A4136"/>
    <w:rsid w:val="000A439E"/>
    <w:rsid w:val="000A440E"/>
    <w:rsid w:val="000A475C"/>
    <w:rsid w:val="000A47B8"/>
    <w:rsid w:val="000A48D9"/>
    <w:rsid w:val="000A4A94"/>
    <w:rsid w:val="000A4AA0"/>
    <w:rsid w:val="000A4E54"/>
    <w:rsid w:val="000A4EC5"/>
    <w:rsid w:val="000A4F96"/>
    <w:rsid w:val="000A505C"/>
    <w:rsid w:val="000A5250"/>
    <w:rsid w:val="000A52D8"/>
    <w:rsid w:val="000A5492"/>
    <w:rsid w:val="000A55E8"/>
    <w:rsid w:val="000A5AB2"/>
    <w:rsid w:val="000A5BB6"/>
    <w:rsid w:val="000A5BBB"/>
    <w:rsid w:val="000A601E"/>
    <w:rsid w:val="000A612D"/>
    <w:rsid w:val="000A630C"/>
    <w:rsid w:val="000A664F"/>
    <w:rsid w:val="000A67C5"/>
    <w:rsid w:val="000A69D8"/>
    <w:rsid w:val="000A7311"/>
    <w:rsid w:val="000A753B"/>
    <w:rsid w:val="000A75C8"/>
    <w:rsid w:val="000A7753"/>
    <w:rsid w:val="000B0539"/>
    <w:rsid w:val="000B0708"/>
    <w:rsid w:val="000B090E"/>
    <w:rsid w:val="000B140E"/>
    <w:rsid w:val="000B151A"/>
    <w:rsid w:val="000B1602"/>
    <w:rsid w:val="000B1607"/>
    <w:rsid w:val="000B16A2"/>
    <w:rsid w:val="000B18CB"/>
    <w:rsid w:val="000B20E8"/>
    <w:rsid w:val="000B24B2"/>
    <w:rsid w:val="000B2556"/>
    <w:rsid w:val="000B2654"/>
    <w:rsid w:val="000B2C3C"/>
    <w:rsid w:val="000B2DCD"/>
    <w:rsid w:val="000B31D7"/>
    <w:rsid w:val="000B35AA"/>
    <w:rsid w:val="000B3869"/>
    <w:rsid w:val="000B42F5"/>
    <w:rsid w:val="000B4351"/>
    <w:rsid w:val="000B47BF"/>
    <w:rsid w:val="000B4B13"/>
    <w:rsid w:val="000B5227"/>
    <w:rsid w:val="000B5367"/>
    <w:rsid w:val="000B53B0"/>
    <w:rsid w:val="000B5516"/>
    <w:rsid w:val="000B5522"/>
    <w:rsid w:val="000B577B"/>
    <w:rsid w:val="000B5897"/>
    <w:rsid w:val="000B58F0"/>
    <w:rsid w:val="000B5A0A"/>
    <w:rsid w:val="000B5B36"/>
    <w:rsid w:val="000B641C"/>
    <w:rsid w:val="000B677A"/>
    <w:rsid w:val="000B69CA"/>
    <w:rsid w:val="000B69CB"/>
    <w:rsid w:val="000B6A6B"/>
    <w:rsid w:val="000B6D8D"/>
    <w:rsid w:val="000B6EF7"/>
    <w:rsid w:val="000B7137"/>
    <w:rsid w:val="000B7421"/>
    <w:rsid w:val="000B7450"/>
    <w:rsid w:val="000B7726"/>
    <w:rsid w:val="000B7A08"/>
    <w:rsid w:val="000B7C7E"/>
    <w:rsid w:val="000B7F79"/>
    <w:rsid w:val="000C04DA"/>
    <w:rsid w:val="000C06F4"/>
    <w:rsid w:val="000C07FF"/>
    <w:rsid w:val="000C083A"/>
    <w:rsid w:val="000C092A"/>
    <w:rsid w:val="000C0AEC"/>
    <w:rsid w:val="000C0D6F"/>
    <w:rsid w:val="000C0EF6"/>
    <w:rsid w:val="000C1101"/>
    <w:rsid w:val="000C1300"/>
    <w:rsid w:val="000C13CB"/>
    <w:rsid w:val="000C15D8"/>
    <w:rsid w:val="000C17BF"/>
    <w:rsid w:val="000C19DB"/>
    <w:rsid w:val="000C1BE1"/>
    <w:rsid w:val="000C1C3B"/>
    <w:rsid w:val="000C1DD8"/>
    <w:rsid w:val="000C2542"/>
    <w:rsid w:val="000C2547"/>
    <w:rsid w:val="000C25EA"/>
    <w:rsid w:val="000C283B"/>
    <w:rsid w:val="000C28DF"/>
    <w:rsid w:val="000C2CCC"/>
    <w:rsid w:val="000C2F95"/>
    <w:rsid w:val="000C375F"/>
    <w:rsid w:val="000C37D2"/>
    <w:rsid w:val="000C3845"/>
    <w:rsid w:val="000C3B3F"/>
    <w:rsid w:val="000C3C88"/>
    <w:rsid w:val="000C3FC2"/>
    <w:rsid w:val="000C4022"/>
    <w:rsid w:val="000C419D"/>
    <w:rsid w:val="000C4412"/>
    <w:rsid w:val="000C4444"/>
    <w:rsid w:val="000C44C2"/>
    <w:rsid w:val="000C44C8"/>
    <w:rsid w:val="000C46E1"/>
    <w:rsid w:val="000C48FE"/>
    <w:rsid w:val="000C4AA3"/>
    <w:rsid w:val="000C4D23"/>
    <w:rsid w:val="000C4DB1"/>
    <w:rsid w:val="000C50AB"/>
    <w:rsid w:val="000C52AE"/>
    <w:rsid w:val="000C5378"/>
    <w:rsid w:val="000C5981"/>
    <w:rsid w:val="000C599B"/>
    <w:rsid w:val="000C5A58"/>
    <w:rsid w:val="000C5D19"/>
    <w:rsid w:val="000C5E28"/>
    <w:rsid w:val="000C6067"/>
    <w:rsid w:val="000C6334"/>
    <w:rsid w:val="000C6BB7"/>
    <w:rsid w:val="000C6BCE"/>
    <w:rsid w:val="000C7064"/>
    <w:rsid w:val="000C7183"/>
    <w:rsid w:val="000C7605"/>
    <w:rsid w:val="000C766C"/>
    <w:rsid w:val="000C777B"/>
    <w:rsid w:val="000C79E9"/>
    <w:rsid w:val="000C7A16"/>
    <w:rsid w:val="000C7C2E"/>
    <w:rsid w:val="000C7C66"/>
    <w:rsid w:val="000C7DFB"/>
    <w:rsid w:val="000D00BF"/>
    <w:rsid w:val="000D0941"/>
    <w:rsid w:val="000D0A23"/>
    <w:rsid w:val="000D0CDF"/>
    <w:rsid w:val="000D1135"/>
    <w:rsid w:val="000D120F"/>
    <w:rsid w:val="000D16E4"/>
    <w:rsid w:val="000D177F"/>
    <w:rsid w:val="000D19B3"/>
    <w:rsid w:val="000D1D16"/>
    <w:rsid w:val="000D1F70"/>
    <w:rsid w:val="000D287D"/>
    <w:rsid w:val="000D2BA0"/>
    <w:rsid w:val="000D2C5E"/>
    <w:rsid w:val="000D33FC"/>
    <w:rsid w:val="000D3829"/>
    <w:rsid w:val="000D3B0B"/>
    <w:rsid w:val="000D3C7E"/>
    <w:rsid w:val="000D3F64"/>
    <w:rsid w:val="000D42E4"/>
    <w:rsid w:val="000D4310"/>
    <w:rsid w:val="000D4564"/>
    <w:rsid w:val="000D457C"/>
    <w:rsid w:val="000D45AA"/>
    <w:rsid w:val="000D4763"/>
    <w:rsid w:val="000D4831"/>
    <w:rsid w:val="000D4926"/>
    <w:rsid w:val="000D4988"/>
    <w:rsid w:val="000D4A42"/>
    <w:rsid w:val="000D4ABC"/>
    <w:rsid w:val="000D4B6C"/>
    <w:rsid w:val="000D4BF2"/>
    <w:rsid w:val="000D4CC3"/>
    <w:rsid w:val="000D4D74"/>
    <w:rsid w:val="000D4F0E"/>
    <w:rsid w:val="000D51F9"/>
    <w:rsid w:val="000D53AC"/>
    <w:rsid w:val="000D5A02"/>
    <w:rsid w:val="000D5B83"/>
    <w:rsid w:val="000D5F69"/>
    <w:rsid w:val="000D6E4E"/>
    <w:rsid w:val="000D6E70"/>
    <w:rsid w:val="000D72C6"/>
    <w:rsid w:val="000D7666"/>
    <w:rsid w:val="000D76D3"/>
    <w:rsid w:val="000D7765"/>
    <w:rsid w:val="000D7A51"/>
    <w:rsid w:val="000D7C10"/>
    <w:rsid w:val="000D7E32"/>
    <w:rsid w:val="000E0009"/>
    <w:rsid w:val="000E00D7"/>
    <w:rsid w:val="000E03DC"/>
    <w:rsid w:val="000E04E4"/>
    <w:rsid w:val="000E0ACB"/>
    <w:rsid w:val="000E0C21"/>
    <w:rsid w:val="000E0E94"/>
    <w:rsid w:val="000E147B"/>
    <w:rsid w:val="000E1AEF"/>
    <w:rsid w:val="000E1B8C"/>
    <w:rsid w:val="000E1E94"/>
    <w:rsid w:val="000E1EC4"/>
    <w:rsid w:val="000E261F"/>
    <w:rsid w:val="000E2697"/>
    <w:rsid w:val="000E272C"/>
    <w:rsid w:val="000E28F3"/>
    <w:rsid w:val="000E2C92"/>
    <w:rsid w:val="000E2CDE"/>
    <w:rsid w:val="000E307C"/>
    <w:rsid w:val="000E346C"/>
    <w:rsid w:val="000E3739"/>
    <w:rsid w:val="000E3847"/>
    <w:rsid w:val="000E3B42"/>
    <w:rsid w:val="000E40AA"/>
    <w:rsid w:val="000E416D"/>
    <w:rsid w:val="000E42BC"/>
    <w:rsid w:val="000E4597"/>
    <w:rsid w:val="000E4615"/>
    <w:rsid w:val="000E514B"/>
    <w:rsid w:val="000E554F"/>
    <w:rsid w:val="000E5961"/>
    <w:rsid w:val="000E5ACB"/>
    <w:rsid w:val="000E5B41"/>
    <w:rsid w:val="000E6049"/>
    <w:rsid w:val="000E612D"/>
    <w:rsid w:val="000E6578"/>
    <w:rsid w:val="000E68A5"/>
    <w:rsid w:val="000E68E7"/>
    <w:rsid w:val="000E69A6"/>
    <w:rsid w:val="000E7180"/>
    <w:rsid w:val="000E7266"/>
    <w:rsid w:val="000E7495"/>
    <w:rsid w:val="000E7543"/>
    <w:rsid w:val="000E7C4A"/>
    <w:rsid w:val="000F0078"/>
    <w:rsid w:val="000F0098"/>
    <w:rsid w:val="000F05C1"/>
    <w:rsid w:val="000F1037"/>
    <w:rsid w:val="000F108E"/>
    <w:rsid w:val="000F1214"/>
    <w:rsid w:val="000F12F0"/>
    <w:rsid w:val="000F135C"/>
    <w:rsid w:val="000F1701"/>
    <w:rsid w:val="000F1BA4"/>
    <w:rsid w:val="000F1C8E"/>
    <w:rsid w:val="000F1CB1"/>
    <w:rsid w:val="000F1E15"/>
    <w:rsid w:val="000F1FED"/>
    <w:rsid w:val="000F204C"/>
    <w:rsid w:val="000F207F"/>
    <w:rsid w:val="000F242F"/>
    <w:rsid w:val="000F2468"/>
    <w:rsid w:val="000F26FB"/>
    <w:rsid w:val="000F27C5"/>
    <w:rsid w:val="000F29F9"/>
    <w:rsid w:val="000F2E7B"/>
    <w:rsid w:val="000F32FB"/>
    <w:rsid w:val="000F348E"/>
    <w:rsid w:val="000F3AC4"/>
    <w:rsid w:val="000F41E2"/>
    <w:rsid w:val="000F429D"/>
    <w:rsid w:val="000F4804"/>
    <w:rsid w:val="000F4B30"/>
    <w:rsid w:val="000F4CAD"/>
    <w:rsid w:val="000F519A"/>
    <w:rsid w:val="000F5486"/>
    <w:rsid w:val="000F58D3"/>
    <w:rsid w:val="000F59AF"/>
    <w:rsid w:val="000F5D77"/>
    <w:rsid w:val="000F6131"/>
    <w:rsid w:val="000F6467"/>
    <w:rsid w:val="000F688B"/>
    <w:rsid w:val="000F691C"/>
    <w:rsid w:val="000F6B80"/>
    <w:rsid w:val="000F6BF8"/>
    <w:rsid w:val="000F6C1A"/>
    <w:rsid w:val="000F6DDE"/>
    <w:rsid w:val="000F6ECC"/>
    <w:rsid w:val="000F6F6C"/>
    <w:rsid w:val="000F711C"/>
    <w:rsid w:val="000F7329"/>
    <w:rsid w:val="000F78F0"/>
    <w:rsid w:val="000F7CA6"/>
    <w:rsid w:val="000F7D50"/>
    <w:rsid w:val="00100221"/>
    <w:rsid w:val="00100315"/>
    <w:rsid w:val="001005A8"/>
    <w:rsid w:val="0010069B"/>
    <w:rsid w:val="001008EC"/>
    <w:rsid w:val="00100B39"/>
    <w:rsid w:val="00101087"/>
    <w:rsid w:val="00101331"/>
    <w:rsid w:val="0010198A"/>
    <w:rsid w:val="00101D69"/>
    <w:rsid w:val="00101F4A"/>
    <w:rsid w:val="0010224A"/>
    <w:rsid w:val="0010227C"/>
    <w:rsid w:val="00102336"/>
    <w:rsid w:val="001027D1"/>
    <w:rsid w:val="00102835"/>
    <w:rsid w:val="00103014"/>
    <w:rsid w:val="001031B4"/>
    <w:rsid w:val="00103222"/>
    <w:rsid w:val="00103377"/>
    <w:rsid w:val="001035FD"/>
    <w:rsid w:val="0010375E"/>
    <w:rsid w:val="00103FB4"/>
    <w:rsid w:val="00104435"/>
    <w:rsid w:val="00104450"/>
    <w:rsid w:val="00104496"/>
    <w:rsid w:val="001045D8"/>
    <w:rsid w:val="00104E4B"/>
    <w:rsid w:val="00104E6F"/>
    <w:rsid w:val="00104F91"/>
    <w:rsid w:val="00104FA5"/>
    <w:rsid w:val="0010505C"/>
    <w:rsid w:val="00105201"/>
    <w:rsid w:val="0010525B"/>
    <w:rsid w:val="00105666"/>
    <w:rsid w:val="00105D37"/>
    <w:rsid w:val="00105D86"/>
    <w:rsid w:val="00105DB4"/>
    <w:rsid w:val="00105FC2"/>
    <w:rsid w:val="001061B5"/>
    <w:rsid w:val="001063DC"/>
    <w:rsid w:val="00106535"/>
    <w:rsid w:val="00106671"/>
    <w:rsid w:val="0010691B"/>
    <w:rsid w:val="001069C6"/>
    <w:rsid w:val="00106E43"/>
    <w:rsid w:val="00106EE8"/>
    <w:rsid w:val="001070AA"/>
    <w:rsid w:val="00107506"/>
    <w:rsid w:val="00107869"/>
    <w:rsid w:val="00107966"/>
    <w:rsid w:val="00107E81"/>
    <w:rsid w:val="0011058D"/>
    <w:rsid w:val="001105D6"/>
    <w:rsid w:val="001106ED"/>
    <w:rsid w:val="001109A8"/>
    <w:rsid w:val="00110D18"/>
    <w:rsid w:val="00111711"/>
    <w:rsid w:val="0011192D"/>
    <w:rsid w:val="00111A6A"/>
    <w:rsid w:val="00111CD9"/>
    <w:rsid w:val="001120A3"/>
    <w:rsid w:val="001120AB"/>
    <w:rsid w:val="001120E8"/>
    <w:rsid w:val="00112211"/>
    <w:rsid w:val="001122A7"/>
    <w:rsid w:val="001124CC"/>
    <w:rsid w:val="00112945"/>
    <w:rsid w:val="00112B71"/>
    <w:rsid w:val="00112E6D"/>
    <w:rsid w:val="0011340E"/>
    <w:rsid w:val="001135F9"/>
    <w:rsid w:val="0011376C"/>
    <w:rsid w:val="0011398E"/>
    <w:rsid w:val="00113B62"/>
    <w:rsid w:val="00114616"/>
    <w:rsid w:val="0011467C"/>
    <w:rsid w:val="00114A66"/>
    <w:rsid w:val="00114C5C"/>
    <w:rsid w:val="00114CEA"/>
    <w:rsid w:val="00114D9B"/>
    <w:rsid w:val="00114E37"/>
    <w:rsid w:val="00114E4E"/>
    <w:rsid w:val="00114E8F"/>
    <w:rsid w:val="001150F0"/>
    <w:rsid w:val="00115280"/>
    <w:rsid w:val="001152AF"/>
    <w:rsid w:val="00115344"/>
    <w:rsid w:val="00115558"/>
    <w:rsid w:val="001157B3"/>
    <w:rsid w:val="00115ADF"/>
    <w:rsid w:val="00115D72"/>
    <w:rsid w:val="0011657B"/>
    <w:rsid w:val="0011657E"/>
    <w:rsid w:val="00116650"/>
    <w:rsid w:val="00116744"/>
    <w:rsid w:val="00116905"/>
    <w:rsid w:val="0011695E"/>
    <w:rsid w:val="00116B7F"/>
    <w:rsid w:val="00116C30"/>
    <w:rsid w:val="00116E95"/>
    <w:rsid w:val="0011710D"/>
    <w:rsid w:val="00117AAE"/>
    <w:rsid w:val="00117B97"/>
    <w:rsid w:val="00117C04"/>
    <w:rsid w:val="00117C4B"/>
    <w:rsid w:val="00117C97"/>
    <w:rsid w:val="00117D0A"/>
    <w:rsid w:val="00117D44"/>
    <w:rsid w:val="00117D54"/>
    <w:rsid w:val="0012061C"/>
    <w:rsid w:val="00120846"/>
    <w:rsid w:val="0012114F"/>
    <w:rsid w:val="001211A4"/>
    <w:rsid w:val="001212E5"/>
    <w:rsid w:val="00121510"/>
    <w:rsid w:val="0012192B"/>
    <w:rsid w:val="00122037"/>
    <w:rsid w:val="0012219D"/>
    <w:rsid w:val="001224C7"/>
    <w:rsid w:val="0012271C"/>
    <w:rsid w:val="001231F5"/>
    <w:rsid w:val="00123385"/>
    <w:rsid w:val="001237E9"/>
    <w:rsid w:val="00123802"/>
    <w:rsid w:val="00123ACE"/>
    <w:rsid w:val="00123B79"/>
    <w:rsid w:val="00123D1B"/>
    <w:rsid w:val="0012468C"/>
    <w:rsid w:val="00124772"/>
    <w:rsid w:val="00124785"/>
    <w:rsid w:val="001247E8"/>
    <w:rsid w:val="00124FC3"/>
    <w:rsid w:val="0012524B"/>
    <w:rsid w:val="0012570C"/>
    <w:rsid w:val="00125930"/>
    <w:rsid w:val="00125D97"/>
    <w:rsid w:val="00125EA5"/>
    <w:rsid w:val="001264BF"/>
    <w:rsid w:val="001265C6"/>
    <w:rsid w:val="0012686E"/>
    <w:rsid w:val="00126EF8"/>
    <w:rsid w:val="00127197"/>
    <w:rsid w:val="0012726B"/>
    <w:rsid w:val="001272A9"/>
    <w:rsid w:val="00127377"/>
    <w:rsid w:val="00127717"/>
    <w:rsid w:val="0012792F"/>
    <w:rsid w:val="00127CB5"/>
    <w:rsid w:val="00127D34"/>
    <w:rsid w:val="00130188"/>
    <w:rsid w:val="00130301"/>
    <w:rsid w:val="001305AE"/>
    <w:rsid w:val="001308FA"/>
    <w:rsid w:val="00130F9A"/>
    <w:rsid w:val="00131383"/>
    <w:rsid w:val="001317C8"/>
    <w:rsid w:val="001318B9"/>
    <w:rsid w:val="00131949"/>
    <w:rsid w:val="0013196E"/>
    <w:rsid w:val="00131D3E"/>
    <w:rsid w:val="00131F0F"/>
    <w:rsid w:val="00131FA6"/>
    <w:rsid w:val="00132139"/>
    <w:rsid w:val="00132446"/>
    <w:rsid w:val="001324D9"/>
    <w:rsid w:val="0013287B"/>
    <w:rsid w:val="00132F32"/>
    <w:rsid w:val="0013369D"/>
    <w:rsid w:val="00133750"/>
    <w:rsid w:val="00133B16"/>
    <w:rsid w:val="00133B4A"/>
    <w:rsid w:val="00133F05"/>
    <w:rsid w:val="00134191"/>
    <w:rsid w:val="001341D7"/>
    <w:rsid w:val="001345EE"/>
    <w:rsid w:val="0013462D"/>
    <w:rsid w:val="001347EF"/>
    <w:rsid w:val="00134A1F"/>
    <w:rsid w:val="00134D31"/>
    <w:rsid w:val="00134E52"/>
    <w:rsid w:val="00134EE3"/>
    <w:rsid w:val="0013501D"/>
    <w:rsid w:val="00135262"/>
    <w:rsid w:val="001355B3"/>
    <w:rsid w:val="0013566A"/>
    <w:rsid w:val="001356A6"/>
    <w:rsid w:val="001357F7"/>
    <w:rsid w:val="001358B4"/>
    <w:rsid w:val="001358EE"/>
    <w:rsid w:val="00135B18"/>
    <w:rsid w:val="00135C40"/>
    <w:rsid w:val="001360A8"/>
    <w:rsid w:val="001360E4"/>
    <w:rsid w:val="0013640F"/>
    <w:rsid w:val="00136A8E"/>
    <w:rsid w:val="00136B6B"/>
    <w:rsid w:val="00136D86"/>
    <w:rsid w:val="00137662"/>
    <w:rsid w:val="00137673"/>
    <w:rsid w:val="00137ACA"/>
    <w:rsid w:val="00137B69"/>
    <w:rsid w:val="00137D6C"/>
    <w:rsid w:val="00137DD7"/>
    <w:rsid w:val="00137E62"/>
    <w:rsid w:val="0014039E"/>
    <w:rsid w:val="00140940"/>
    <w:rsid w:val="00140951"/>
    <w:rsid w:val="00140D68"/>
    <w:rsid w:val="00140EF9"/>
    <w:rsid w:val="001416B1"/>
    <w:rsid w:val="001416BD"/>
    <w:rsid w:val="00141B71"/>
    <w:rsid w:val="00141E2C"/>
    <w:rsid w:val="0014207A"/>
    <w:rsid w:val="0014219B"/>
    <w:rsid w:val="00142652"/>
    <w:rsid w:val="00142804"/>
    <w:rsid w:val="001428C5"/>
    <w:rsid w:val="00142907"/>
    <w:rsid w:val="00142B4C"/>
    <w:rsid w:val="00142BA7"/>
    <w:rsid w:val="00142C9C"/>
    <w:rsid w:val="00142D1A"/>
    <w:rsid w:val="00142E95"/>
    <w:rsid w:val="00142FFD"/>
    <w:rsid w:val="0014320C"/>
    <w:rsid w:val="0014321D"/>
    <w:rsid w:val="0014322C"/>
    <w:rsid w:val="001438F1"/>
    <w:rsid w:val="00143A88"/>
    <w:rsid w:val="00143A8C"/>
    <w:rsid w:val="00143BE7"/>
    <w:rsid w:val="00143D47"/>
    <w:rsid w:val="00143DB3"/>
    <w:rsid w:val="00143DD8"/>
    <w:rsid w:val="00143F83"/>
    <w:rsid w:val="00143FC1"/>
    <w:rsid w:val="00144305"/>
    <w:rsid w:val="00144307"/>
    <w:rsid w:val="00144E47"/>
    <w:rsid w:val="00145118"/>
    <w:rsid w:val="001451A7"/>
    <w:rsid w:val="00145520"/>
    <w:rsid w:val="00145589"/>
    <w:rsid w:val="001457DE"/>
    <w:rsid w:val="00145870"/>
    <w:rsid w:val="00145A50"/>
    <w:rsid w:val="00145D20"/>
    <w:rsid w:val="00145EBD"/>
    <w:rsid w:val="001460B3"/>
    <w:rsid w:val="001461CC"/>
    <w:rsid w:val="001468AD"/>
    <w:rsid w:val="00146BEE"/>
    <w:rsid w:val="00146FE5"/>
    <w:rsid w:val="00147444"/>
    <w:rsid w:val="00147460"/>
    <w:rsid w:val="001474FF"/>
    <w:rsid w:val="00147DA8"/>
    <w:rsid w:val="00147E26"/>
    <w:rsid w:val="00147E50"/>
    <w:rsid w:val="00147FA5"/>
    <w:rsid w:val="00150008"/>
    <w:rsid w:val="00150140"/>
    <w:rsid w:val="00150194"/>
    <w:rsid w:val="00150356"/>
    <w:rsid w:val="0015064D"/>
    <w:rsid w:val="00150A97"/>
    <w:rsid w:val="00150E9D"/>
    <w:rsid w:val="0015130B"/>
    <w:rsid w:val="001517B1"/>
    <w:rsid w:val="001520C8"/>
    <w:rsid w:val="0015272E"/>
    <w:rsid w:val="00152B60"/>
    <w:rsid w:val="00152C75"/>
    <w:rsid w:val="00152E6E"/>
    <w:rsid w:val="00152F6E"/>
    <w:rsid w:val="00152F85"/>
    <w:rsid w:val="00153197"/>
    <w:rsid w:val="0015339D"/>
    <w:rsid w:val="001533E6"/>
    <w:rsid w:val="0015344C"/>
    <w:rsid w:val="00153920"/>
    <w:rsid w:val="00153A62"/>
    <w:rsid w:val="00153BB5"/>
    <w:rsid w:val="00153E66"/>
    <w:rsid w:val="00154C87"/>
    <w:rsid w:val="001553F8"/>
    <w:rsid w:val="0015590B"/>
    <w:rsid w:val="001559A7"/>
    <w:rsid w:val="00156515"/>
    <w:rsid w:val="00156D16"/>
    <w:rsid w:val="00156F1D"/>
    <w:rsid w:val="0015700E"/>
    <w:rsid w:val="001570F6"/>
    <w:rsid w:val="00157488"/>
    <w:rsid w:val="001574B9"/>
    <w:rsid w:val="001578AF"/>
    <w:rsid w:val="00157A80"/>
    <w:rsid w:val="00157C05"/>
    <w:rsid w:val="00157D78"/>
    <w:rsid w:val="00157E1C"/>
    <w:rsid w:val="00157F57"/>
    <w:rsid w:val="00157F5C"/>
    <w:rsid w:val="001603CC"/>
    <w:rsid w:val="00160551"/>
    <w:rsid w:val="001605F2"/>
    <w:rsid w:val="0016076F"/>
    <w:rsid w:val="001608E4"/>
    <w:rsid w:val="00160A0E"/>
    <w:rsid w:val="00160CCC"/>
    <w:rsid w:val="00160F3D"/>
    <w:rsid w:val="00160F84"/>
    <w:rsid w:val="0016145A"/>
    <w:rsid w:val="0016152F"/>
    <w:rsid w:val="00161AB5"/>
    <w:rsid w:val="00161F05"/>
    <w:rsid w:val="00162513"/>
    <w:rsid w:val="00162569"/>
    <w:rsid w:val="00162F4F"/>
    <w:rsid w:val="001630B2"/>
    <w:rsid w:val="00163286"/>
    <w:rsid w:val="001632B2"/>
    <w:rsid w:val="0016338C"/>
    <w:rsid w:val="001633D2"/>
    <w:rsid w:val="00163438"/>
    <w:rsid w:val="00163476"/>
    <w:rsid w:val="00163987"/>
    <w:rsid w:val="00163AC1"/>
    <w:rsid w:val="00164155"/>
    <w:rsid w:val="001642D8"/>
    <w:rsid w:val="00164501"/>
    <w:rsid w:val="001646F1"/>
    <w:rsid w:val="00164A39"/>
    <w:rsid w:val="0016589B"/>
    <w:rsid w:val="00165ADC"/>
    <w:rsid w:val="00165B10"/>
    <w:rsid w:val="00165BAF"/>
    <w:rsid w:val="00165D8C"/>
    <w:rsid w:val="00165F6B"/>
    <w:rsid w:val="0016616A"/>
    <w:rsid w:val="00166472"/>
    <w:rsid w:val="00166550"/>
    <w:rsid w:val="00166577"/>
    <w:rsid w:val="001667EA"/>
    <w:rsid w:val="00166C11"/>
    <w:rsid w:val="00166EA1"/>
    <w:rsid w:val="00167038"/>
    <w:rsid w:val="001670D4"/>
    <w:rsid w:val="00167135"/>
    <w:rsid w:val="0016736B"/>
    <w:rsid w:val="00167CA4"/>
    <w:rsid w:val="00167D88"/>
    <w:rsid w:val="001701C4"/>
    <w:rsid w:val="001702A5"/>
    <w:rsid w:val="00170553"/>
    <w:rsid w:val="0017080A"/>
    <w:rsid w:val="00170C9D"/>
    <w:rsid w:val="00170F32"/>
    <w:rsid w:val="001717E2"/>
    <w:rsid w:val="001719E9"/>
    <w:rsid w:val="00171D0B"/>
    <w:rsid w:val="00171DE2"/>
    <w:rsid w:val="00172082"/>
    <w:rsid w:val="001721E5"/>
    <w:rsid w:val="00172544"/>
    <w:rsid w:val="00172549"/>
    <w:rsid w:val="00172D3E"/>
    <w:rsid w:val="0017305A"/>
    <w:rsid w:val="00173071"/>
    <w:rsid w:val="001731E8"/>
    <w:rsid w:val="00173297"/>
    <w:rsid w:val="001734C7"/>
    <w:rsid w:val="0017350F"/>
    <w:rsid w:val="00173810"/>
    <w:rsid w:val="00173917"/>
    <w:rsid w:val="00173A37"/>
    <w:rsid w:val="00173D53"/>
    <w:rsid w:val="00173DE8"/>
    <w:rsid w:val="00174089"/>
    <w:rsid w:val="0017424A"/>
    <w:rsid w:val="001743A1"/>
    <w:rsid w:val="001745D2"/>
    <w:rsid w:val="0017488C"/>
    <w:rsid w:val="001748EF"/>
    <w:rsid w:val="00174E0D"/>
    <w:rsid w:val="00174EB2"/>
    <w:rsid w:val="0017512B"/>
    <w:rsid w:val="0017539D"/>
    <w:rsid w:val="001754F4"/>
    <w:rsid w:val="00175819"/>
    <w:rsid w:val="0017594D"/>
    <w:rsid w:val="0017595D"/>
    <w:rsid w:val="00175CC4"/>
    <w:rsid w:val="00175CDE"/>
    <w:rsid w:val="00175D71"/>
    <w:rsid w:val="00175D79"/>
    <w:rsid w:val="0017677F"/>
    <w:rsid w:val="00176876"/>
    <w:rsid w:val="00176A6B"/>
    <w:rsid w:val="00176E27"/>
    <w:rsid w:val="001771D5"/>
    <w:rsid w:val="0017751B"/>
    <w:rsid w:val="00177916"/>
    <w:rsid w:val="001801B1"/>
    <w:rsid w:val="00180699"/>
    <w:rsid w:val="001807DE"/>
    <w:rsid w:val="00180C7D"/>
    <w:rsid w:val="00180CEB"/>
    <w:rsid w:val="00180E3B"/>
    <w:rsid w:val="00181160"/>
    <w:rsid w:val="0018132C"/>
    <w:rsid w:val="001815CD"/>
    <w:rsid w:val="00181863"/>
    <w:rsid w:val="00181886"/>
    <w:rsid w:val="001818A1"/>
    <w:rsid w:val="001819B4"/>
    <w:rsid w:val="00181AA9"/>
    <w:rsid w:val="00181C96"/>
    <w:rsid w:val="00181DFF"/>
    <w:rsid w:val="00182033"/>
    <w:rsid w:val="00182106"/>
    <w:rsid w:val="001822EE"/>
    <w:rsid w:val="0018231F"/>
    <w:rsid w:val="001823F0"/>
    <w:rsid w:val="00182428"/>
    <w:rsid w:val="00182472"/>
    <w:rsid w:val="001825E5"/>
    <w:rsid w:val="001826A5"/>
    <w:rsid w:val="001828AF"/>
    <w:rsid w:val="00182A92"/>
    <w:rsid w:val="00182B32"/>
    <w:rsid w:val="00182D99"/>
    <w:rsid w:val="0018346D"/>
    <w:rsid w:val="0018376F"/>
    <w:rsid w:val="0018384B"/>
    <w:rsid w:val="001838B1"/>
    <w:rsid w:val="00183976"/>
    <w:rsid w:val="00183A7E"/>
    <w:rsid w:val="001840F2"/>
    <w:rsid w:val="00184168"/>
    <w:rsid w:val="00184505"/>
    <w:rsid w:val="001847D8"/>
    <w:rsid w:val="0018487B"/>
    <w:rsid w:val="00184A3A"/>
    <w:rsid w:val="00184B41"/>
    <w:rsid w:val="00184CB2"/>
    <w:rsid w:val="00184D4E"/>
    <w:rsid w:val="001853EA"/>
    <w:rsid w:val="0018546C"/>
    <w:rsid w:val="0018578B"/>
    <w:rsid w:val="00185860"/>
    <w:rsid w:val="00185903"/>
    <w:rsid w:val="00185A83"/>
    <w:rsid w:val="00185E21"/>
    <w:rsid w:val="00186389"/>
    <w:rsid w:val="0018651E"/>
    <w:rsid w:val="00186547"/>
    <w:rsid w:val="00186596"/>
    <w:rsid w:val="0018663F"/>
    <w:rsid w:val="00186697"/>
    <w:rsid w:val="00186A0E"/>
    <w:rsid w:val="00186A2D"/>
    <w:rsid w:val="00186A59"/>
    <w:rsid w:val="00186B1B"/>
    <w:rsid w:val="00186B21"/>
    <w:rsid w:val="00186C31"/>
    <w:rsid w:val="00186F4E"/>
    <w:rsid w:val="001871F9"/>
    <w:rsid w:val="001873A9"/>
    <w:rsid w:val="0018746C"/>
    <w:rsid w:val="001875AC"/>
    <w:rsid w:val="001875B7"/>
    <w:rsid w:val="00187655"/>
    <w:rsid w:val="00187917"/>
    <w:rsid w:val="00187F4F"/>
    <w:rsid w:val="00187F75"/>
    <w:rsid w:val="001901BA"/>
    <w:rsid w:val="00190209"/>
    <w:rsid w:val="00190885"/>
    <w:rsid w:val="00190C7A"/>
    <w:rsid w:val="0019122B"/>
    <w:rsid w:val="0019149F"/>
    <w:rsid w:val="001919FE"/>
    <w:rsid w:val="00191CEE"/>
    <w:rsid w:val="001922C5"/>
    <w:rsid w:val="001927CA"/>
    <w:rsid w:val="00192876"/>
    <w:rsid w:val="00192BA7"/>
    <w:rsid w:val="00192CB6"/>
    <w:rsid w:val="00192E51"/>
    <w:rsid w:val="00192FB1"/>
    <w:rsid w:val="0019318A"/>
    <w:rsid w:val="00193863"/>
    <w:rsid w:val="0019398E"/>
    <w:rsid w:val="00193B05"/>
    <w:rsid w:val="00193B78"/>
    <w:rsid w:val="00193E44"/>
    <w:rsid w:val="00193ECC"/>
    <w:rsid w:val="001944A0"/>
    <w:rsid w:val="0019467B"/>
    <w:rsid w:val="00194703"/>
    <w:rsid w:val="00194A8E"/>
    <w:rsid w:val="00194B35"/>
    <w:rsid w:val="00194B46"/>
    <w:rsid w:val="00194C4A"/>
    <w:rsid w:val="00194C9A"/>
    <w:rsid w:val="00194EFC"/>
    <w:rsid w:val="0019545E"/>
    <w:rsid w:val="001954A9"/>
    <w:rsid w:val="00195A46"/>
    <w:rsid w:val="00195D13"/>
    <w:rsid w:val="00195E22"/>
    <w:rsid w:val="00195F1A"/>
    <w:rsid w:val="0019602B"/>
    <w:rsid w:val="001967F7"/>
    <w:rsid w:val="001968F1"/>
    <w:rsid w:val="00196AD3"/>
    <w:rsid w:val="00196EAC"/>
    <w:rsid w:val="00197256"/>
    <w:rsid w:val="00197281"/>
    <w:rsid w:val="001978EC"/>
    <w:rsid w:val="00197C58"/>
    <w:rsid w:val="00197D9E"/>
    <w:rsid w:val="001A0546"/>
    <w:rsid w:val="001A0AA1"/>
    <w:rsid w:val="001A0AA8"/>
    <w:rsid w:val="001A0F16"/>
    <w:rsid w:val="001A0F7F"/>
    <w:rsid w:val="001A1766"/>
    <w:rsid w:val="001A1836"/>
    <w:rsid w:val="001A1935"/>
    <w:rsid w:val="001A19FF"/>
    <w:rsid w:val="001A1AD3"/>
    <w:rsid w:val="001A1C5C"/>
    <w:rsid w:val="001A1E4C"/>
    <w:rsid w:val="001A202B"/>
    <w:rsid w:val="001A20AA"/>
    <w:rsid w:val="001A2149"/>
    <w:rsid w:val="001A227F"/>
    <w:rsid w:val="001A238C"/>
    <w:rsid w:val="001A28AB"/>
    <w:rsid w:val="001A2CAB"/>
    <w:rsid w:val="001A2CDB"/>
    <w:rsid w:val="001A2DA8"/>
    <w:rsid w:val="001A315D"/>
    <w:rsid w:val="001A3285"/>
    <w:rsid w:val="001A32BD"/>
    <w:rsid w:val="001A345E"/>
    <w:rsid w:val="001A355C"/>
    <w:rsid w:val="001A3800"/>
    <w:rsid w:val="001A39FE"/>
    <w:rsid w:val="001A3DE5"/>
    <w:rsid w:val="001A3E09"/>
    <w:rsid w:val="001A4150"/>
    <w:rsid w:val="001A44BE"/>
    <w:rsid w:val="001A4F22"/>
    <w:rsid w:val="001A5135"/>
    <w:rsid w:val="001A5345"/>
    <w:rsid w:val="001A55FA"/>
    <w:rsid w:val="001A5849"/>
    <w:rsid w:val="001A5971"/>
    <w:rsid w:val="001A5AF9"/>
    <w:rsid w:val="001A5B16"/>
    <w:rsid w:val="001A5FFD"/>
    <w:rsid w:val="001A62FF"/>
    <w:rsid w:val="001A64C0"/>
    <w:rsid w:val="001A6B5F"/>
    <w:rsid w:val="001A6B77"/>
    <w:rsid w:val="001A6D74"/>
    <w:rsid w:val="001A700F"/>
    <w:rsid w:val="001A7086"/>
    <w:rsid w:val="001A7814"/>
    <w:rsid w:val="001A7A30"/>
    <w:rsid w:val="001A7EA6"/>
    <w:rsid w:val="001B010C"/>
    <w:rsid w:val="001B0141"/>
    <w:rsid w:val="001B0401"/>
    <w:rsid w:val="001B053D"/>
    <w:rsid w:val="001B057C"/>
    <w:rsid w:val="001B0651"/>
    <w:rsid w:val="001B06F3"/>
    <w:rsid w:val="001B0CE9"/>
    <w:rsid w:val="001B0FB4"/>
    <w:rsid w:val="001B11A9"/>
    <w:rsid w:val="001B12C2"/>
    <w:rsid w:val="001B135A"/>
    <w:rsid w:val="001B169B"/>
    <w:rsid w:val="001B1BC7"/>
    <w:rsid w:val="001B203D"/>
    <w:rsid w:val="001B206C"/>
    <w:rsid w:val="001B214E"/>
    <w:rsid w:val="001B2217"/>
    <w:rsid w:val="001B2517"/>
    <w:rsid w:val="001B260B"/>
    <w:rsid w:val="001B2754"/>
    <w:rsid w:val="001B2830"/>
    <w:rsid w:val="001B29C2"/>
    <w:rsid w:val="001B2AC3"/>
    <w:rsid w:val="001B2DD0"/>
    <w:rsid w:val="001B2DF8"/>
    <w:rsid w:val="001B2E17"/>
    <w:rsid w:val="001B2E22"/>
    <w:rsid w:val="001B2ED6"/>
    <w:rsid w:val="001B306B"/>
    <w:rsid w:val="001B30DE"/>
    <w:rsid w:val="001B3AF2"/>
    <w:rsid w:val="001B3C57"/>
    <w:rsid w:val="001B4024"/>
    <w:rsid w:val="001B4046"/>
    <w:rsid w:val="001B442D"/>
    <w:rsid w:val="001B474F"/>
    <w:rsid w:val="001B4844"/>
    <w:rsid w:val="001B48D0"/>
    <w:rsid w:val="001B5394"/>
    <w:rsid w:val="001B5794"/>
    <w:rsid w:val="001B5CBC"/>
    <w:rsid w:val="001B5DB8"/>
    <w:rsid w:val="001B5ECA"/>
    <w:rsid w:val="001B5EF3"/>
    <w:rsid w:val="001B62A3"/>
    <w:rsid w:val="001B63B1"/>
    <w:rsid w:val="001B6761"/>
    <w:rsid w:val="001B6904"/>
    <w:rsid w:val="001B6A3E"/>
    <w:rsid w:val="001B6BC9"/>
    <w:rsid w:val="001B6D6C"/>
    <w:rsid w:val="001B713C"/>
    <w:rsid w:val="001B72DD"/>
    <w:rsid w:val="001B7328"/>
    <w:rsid w:val="001B73A8"/>
    <w:rsid w:val="001B747B"/>
    <w:rsid w:val="001B76F1"/>
    <w:rsid w:val="001B7744"/>
    <w:rsid w:val="001B7A10"/>
    <w:rsid w:val="001B7B1C"/>
    <w:rsid w:val="001B7FB0"/>
    <w:rsid w:val="001C0560"/>
    <w:rsid w:val="001C09F4"/>
    <w:rsid w:val="001C0CE2"/>
    <w:rsid w:val="001C17B5"/>
    <w:rsid w:val="001C1A80"/>
    <w:rsid w:val="001C1C29"/>
    <w:rsid w:val="001C1D20"/>
    <w:rsid w:val="001C1F64"/>
    <w:rsid w:val="001C1FAC"/>
    <w:rsid w:val="001C208E"/>
    <w:rsid w:val="001C2253"/>
    <w:rsid w:val="001C249E"/>
    <w:rsid w:val="001C260F"/>
    <w:rsid w:val="001C26F9"/>
    <w:rsid w:val="001C271F"/>
    <w:rsid w:val="001C2ACE"/>
    <w:rsid w:val="001C2CA4"/>
    <w:rsid w:val="001C3414"/>
    <w:rsid w:val="001C358D"/>
    <w:rsid w:val="001C35B4"/>
    <w:rsid w:val="001C3616"/>
    <w:rsid w:val="001C3943"/>
    <w:rsid w:val="001C3AC2"/>
    <w:rsid w:val="001C4375"/>
    <w:rsid w:val="001C4619"/>
    <w:rsid w:val="001C4757"/>
    <w:rsid w:val="001C4794"/>
    <w:rsid w:val="001C480C"/>
    <w:rsid w:val="001C4A51"/>
    <w:rsid w:val="001C4CD5"/>
    <w:rsid w:val="001C4DE1"/>
    <w:rsid w:val="001C4EC0"/>
    <w:rsid w:val="001C4FCA"/>
    <w:rsid w:val="001C5037"/>
    <w:rsid w:val="001C5275"/>
    <w:rsid w:val="001C54DC"/>
    <w:rsid w:val="001C5552"/>
    <w:rsid w:val="001C59AA"/>
    <w:rsid w:val="001C6357"/>
    <w:rsid w:val="001C652D"/>
    <w:rsid w:val="001C6AE1"/>
    <w:rsid w:val="001C7205"/>
    <w:rsid w:val="001C7207"/>
    <w:rsid w:val="001C752B"/>
    <w:rsid w:val="001C792F"/>
    <w:rsid w:val="001C7CCA"/>
    <w:rsid w:val="001C7F97"/>
    <w:rsid w:val="001D017F"/>
    <w:rsid w:val="001D029A"/>
    <w:rsid w:val="001D035D"/>
    <w:rsid w:val="001D04B8"/>
    <w:rsid w:val="001D0556"/>
    <w:rsid w:val="001D0C97"/>
    <w:rsid w:val="001D0E51"/>
    <w:rsid w:val="001D14A4"/>
    <w:rsid w:val="001D1777"/>
    <w:rsid w:val="001D1B89"/>
    <w:rsid w:val="001D1C50"/>
    <w:rsid w:val="001D1C7C"/>
    <w:rsid w:val="001D2182"/>
    <w:rsid w:val="001D23C4"/>
    <w:rsid w:val="001D280A"/>
    <w:rsid w:val="001D2AE1"/>
    <w:rsid w:val="001D2E4F"/>
    <w:rsid w:val="001D32B0"/>
    <w:rsid w:val="001D3973"/>
    <w:rsid w:val="001D3B63"/>
    <w:rsid w:val="001D42ED"/>
    <w:rsid w:val="001D464F"/>
    <w:rsid w:val="001D50D1"/>
    <w:rsid w:val="001D522C"/>
    <w:rsid w:val="001D5473"/>
    <w:rsid w:val="001D597B"/>
    <w:rsid w:val="001D5AEB"/>
    <w:rsid w:val="001D5B61"/>
    <w:rsid w:val="001D5C00"/>
    <w:rsid w:val="001D5C68"/>
    <w:rsid w:val="001D5E7C"/>
    <w:rsid w:val="001D6049"/>
    <w:rsid w:val="001D6721"/>
    <w:rsid w:val="001D69BA"/>
    <w:rsid w:val="001D6A4A"/>
    <w:rsid w:val="001D6AB0"/>
    <w:rsid w:val="001D73B6"/>
    <w:rsid w:val="001D75FF"/>
    <w:rsid w:val="001E00D8"/>
    <w:rsid w:val="001E01FC"/>
    <w:rsid w:val="001E062F"/>
    <w:rsid w:val="001E0653"/>
    <w:rsid w:val="001E0829"/>
    <w:rsid w:val="001E0ACA"/>
    <w:rsid w:val="001E0F5D"/>
    <w:rsid w:val="001E0FE0"/>
    <w:rsid w:val="001E1336"/>
    <w:rsid w:val="001E14DF"/>
    <w:rsid w:val="001E1822"/>
    <w:rsid w:val="001E207A"/>
    <w:rsid w:val="001E215C"/>
    <w:rsid w:val="001E21A3"/>
    <w:rsid w:val="001E2246"/>
    <w:rsid w:val="001E2387"/>
    <w:rsid w:val="001E2AC6"/>
    <w:rsid w:val="001E3083"/>
    <w:rsid w:val="001E3312"/>
    <w:rsid w:val="001E34F2"/>
    <w:rsid w:val="001E3507"/>
    <w:rsid w:val="001E396F"/>
    <w:rsid w:val="001E3AA6"/>
    <w:rsid w:val="001E3B3E"/>
    <w:rsid w:val="001E3DA0"/>
    <w:rsid w:val="001E3E4F"/>
    <w:rsid w:val="001E3F39"/>
    <w:rsid w:val="001E414A"/>
    <w:rsid w:val="001E4513"/>
    <w:rsid w:val="001E4532"/>
    <w:rsid w:val="001E4786"/>
    <w:rsid w:val="001E4962"/>
    <w:rsid w:val="001E4CE1"/>
    <w:rsid w:val="001E4DCE"/>
    <w:rsid w:val="001E51DD"/>
    <w:rsid w:val="001E569B"/>
    <w:rsid w:val="001E580C"/>
    <w:rsid w:val="001E5814"/>
    <w:rsid w:val="001E6177"/>
    <w:rsid w:val="001E6184"/>
    <w:rsid w:val="001E6243"/>
    <w:rsid w:val="001E64C9"/>
    <w:rsid w:val="001E769F"/>
    <w:rsid w:val="001E7BF2"/>
    <w:rsid w:val="001E7C92"/>
    <w:rsid w:val="001E7D9E"/>
    <w:rsid w:val="001E7F17"/>
    <w:rsid w:val="001F066E"/>
    <w:rsid w:val="001F072B"/>
    <w:rsid w:val="001F0CD3"/>
    <w:rsid w:val="001F0D09"/>
    <w:rsid w:val="001F0FB2"/>
    <w:rsid w:val="001F1166"/>
    <w:rsid w:val="001F117F"/>
    <w:rsid w:val="001F126A"/>
    <w:rsid w:val="001F14D6"/>
    <w:rsid w:val="001F1588"/>
    <w:rsid w:val="001F1772"/>
    <w:rsid w:val="001F18FB"/>
    <w:rsid w:val="001F1B67"/>
    <w:rsid w:val="001F1BF9"/>
    <w:rsid w:val="001F205C"/>
    <w:rsid w:val="001F2366"/>
    <w:rsid w:val="001F2490"/>
    <w:rsid w:val="001F2576"/>
    <w:rsid w:val="001F2679"/>
    <w:rsid w:val="001F2833"/>
    <w:rsid w:val="001F2D0F"/>
    <w:rsid w:val="001F2D87"/>
    <w:rsid w:val="001F2EC1"/>
    <w:rsid w:val="001F2FB2"/>
    <w:rsid w:val="001F324B"/>
    <w:rsid w:val="001F3340"/>
    <w:rsid w:val="001F3450"/>
    <w:rsid w:val="001F3468"/>
    <w:rsid w:val="001F346B"/>
    <w:rsid w:val="001F367C"/>
    <w:rsid w:val="001F3725"/>
    <w:rsid w:val="001F37E6"/>
    <w:rsid w:val="001F3B09"/>
    <w:rsid w:val="001F3E61"/>
    <w:rsid w:val="001F4123"/>
    <w:rsid w:val="001F4254"/>
    <w:rsid w:val="001F4486"/>
    <w:rsid w:val="001F4E2A"/>
    <w:rsid w:val="001F4E2C"/>
    <w:rsid w:val="001F4FFE"/>
    <w:rsid w:val="001F5082"/>
    <w:rsid w:val="001F50AA"/>
    <w:rsid w:val="001F50F2"/>
    <w:rsid w:val="001F510D"/>
    <w:rsid w:val="001F5182"/>
    <w:rsid w:val="001F52C5"/>
    <w:rsid w:val="001F56D8"/>
    <w:rsid w:val="001F5A29"/>
    <w:rsid w:val="001F5ADF"/>
    <w:rsid w:val="001F5B4C"/>
    <w:rsid w:val="001F5DD5"/>
    <w:rsid w:val="001F5E11"/>
    <w:rsid w:val="001F5EBC"/>
    <w:rsid w:val="001F6281"/>
    <w:rsid w:val="001F635C"/>
    <w:rsid w:val="001F63AF"/>
    <w:rsid w:val="001F648C"/>
    <w:rsid w:val="001F6809"/>
    <w:rsid w:val="001F6BF8"/>
    <w:rsid w:val="001F6BFD"/>
    <w:rsid w:val="001F6F39"/>
    <w:rsid w:val="001F70B0"/>
    <w:rsid w:val="001F71CB"/>
    <w:rsid w:val="001F7789"/>
    <w:rsid w:val="001F77BF"/>
    <w:rsid w:val="001F7D4E"/>
    <w:rsid w:val="00200556"/>
    <w:rsid w:val="00200594"/>
    <w:rsid w:val="0020088B"/>
    <w:rsid w:val="00200BFF"/>
    <w:rsid w:val="00200DB9"/>
    <w:rsid w:val="0020121D"/>
    <w:rsid w:val="0020162D"/>
    <w:rsid w:val="00201787"/>
    <w:rsid w:val="00201AD4"/>
    <w:rsid w:val="00202059"/>
    <w:rsid w:val="0020208A"/>
    <w:rsid w:val="00202209"/>
    <w:rsid w:val="002022DD"/>
    <w:rsid w:val="002023C4"/>
    <w:rsid w:val="002026D4"/>
    <w:rsid w:val="0020271B"/>
    <w:rsid w:val="002027E9"/>
    <w:rsid w:val="00202808"/>
    <w:rsid w:val="00202DC5"/>
    <w:rsid w:val="00202E2C"/>
    <w:rsid w:val="0020319D"/>
    <w:rsid w:val="002031E0"/>
    <w:rsid w:val="00203265"/>
    <w:rsid w:val="00203356"/>
    <w:rsid w:val="0020355F"/>
    <w:rsid w:val="00203749"/>
    <w:rsid w:val="00203931"/>
    <w:rsid w:val="0020397D"/>
    <w:rsid w:val="00203DB2"/>
    <w:rsid w:val="002041B0"/>
    <w:rsid w:val="00204415"/>
    <w:rsid w:val="00204832"/>
    <w:rsid w:val="00204CCA"/>
    <w:rsid w:val="00204D05"/>
    <w:rsid w:val="00204EC2"/>
    <w:rsid w:val="00205012"/>
    <w:rsid w:val="0020519E"/>
    <w:rsid w:val="0020552A"/>
    <w:rsid w:val="002059DC"/>
    <w:rsid w:val="00206512"/>
    <w:rsid w:val="00206619"/>
    <w:rsid w:val="00206793"/>
    <w:rsid w:val="002067E2"/>
    <w:rsid w:val="002068C4"/>
    <w:rsid w:val="002068FA"/>
    <w:rsid w:val="002069DF"/>
    <w:rsid w:val="00206CAE"/>
    <w:rsid w:val="00207820"/>
    <w:rsid w:val="00207D90"/>
    <w:rsid w:val="00207D9D"/>
    <w:rsid w:val="00207E82"/>
    <w:rsid w:val="00207ECB"/>
    <w:rsid w:val="00207EF1"/>
    <w:rsid w:val="002102D5"/>
    <w:rsid w:val="002103AF"/>
    <w:rsid w:val="002108DC"/>
    <w:rsid w:val="00210AB7"/>
    <w:rsid w:val="0021117A"/>
    <w:rsid w:val="002111E8"/>
    <w:rsid w:val="002114E2"/>
    <w:rsid w:val="0021162D"/>
    <w:rsid w:val="00211E0B"/>
    <w:rsid w:val="002121E5"/>
    <w:rsid w:val="0021245B"/>
    <w:rsid w:val="00212753"/>
    <w:rsid w:val="002127D8"/>
    <w:rsid w:val="00212D2F"/>
    <w:rsid w:val="00212D31"/>
    <w:rsid w:val="002137E7"/>
    <w:rsid w:val="0021380F"/>
    <w:rsid w:val="00213B32"/>
    <w:rsid w:val="00213BE0"/>
    <w:rsid w:val="00213D62"/>
    <w:rsid w:val="00213D83"/>
    <w:rsid w:val="0021422F"/>
    <w:rsid w:val="0021457B"/>
    <w:rsid w:val="0021482D"/>
    <w:rsid w:val="00214A46"/>
    <w:rsid w:val="00214A65"/>
    <w:rsid w:val="00214D81"/>
    <w:rsid w:val="00214F81"/>
    <w:rsid w:val="00215170"/>
    <w:rsid w:val="002152B5"/>
    <w:rsid w:val="00215426"/>
    <w:rsid w:val="0021584E"/>
    <w:rsid w:val="00215897"/>
    <w:rsid w:val="00215A6C"/>
    <w:rsid w:val="00215B1F"/>
    <w:rsid w:val="00215FC7"/>
    <w:rsid w:val="0021623C"/>
    <w:rsid w:val="002162BA"/>
    <w:rsid w:val="00216448"/>
    <w:rsid w:val="00216482"/>
    <w:rsid w:val="002164A3"/>
    <w:rsid w:val="00216605"/>
    <w:rsid w:val="00216D98"/>
    <w:rsid w:val="00216EC3"/>
    <w:rsid w:val="0021742E"/>
    <w:rsid w:val="0021764E"/>
    <w:rsid w:val="00217C96"/>
    <w:rsid w:val="00217CD9"/>
    <w:rsid w:val="00217DC9"/>
    <w:rsid w:val="00217E73"/>
    <w:rsid w:val="00217E87"/>
    <w:rsid w:val="00217F36"/>
    <w:rsid w:val="00217F74"/>
    <w:rsid w:val="00220340"/>
    <w:rsid w:val="00220593"/>
    <w:rsid w:val="002206A3"/>
    <w:rsid w:val="002206BC"/>
    <w:rsid w:val="00220AB8"/>
    <w:rsid w:val="00220CA4"/>
    <w:rsid w:val="0022190F"/>
    <w:rsid w:val="00221A79"/>
    <w:rsid w:val="00221C4A"/>
    <w:rsid w:val="00222265"/>
    <w:rsid w:val="002225B9"/>
    <w:rsid w:val="00222959"/>
    <w:rsid w:val="00222BAE"/>
    <w:rsid w:val="00222BB5"/>
    <w:rsid w:val="00222C9C"/>
    <w:rsid w:val="00222D59"/>
    <w:rsid w:val="0022304A"/>
    <w:rsid w:val="00223088"/>
    <w:rsid w:val="002231DF"/>
    <w:rsid w:val="002234F4"/>
    <w:rsid w:val="00223781"/>
    <w:rsid w:val="00223977"/>
    <w:rsid w:val="0022399E"/>
    <w:rsid w:val="00223B16"/>
    <w:rsid w:val="00223E3A"/>
    <w:rsid w:val="0022407F"/>
    <w:rsid w:val="00224108"/>
    <w:rsid w:val="002243FB"/>
    <w:rsid w:val="00224786"/>
    <w:rsid w:val="002247CB"/>
    <w:rsid w:val="0022518C"/>
    <w:rsid w:val="00225962"/>
    <w:rsid w:val="0022597F"/>
    <w:rsid w:val="00225A27"/>
    <w:rsid w:val="00225BC2"/>
    <w:rsid w:val="00225D2C"/>
    <w:rsid w:val="0022623E"/>
    <w:rsid w:val="0022632D"/>
    <w:rsid w:val="00226630"/>
    <w:rsid w:val="0022669A"/>
    <w:rsid w:val="002268A9"/>
    <w:rsid w:val="00226A08"/>
    <w:rsid w:val="00226C95"/>
    <w:rsid w:val="00226E59"/>
    <w:rsid w:val="00227401"/>
    <w:rsid w:val="0022748A"/>
    <w:rsid w:val="00227650"/>
    <w:rsid w:val="002278D6"/>
    <w:rsid w:val="00227928"/>
    <w:rsid w:val="00230017"/>
    <w:rsid w:val="002303B2"/>
    <w:rsid w:val="00230521"/>
    <w:rsid w:val="002309E5"/>
    <w:rsid w:val="00230A4A"/>
    <w:rsid w:val="00230B0E"/>
    <w:rsid w:val="00231487"/>
    <w:rsid w:val="0023162C"/>
    <w:rsid w:val="002316E9"/>
    <w:rsid w:val="00231A05"/>
    <w:rsid w:val="00231A56"/>
    <w:rsid w:val="00231C41"/>
    <w:rsid w:val="00231CEC"/>
    <w:rsid w:val="0023216F"/>
    <w:rsid w:val="00232736"/>
    <w:rsid w:val="00232EC7"/>
    <w:rsid w:val="00233838"/>
    <w:rsid w:val="00233E12"/>
    <w:rsid w:val="00233E52"/>
    <w:rsid w:val="00233FBA"/>
    <w:rsid w:val="0023404D"/>
    <w:rsid w:val="002340A7"/>
    <w:rsid w:val="002340BB"/>
    <w:rsid w:val="00234523"/>
    <w:rsid w:val="00234594"/>
    <w:rsid w:val="002349F6"/>
    <w:rsid w:val="00234D46"/>
    <w:rsid w:val="00234FB0"/>
    <w:rsid w:val="00234FBB"/>
    <w:rsid w:val="00235141"/>
    <w:rsid w:val="002353E2"/>
    <w:rsid w:val="002355EF"/>
    <w:rsid w:val="00235725"/>
    <w:rsid w:val="00235730"/>
    <w:rsid w:val="002362AD"/>
    <w:rsid w:val="00236BF4"/>
    <w:rsid w:val="00236DB8"/>
    <w:rsid w:val="00236E77"/>
    <w:rsid w:val="00236F56"/>
    <w:rsid w:val="00237198"/>
    <w:rsid w:val="00237BC5"/>
    <w:rsid w:val="00237D70"/>
    <w:rsid w:val="0024043E"/>
    <w:rsid w:val="002407B2"/>
    <w:rsid w:val="002409A9"/>
    <w:rsid w:val="002412CC"/>
    <w:rsid w:val="002413D9"/>
    <w:rsid w:val="002414F2"/>
    <w:rsid w:val="002415E1"/>
    <w:rsid w:val="00241F0D"/>
    <w:rsid w:val="00241FAA"/>
    <w:rsid w:val="002420BB"/>
    <w:rsid w:val="00242285"/>
    <w:rsid w:val="002429A7"/>
    <w:rsid w:val="00242A46"/>
    <w:rsid w:val="00242D0B"/>
    <w:rsid w:val="00242E44"/>
    <w:rsid w:val="00242F33"/>
    <w:rsid w:val="00243A80"/>
    <w:rsid w:val="00243DBF"/>
    <w:rsid w:val="002443C1"/>
    <w:rsid w:val="00244A1F"/>
    <w:rsid w:val="00244C40"/>
    <w:rsid w:val="00244F7D"/>
    <w:rsid w:val="00245176"/>
    <w:rsid w:val="0024580E"/>
    <w:rsid w:val="002460E5"/>
    <w:rsid w:val="00246179"/>
    <w:rsid w:val="002462D1"/>
    <w:rsid w:val="0024656A"/>
    <w:rsid w:val="0024663C"/>
    <w:rsid w:val="002467B7"/>
    <w:rsid w:val="00246875"/>
    <w:rsid w:val="00246A0E"/>
    <w:rsid w:val="00246A33"/>
    <w:rsid w:val="00246D34"/>
    <w:rsid w:val="00246E95"/>
    <w:rsid w:val="00246FB8"/>
    <w:rsid w:val="002470D0"/>
    <w:rsid w:val="002471A1"/>
    <w:rsid w:val="0024732A"/>
    <w:rsid w:val="00247699"/>
    <w:rsid w:val="00247880"/>
    <w:rsid w:val="002478F6"/>
    <w:rsid w:val="00247975"/>
    <w:rsid w:val="00247AAF"/>
    <w:rsid w:val="00247D6C"/>
    <w:rsid w:val="00250275"/>
    <w:rsid w:val="00250485"/>
    <w:rsid w:val="00250A51"/>
    <w:rsid w:val="00250B97"/>
    <w:rsid w:val="00250CB0"/>
    <w:rsid w:val="00250E26"/>
    <w:rsid w:val="00250F33"/>
    <w:rsid w:val="00251086"/>
    <w:rsid w:val="0025124C"/>
    <w:rsid w:val="002515FA"/>
    <w:rsid w:val="002516D3"/>
    <w:rsid w:val="002519FA"/>
    <w:rsid w:val="00251AA5"/>
    <w:rsid w:val="00251AF9"/>
    <w:rsid w:val="00251C0C"/>
    <w:rsid w:val="00251E58"/>
    <w:rsid w:val="00251FD7"/>
    <w:rsid w:val="00252214"/>
    <w:rsid w:val="00252278"/>
    <w:rsid w:val="002522E5"/>
    <w:rsid w:val="00252407"/>
    <w:rsid w:val="002524A2"/>
    <w:rsid w:val="00252CBB"/>
    <w:rsid w:val="00253008"/>
    <w:rsid w:val="00253147"/>
    <w:rsid w:val="002532B7"/>
    <w:rsid w:val="0025369B"/>
    <w:rsid w:val="00253713"/>
    <w:rsid w:val="00253760"/>
    <w:rsid w:val="00253964"/>
    <w:rsid w:val="0025397C"/>
    <w:rsid w:val="00253FD1"/>
    <w:rsid w:val="002540E4"/>
    <w:rsid w:val="0025413E"/>
    <w:rsid w:val="00254367"/>
    <w:rsid w:val="00254C16"/>
    <w:rsid w:val="00254E49"/>
    <w:rsid w:val="00254E7F"/>
    <w:rsid w:val="002550FD"/>
    <w:rsid w:val="00255118"/>
    <w:rsid w:val="0025512F"/>
    <w:rsid w:val="00255672"/>
    <w:rsid w:val="002556A7"/>
    <w:rsid w:val="00255780"/>
    <w:rsid w:val="002559C6"/>
    <w:rsid w:val="00255C11"/>
    <w:rsid w:val="00255DD8"/>
    <w:rsid w:val="00255FD2"/>
    <w:rsid w:val="002568EA"/>
    <w:rsid w:val="00256919"/>
    <w:rsid w:val="00256ABC"/>
    <w:rsid w:val="00256C35"/>
    <w:rsid w:val="00256C87"/>
    <w:rsid w:val="00256CA5"/>
    <w:rsid w:val="00256E53"/>
    <w:rsid w:val="00257296"/>
    <w:rsid w:val="002574A7"/>
    <w:rsid w:val="0025765C"/>
    <w:rsid w:val="002576BF"/>
    <w:rsid w:val="0025799D"/>
    <w:rsid w:val="00257A44"/>
    <w:rsid w:val="00257A47"/>
    <w:rsid w:val="00257B19"/>
    <w:rsid w:val="00257B2C"/>
    <w:rsid w:val="00257DA0"/>
    <w:rsid w:val="00260227"/>
    <w:rsid w:val="0026080B"/>
    <w:rsid w:val="00260DA7"/>
    <w:rsid w:val="00260E9E"/>
    <w:rsid w:val="0026136E"/>
    <w:rsid w:val="00261590"/>
    <w:rsid w:val="002618E0"/>
    <w:rsid w:val="00261AD2"/>
    <w:rsid w:val="00261B98"/>
    <w:rsid w:val="00261BCB"/>
    <w:rsid w:val="00261CFB"/>
    <w:rsid w:val="002620C1"/>
    <w:rsid w:val="00262767"/>
    <w:rsid w:val="00262CB8"/>
    <w:rsid w:val="00262D9C"/>
    <w:rsid w:val="002634A4"/>
    <w:rsid w:val="00263505"/>
    <w:rsid w:val="002639E4"/>
    <w:rsid w:val="00263C0A"/>
    <w:rsid w:val="00263D3A"/>
    <w:rsid w:val="00264256"/>
    <w:rsid w:val="002645C2"/>
    <w:rsid w:val="00264604"/>
    <w:rsid w:val="002646EB"/>
    <w:rsid w:val="002647CF"/>
    <w:rsid w:val="002649D9"/>
    <w:rsid w:val="00264C54"/>
    <w:rsid w:val="00264C97"/>
    <w:rsid w:val="00265116"/>
    <w:rsid w:val="002655CF"/>
    <w:rsid w:val="0026595A"/>
    <w:rsid w:val="00265BA1"/>
    <w:rsid w:val="00265C11"/>
    <w:rsid w:val="00265E4B"/>
    <w:rsid w:val="00265EEF"/>
    <w:rsid w:val="00266047"/>
    <w:rsid w:val="002660B2"/>
    <w:rsid w:val="0026647D"/>
    <w:rsid w:val="0026660B"/>
    <w:rsid w:val="002666ED"/>
    <w:rsid w:val="002669DA"/>
    <w:rsid w:val="00266C0C"/>
    <w:rsid w:val="00266D8C"/>
    <w:rsid w:val="00266EB9"/>
    <w:rsid w:val="0026733C"/>
    <w:rsid w:val="0026754D"/>
    <w:rsid w:val="00267869"/>
    <w:rsid w:val="002678D7"/>
    <w:rsid w:val="002678F6"/>
    <w:rsid w:val="00267A7F"/>
    <w:rsid w:val="00267B39"/>
    <w:rsid w:val="00267C07"/>
    <w:rsid w:val="00267CF1"/>
    <w:rsid w:val="0027007B"/>
    <w:rsid w:val="0027017B"/>
    <w:rsid w:val="0027034B"/>
    <w:rsid w:val="00270395"/>
    <w:rsid w:val="00270C57"/>
    <w:rsid w:val="00270E64"/>
    <w:rsid w:val="00271030"/>
    <w:rsid w:val="002712E3"/>
    <w:rsid w:val="00271371"/>
    <w:rsid w:val="002713C9"/>
    <w:rsid w:val="002715E6"/>
    <w:rsid w:val="002717C7"/>
    <w:rsid w:val="0027199F"/>
    <w:rsid w:val="00271D00"/>
    <w:rsid w:val="00271F01"/>
    <w:rsid w:val="00271FC0"/>
    <w:rsid w:val="00271FED"/>
    <w:rsid w:val="002722D9"/>
    <w:rsid w:val="002726E5"/>
    <w:rsid w:val="00272B21"/>
    <w:rsid w:val="00272C3E"/>
    <w:rsid w:val="00272C8C"/>
    <w:rsid w:val="00272C96"/>
    <w:rsid w:val="0027358A"/>
    <w:rsid w:val="0027382F"/>
    <w:rsid w:val="002738F2"/>
    <w:rsid w:val="00273A1E"/>
    <w:rsid w:val="00273EB3"/>
    <w:rsid w:val="00274023"/>
    <w:rsid w:val="00274130"/>
    <w:rsid w:val="0027433A"/>
    <w:rsid w:val="002743B9"/>
    <w:rsid w:val="002745DD"/>
    <w:rsid w:val="00274613"/>
    <w:rsid w:val="0027498F"/>
    <w:rsid w:val="00274A37"/>
    <w:rsid w:val="00274B8B"/>
    <w:rsid w:val="0027530E"/>
    <w:rsid w:val="00275D8B"/>
    <w:rsid w:val="00275ED2"/>
    <w:rsid w:val="00275F09"/>
    <w:rsid w:val="00276156"/>
    <w:rsid w:val="0027629B"/>
    <w:rsid w:val="002762AA"/>
    <w:rsid w:val="00276356"/>
    <w:rsid w:val="00276450"/>
    <w:rsid w:val="002766BB"/>
    <w:rsid w:val="002766E2"/>
    <w:rsid w:val="002769D3"/>
    <w:rsid w:val="002769F7"/>
    <w:rsid w:val="00276B4E"/>
    <w:rsid w:val="00276B57"/>
    <w:rsid w:val="00276C21"/>
    <w:rsid w:val="00276CC7"/>
    <w:rsid w:val="00276F32"/>
    <w:rsid w:val="00277409"/>
    <w:rsid w:val="002778E3"/>
    <w:rsid w:val="00277B73"/>
    <w:rsid w:val="00280048"/>
    <w:rsid w:val="0028028B"/>
    <w:rsid w:val="00280300"/>
    <w:rsid w:val="0028044A"/>
    <w:rsid w:val="0028048D"/>
    <w:rsid w:val="002806C3"/>
    <w:rsid w:val="00280A78"/>
    <w:rsid w:val="00280F87"/>
    <w:rsid w:val="0028134E"/>
    <w:rsid w:val="002813B6"/>
    <w:rsid w:val="0028154E"/>
    <w:rsid w:val="002822E9"/>
    <w:rsid w:val="00282430"/>
    <w:rsid w:val="0028251E"/>
    <w:rsid w:val="002829D5"/>
    <w:rsid w:val="00282AAB"/>
    <w:rsid w:val="00283BE7"/>
    <w:rsid w:val="00283FA7"/>
    <w:rsid w:val="00284482"/>
    <w:rsid w:val="00284981"/>
    <w:rsid w:val="00284AAC"/>
    <w:rsid w:val="00284B00"/>
    <w:rsid w:val="00284E6A"/>
    <w:rsid w:val="00284E77"/>
    <w:rsid w:val="00284EF5"/>
    <w:rsid w:val="002850A3"/>
    <w:rsid w:val="00285159"/>
    <w:rsid w:val="002853CF"/>
    <w:rsid w:val="002855C6"/>
    <w:rsid w:val="002860C2"/>
    <w:rsid w:val="00286A99"/>
    <w:rsid w:val="00286BF2"/>
    <w:rsid w:val="00286D09"/>
    <w:rsid w:val="00286F27"/>
    <w:rsid w:val="00286F97"/>
    <w:rsid w:val="0028722F"/>
    <w:rsid w:val="002872A1"/>
    <w:rsid w:val="00287508"/>
    <w:rsid w:val="0028756D"/>
    <w:rsid w:val="002875A8"/>
    <w:rsid w:val="00287841"/>
    <w:rsid w:val="00287BBB"/>
    <w:rsid w:val="00287FE9"/>
    <w:rsid w:val="002901CE"/>
    <w:rsid w:val="0029024B"/>
    <w:rsid w:val="002902E8"/>
    <w:rsid w:val="002903AC"/>
    <w:rsid w:val="00290909"/>
    <w:rsid w:val="00290982"/>
    <w:rsid w:val="00290A8C"/>
    <w:rsid w:val="00290B5E"/>
    <w:rsid w:val="00290F5C"/>
    <w:rsid w:val="00290FDB"/>
    <w:rsid w:val="0029116F"/>
    <w:rsid w:val="0029124F"/>
    <w:rsid w:val="0029129F"/>
    <w:rsid w:val="002912BC"/>
    <w:rsid w:val="0029130C"/>
    <w:rsid w:val="0029151D"/>
    <w:rsid w:val="00291F0C"/>
    <w:rsid w:val="002924C6"/>
    <w:rsid w:val="00292759"/>
    <w:rsid w:val="002928C5"/>
    <w:rsid w:val="00292D8F"/>
    <w:rsid w:val="002933F8"/>
    <w:rsid w:val="002937B8"/>
    <w:rsid w:val="0029405D"/>
    <w:rsid w:val="0029418E"/>
    <w:rsid w:val="00294403"/>
    <w:rsid w:val="00294431"/>
    <w:rsid w:val="002944FE"/>
    <w:rsid w:val="002945B8"/>
    <w:rsid w:val="00294889"/>
    <w:rsid w:val="0029496E"/>
    <w:rsid w:val="00294EBA"/>
    <w:rsid w:val="00295106"/>
    <w:rsid w:val="002951D3"/>
    <w:rsid w:val="00295464"/>
    <w:rsid w:val="00295A58"/>
    <w:rsid w:val="00296654"/>
    <w:rsid w:val="00296D20"/>
    <w:rsid w:val="00296F56"/>
    <w:rsid w:val="00296FF3"/>
    <w:rsid w:val="00297070"/>
    <w:rsid w:val="002970B4"/>
    <w:rsid w:val="0029715F"/>
    <w:rsid w:val="002973B7"/>
    <w:rsid w:val="0029765D"/>
    <w:rsid w:val="002976A4"/>
    <w:rsid w:val="00297C1E"/>
    <w:rsid w:val="002A013F"/>
    <w:rsid w:val="002A01EE"/>
    <w:rsid w:val="002A0336"/>
    <w:rsid w:val="002A069A"/>
    <w:rsid w:val="002A071D"/>
    <w:rsid w:val="002A09E9"/>
    <w:rsid w:val="002A0CCA"/>
    <w:rsid w:val="002A1044"/>
    <w:rsid w:val="002A10BC"/>
    <w:rsid w:val="002A1375"/>
    <w:rsid w:val="002A1D20"/>
    <w:rsid w:val="002A22CE"/>
    <w:rsid w:val="002A33DF"/>
    <w:rsid w:val="002A3516"/>
    <w:rsid w:val="002A3725"/>
    <w:rsid w:val="002A38B0"/>
    <w:rsid w:val="002A3BC2"/>
    <w:rsid w:val="002A3BDF"/>
    <w:rsid w:val="002A3DF3"/>
    <w:rsid w:val="002A3FD9"/>
    <w:rsid w:val="002A4306"/>
    <w:rsid w:val="002A4465"/>
    <w:rsid w:val="002A448B"/>
    <w:rsid w:val="002A45A7"/>
    <w:rsid w:val="002A4736"/>
    <w:rsid w:val="002A4B52"/>
    <w:rsid w:val="002A4F16"/>
    <w:rsid w:val="002A4F5D"/>
    <w:rsid w:val="002A5006"/>
    <w:rsid w:val="002A508E"/>
    <w:rsid w:val="002A52A5"/>
    <w:rsid w:val="002A541C"/>
    <w:rsid w:val="002A58A7"/>
    <w:rsid w:val="002A5AB4"/>
    <w:rsid w:val="002A5C8A"/>
    <w:rsid w:val="002A5E1B"/>
    <w:rsid w:val="002A5E38"/>
    <w:rsid w:val="002A5FAA"/>
    <w:rsid w:val="002A615F"/>
    <w:rsid w:val="002A643A"/>
    <w:rsid w:val="002A651D"/>
    <w:rsid w:val="002A667E"/>
    <w:rsid w:val="002A6691"/>
    <w:rsid w:val="002A6AC5"/>
    <w:rsid w:val="002A6C12"/>
    <w:rsid w:val="002A70DA"/>
    <w:rsid w:val="002A75ED"/>
    <w:rsid w:val="002A7DD5"/>
    <w:rsid w:val="002B03DF"/>
    <w:rsid w:val="002B04BB"/>
    <w:rsid w:val="002B0608"/>
    <w:rsid w:val="002B071A"/>
    <w:rsid w:val="002B0BAB"/>
    <w:rsid w:val="002B0FFC"/>
    <w:rsid w:val="002B1062"/>
    <w:rsid w:val="002B11E1"/>
    <w:rsid w:val="002B133B"/>
    <w:rsid w:val="002B1358"/>
    <w:rsid w:val="002B1467"/>
    <w:rsid w:val="002B14CE"/>
    <w:rsid w:val="002B15A0"/>
    <w:rsid w:val="002B1601"/>
    <w:rsid w:val="002B1606"/>
    <w:rsid w:val="002B1621"/>
    <w:rsid w:val="002B1795"/>
    <w:rsid w:val="002B201B"/>
    <w:rsid w:val="002B21B5"/>
    <w:rsid w:val="002B227D"/>
    <w:rsid w:val="002B2548"/>
    <w:rsid w:val="002B2555"/>
    <w:rsid w:val="002B27D4"/>
    <w:rsid w:val="002B2D26"/>
    <w:rsid w:val="002B2D62"/>
    <w:rsid w:val="002B2D6D"/>
    <w:rsid w:val="002B2DC5"/>
    <w:rsid w:val="002B2DE5"/>
    <w:rsid w:val="002B305A"/>
    <w:rsid w:val="002B31A8"/>
    <w:rsid w:val="002B33EC"/>
    <w:rsid w:val="002B33F9"/>
    <w:rsid w:val="002B354B"/>
    <w:rsid w:val="002B3794"/>
    <w:rsid w:val="002B3D32"/>
    <w:rsid w:val="002B3DEB"/>
    <w:rsid w:val="002B433A"/>
    <w:rsid w:val="002B48CB"/>
    <w:rsid w:val="002B4924"/>
    <w:rsid w:val="002B4C13"/>
    <w:rsid w:val="002B4DA6"/>
    <w:rsid w:val="002B5465"/>
    <w:rsid w:val="002B549A"/>
    <w:rsid w:val="002B5569"/>
    <w:rsid w:val="002B55F9"/>
    <w:rsid w:val="002B57EF"/>
    <w:rsid w:val="002B59FB"/>
    <w:rsid w:val="002B5F12"/>
    <w:rsid w:val="002B5FE2"/>
    <w:rsid w:val="002B65CF"/>
    <w:rsid w:val="002B662E"/>
    <w:rsid w:val="002B665A"/>
    <w:rsid w:val="002B6D81"/>
    <w:rsid w:val="002B6DE7"/>
    <w:rsid w:val="002B6EC3"/>
    <w:rsid w:val="002B7187"/>
    <w:rsid w:val="002B7620"/>
    <w:rsid w:val="002B79E9"/>
    <w:rsid w:val="002B7C8E"/>
    <w:rsid w:val="002B7CA8"/>
    <w:rsid w:val="002B7DAC"/>
    <w:rsid w:val="002C07AE"/>
    <w:rsid w:val="002C0A5D"/>
    <w:rsid w:val="002C0CEF"/>
    <w:rsid w:val="002C0CF0"/>
    <w:rsid w:val="002C0EDC"/>
    <w:rsid w:val="002C11CF"/>
    <w:rsid w:val="002C1203"/>
    <w:rsid w:val="002C1292"/>
    <w:rsid w:val="002C13B8"/>
    <w:rsid w:val="002C1472"/>
    <w:rsid w:val="002C1F0F"/>
    <w:rsid w:val="002C1F29"/>
    <w:rsid w:val="002C2140"/>
    <w:rsid w:val="002C214B"/>
    <w:rsid w:val="002C26DA"/>
    <w:rsid w:val="002C2915"/>
    <w:rsid w:val="002C2BB6"/>
    <w:rsid w:val="002C2C06"/>
    <w:rsid w:val="002C2F8C"/>
    <w:rsid w:val="002C32A3"/>
    <w:rsid w:val="002C32E5"/>
    <w:rsid w:val="002C36F3"/>
    <w:rsid w:val="002C394D"/>
    <w:rsid w:val="002C3A86"/>
    <w:rsid w:val="002C3A8D"/>
    <w:rsid w:val="002C3B8A"/>
    <w:rsid w:val="002C3F4F"/>
    <w:rsid w:val="002C420D"/>
    <w:rsid w:val="002C42C3"/>
    <w:rsid w:val="002C437A"/>
    <w:rsid w:val="002C43B0"/>
    <w:rsid w:val="002C4746"/>
    <w:rsid w:val="002C4AC9"/>
    <w:rsid w:val="002C4C29"/>
    <w:rsid w:val="002C4D8C"/>
    <w:rsid w:val="002C4F50"/>
    <w:rsid w:val="002C523A"/>
    <w:rsid w:val="002C525A"/>
    <w:rsid w:val="002C5491"/>
    <w:rsid w:val="002C574E"/>
    <w:rsid w:val="002C5811"/>
    <w:rsid w:val="002C59FE"/>
    <w:rsid w:val="002C5A7E"/>
    <w:rsid w:val="002C5B2D"/>
    <w:rsid w:val="002C5C7D"/>
    <w:rsid w:val="002C5D69"/>
    <w:rsid w:val="002C5D82"/>
    <w:rsid w:val="002C5F29"/>
    <w:rsid w:val="002C5F6D"/>
    <w:rsid w:val="002C6304"/>
    <w:rsid w:val="002C6568"/>
    <w:rsid w:val="002C6726"/>
    <w:rsid w:val="002C67F9"/>
    <w:rsid w:val="002C6F0D"/>
    <w:rsid w:val="002C6FDA"/>
    <w:rsid w:val="002C716F"/>
    <w:rsid w:val="002C71B7"/>
    <w:rsid w:val="002C72AA"/>
    <w:rsid w:val="002C72C6"/>
    <w:rsid w:val="002C74D6"/>
    <w:rsid w:val="002C7584"/>
    <w:rsid w:val="002C796B"/>
    <w:rsid w:val="002C7D9C"/>
    <w:rsid w:val="002C7F64"/>
    <w:rsid w:val="002C7FC9"/>
    <w:rsid w:val="002D00C0"/>
    <w:rsid w:val="002D0156"/>
    <w:rsid w:val="002D0492"/>
    <w:rsid w:val="002D04DE"/>
    <w:rsid w:val="002D05E1"/>
    <w:rsid w:val="002D0697"/>
    <w:rsid w:val="002D0984"/>
    <w:rsid w:val="002D0B0F"/>
    <w:rsid w:val="002D0C26"/>
    <w:rsid w:val="002D10DE"/>
    <w:rsid w:val="002D1111"/>
    <w:rsid w:val="002D11D0"/>
    <w:rsid w:val="002D1269"/>
    <w:rsid w:val="002D13E8"/>
    <w:rsid w:val="002D14AE"/>
    <w:rsid w:val="002D1612"/>
    <w:rsid w:val="002D18CF"/>
    <w:rsid w:val="002D1BC7"/>
    <w:rsid w:val="002D1CB4"/>
    <w:rsid w:val="002D1D8E"/>
    <w:rsid w:val="002D2059"/>
    <w:rsid w:val="002D20DB"/>
    <w:rsid w:val="002D2165"/>
    <w:rsid w:val="002D24C1"/>
    <w:rsid w:val="002D2595"/>
    <w:rsid w:val="002D277A"/>
    <w:rsid w:val="002D2CC0"/>
    <w:rsid w:val="002D2D62"/>
    <w:rsid w:val="002D2DD8"/>
    <w:rsid w:val="002D2F55"/>
    <w:rsid w:val="002D351A"/>
    <w:rsid w:val="002D36CC"/>
    <w:rsid w:val="002D3855"/>
    <w:rsid w:val="002D39F0"/>
    <w:rsid w:val="002D3A53"/>
    <w:rsid w:val="002D3BB5"/>
    <w:rsid w:val="002D3CAA"/>
    <w:rsid w:val="002D3D8C"/>
    <w:rsid w:val="002D3EB7"/>
    <w:rsid w:val="002D3F55"/>
    <w:rsid w:val="002D4577"/>
    <w:rsid w:val="002D468E"/>
    <w:rsid w:val="002D4A5E"/>
    <w:rsid w:val="002D4CA4"/>
    <w:rsid w:val="002D4FF8"/>
    <w:rsid w:val="002D51A5"/>
    <w:rsid w:val="002D53B0"/>
    <w:rsid w:val="002D5951"/>
    <w:rsid w:val="002D5AE9"/>
    <w:rsid w:val="002D5BA6"/>
    <w:rsid w:val="002D5DD8"/>
    <w:rsid w:val="002D6387"/>
    <w:rsid w:val="002D66E4"/>
    <w:rsid w:val="002D6789"/>
    <w:rsid w:val="002D67A3"/>
    <w:rsid w:val="002D6B53"/>
    <w:rsid w:val="002D6F6A"/>
    <w:rsid w:val="002D7260"/>
    <w:rsid w:val="002D737E"/>
    <w:rsid w:val="002D74AD"/>
    <w:rsid w:val="002D7502"/>
    <w:rsid w:val="002D7543"/>
    <w:rsid w:val="002E00E6"/>
    <w:rsid w:val="002E02E5"/>
    <w:rsid w:val="002E0304"/>
    <w:rsid w:val="002E0793"/>
    <w:rsid w:val="002E09FB"/>
    <w:rsid w:val="002E0C5B"/>
    <w:rsid w:val="002E0D83"/>
    <w:rsid w:val="002E0ED4"/>
    <w:rsid w:val="002E10F2"/>
    <w:rsid w:val="002E1386"/>
    <w:rsid w:val="002E1474"/>
    <w:rsid w:val="002E14C7"/>
    <w:rsid w:val="002E15A8"/>
    <w:rsid w:val="002E18A2"/>
    <w:rsid w:val="002E1BEE"/>
    <w:rsid w:val="002E1DD6"/>
    <w:rsid w:val="002E1FBB"/>
    <w:rsid w:val="002E21C6"/>
    <w:rsid w:val="002E2289"/>
    <w:rsid w:val="002E23A1"/>
    <w:rsid w:val="002E2562"/>
    <w:rsid w:val="002E257F"/>
    <w:rsid w:val="002E2A66"/>
    <w:rsid w:val="002E327D"/>
    <w:rsid w:val="002E3586"/>
    <w:rsid w:val="002E36D3"/>
    <w:rsid w:val="002E381A"/>
    <w:rsid w:val="002E3859"/>
    <w:rsid w:val="002E39B5"/>
    <w:rsid w:val="002E3C08"/>
    <w:rsid w:val="002E3C8D"/>
    <w:rsid w:val="002E3CEB"/>
    <w:rsid w:val="002E3D27"/>
    <w:rsid w:val="002E3F2D"/>
    <w:rsid w:val="002E4199"/>
    <w:rsid w:val="002E41BB"/>
    <w:rsid w:val="002E4265"/>
    <w:rsid w:val="002E4779"/>
    <w:rsid w:val="002E4E1E"/>
    <w:rsid w:val="002E4F6D"/>
    <w:rsid w:val="002E5012"/>
    <w:rsid w:val="002E52B7"/>
    <w:rsid w:val="002E52E0"/>
    <w:rsid w:val="002E533B"/>
    <w:rsid w:val="002E54A5"/>
    <w:rsid w:val="002E56E5"/>
    <w:rsid w:val="002E59A0"/>
    <w:rsid w:val="002E5A38"/>
    <w:rsid w:val="002E5BC0"/>
    <w:rsid w:val="002E5C5D"/>
    <w:rsid w:val="002E5D6A"/>
    <w:rsid w:val="002E6249"/>
    <w:rsid w:val="002E6368"/>
    <w:rsid w:val="002E65EF"/>
    <w:rsid w:val="002E66EE"/>
    <w:rsid w:val="002E6BA5"/>
    <w:rsid w:val="002E6E55"/>
    <w:rsid w:val="002E6F0C"/>
    <w:rsid w:val="002E6FFC"/>
    <w:rsid w:val="002E7131"/>
    <w:rsid w:val="002E798E"/>
    <w:rsid w:val="002E7B8E"/>
    <w:rsid w:val="002E7BC6"/>
    <w:rsid w:val="002E7CE4"/>
    <w:rsid w:val="002E7D46"/>
    <w:rsid w:val="002F0005"/>
    <w:rsid w:val="002F04EE"/>
    <w:rsid w:val="002F0549"/>
    <w:rsid w:val="002F06D4"/>
    <w:rsid w:val="002F07DB"/>
    <w:rsid w:val="002F097B"/>
    <w:rsid w:val="002F0D83"/>
    <w:rsid w:val="002F0EBD"/>
    <w:rsid w:val="002F1027"/>
    <w:rsid w:val="002F1218"/>
    <w:rsid w:val="002F1ABB"/>
    <w:rsid w:val="002F1CAD"/>
    <w:rsid w:val="002F2153"/>
    <w:rsid w:val="002F23E3"/>
    <w:rsid w:val="002F271C"/>
    <w:rsid w:val="002F27C6"/>
    <w:rsid w:val="002F2883"/>
    <w:rsid w:val="002F2910"/>
    <w:rsid w:val="002F29F5"/>
    <w:rsid w:val="002F2E59"/>
    <w:rsid w:val="002F30DB"/>
    <w:rsid w:val="002F38A6"/>
    <w:rsid w:val="002F405A"/>
    <w:rsid w:val="002F4075"/>
    <w:rsid w:val="002F41EB"/>
    <w:rsid w:val="002F4231"/>
    <w:rsid w:val="002F4248"/>
    <w:rsid w:val="002F433B"/>
    <w:rsid w:val="002F4382"/>
    <w:rsid w:val="002F439E"/>
    <w:rsid w:val="002F46EA"/>
    <w:rsid w:val="002F486D"/>
    <w:rsid w:val="002F4E9B"/>
    <w:rsid w:val="002F5128"/>
    <w:rsid w:val="002F51C5"/>
    <w:rsid w:val="002F548F"/>
    <w:rsid w:val="002F5B56"/>
    <w:rsid w:val="002F5B67"/>
    <w:rsid w:val="002F5EAA"/>
    <w:rsid w:val="002F6319"/>
    <w:rsid w:val="002F63D7"/>
    <w:rsid w:val="002F68B9"/>
    <w:rsid w:val="002F69BD"/>
    <w:rsid w:val="002F6CD3"/>
    <w:rsid w:val="002F736C"/>
    <w:rsid w:val="002F74F9"/>
    <w:rsid w:val="002F789A"/>
    <w:rsid w:val="002F7933"/>
    <w:rsid w:val="002F7B2C"/>
    <w:rsid w:val="002F7C60"/>
    <w:rsid w:val="002F7C87"/>
    <w:rsid w:val="003002EA"/>
    <w:rsid w:val="003003B2"/>
    <w:rsid w:val="0030058A"/>
    <w:rsid w:val="003008CB"/>
    <w:rsid w:val="00300BC3"/>
    <w:rsid w:val="00300D1F"/>
    <w:rsid w:val="00300DE8"/>
    <w:rsid w:val="00300ECB"/>
    <w:rsid w:val="003010AF"/>
    <w:rsid w:val="0030119D"/>
    <w:rsid w:val="00301336"/>
    <w:rsid w:val="003018DC"/>
    <w:rsid w:val="00301A6E"/>
    <w:rsid w:val="00301C15"/>
    <w:rsid w:val="00301D29"/>
    <w:rsid w:val="00301D8B"/>
    <w:rsid w:val="00301E01"/>
    <w:rsid w:val="00301EF9"/>
    <w:rsid w:val="003023B2"/>
    <w:rsid w:val="003024A6"/>
    <w:rsid w:val="00302542"/>
    <w:rsid w:val="00302560"/>
    <w:rsid w:val="0030257F"/>
    <w:rsid w:val="003028B7"/>
    <w:rsid w:val="003029B0"/>
    <w:rsid w:val="00302A7B"/>
    <w:rsid w:val="00302ACE"/>
    <w:rsid w:val="00302F18"/>
    <w:rsid w:val="00302F3E"/>
    <w:rsid w:val="0030305E"/>
    <w:rsid w:val="0030323F"/>
    <w:rsid w:val="00303EE8"/>
    <w:rsid w:val="00304186"/>
    <w:rsid w:val="003043A0"/>
    <w:rsid w:val="00304A3E"/>
    <w:rsid w:val="00304E27"/>
    <w:rsid w:val="00305126"/>
    <w:rsid w:val="003052A0"/>
    <w:rsid w:val="00305585"/>
    <w:rsid w:val="003058B5"/>
    <w:rsid w:val="00305B05"/>
    <w:rsid w:val="00305E63"/>
    <w:rsid w:val="00306008"/>
    <w:rsid w:val="0030613C"/>
    <w:rsid w:val="003062DA"/>
    <w:rsid w:val="00306340"/>
    <w:rsid w:val="003063E0"/>
    <w:rsid w:val="00306490"/>
    <w:rsid w:val="0030672E"/>
    <w:rsid w:val="003068D7"/>
    <w:rsid w:val="00306951"/>
    <w:rsid w:val="00306A3C"/>
    <w:rsid w:val="00307284"/>
    <w:rsid w:val="00307734"/>
    <w:rsid w:val="003079F2"/>
    <w:rsid w:val="00307C0A"/>
    <w:rsid w:val="00307D18"/>
    <w:rsid w:val="003100A1"/>
    <w:rsid w:val="0031019E"/>
    <w:rsid w:val="0031042A"/>
    <w:rsid w:val="00310D81"/>
    <w:rsid w:val="00311068"/>
    <w:rsid w:val="003110E2"/>
    <w:rsid w:val="003110E9"/>
    <w:rsid w:val="0031126F"/>
    <w:rsid w:val="003112B2"/>
    <w:rsid w:val="0031143A"/>
    <w:rsid w:val="0031155D"/>
    <w:rsid w:val="003117FC"/>
    <w:rsid w:val="00311CEE"/>
    <w:rsid w:val="003124D0"/>
    <w:rsid w:val="0031277C"/>
    <w:rsid w:val="003128B0"/>
    <w:rsid w:val="00312E46"/>
    <w:rsid w:val="00312F0C"/>
    <w:rsid w:val="00313233"/>
    <w:rsid w:val="00313350"/>
    <w:rsid w:val="0031368A"/>
    <w:rsid w:val="003137C6"/>
    <w:rsid w:val="003138DE"/>
    <w:rsid w:val="00313D54"/>
    <w:rsid w:val="003140EC"/>
    <w:rsid w:val="003149BA"/>
    <w:rsid w:val="00314BC4"/>
    <w:rsid w:val="00314C7A"/>
    <w:rsid w:val="00314DEC"/>
    <w:rsid w:val="00314FE9"/>
    <w:rsid w:val="0031507F"/>
    <w:rsid w:val="00315302"/>
    <w:rsid w:val="003154E7"/>
    <w:rsid w:val="0031567F"/>
    <w:rsid w:val="00315FBA"/>
    <w:rsid w:val="00316338"/>
    <w:rsid w:val="003163EB"/>
    <w:rsid w:val="003164E4"/>
    <w:rsid w:val="0031673C"/>
    <w:rsid w:val="003169C0"/>
    <w:rsid w:val="003172A7"/>
    <w:rsid w:val="00317319"/>
    <w:rsid w:val="00317572"/>
    <w:rsid w:val="00317BF3"/>
    <w:rsid w:val="00317E31"/>
    <w:rsid w:val="0032035A"/>
    <w:rsid w:val="00320E83"/>
    <w:rsid w:val="00321446"/>
    <w:rsid w:val="0032172A"/>
    <w:rsid w:val="003217AF"/>
    <w:rsid w:val="00321CB8"/>
    <w:rsid w:val="00321CEA"/>
    <w:rsid w:val="00321F32"/>
    <w:rsid w:val="00321F35"/>
    <w:rsid w:val="00322603"/>
    <w:rsid w:val="0032298E"/>
    <w:rsid w:val="003230FC"/>
    <w:rsid w:val="003232AA"/>
    <w:rsid w:val="003234A3"/>
    <w:rsid w:val="00323C4C"/>
    <w:rsid w:val="003240F4"/>
    <w:rsid w:val="0032414E"/>
    <w:rsid w:val="0032432F"/>
    <w:rsid w:val="003243CA"/>
    <w:rsid w:val="003245C7"/>
    <w:rsid w:val="003248F4"/>
    <w:rsid w:val="00324B3D"/>
    <w:rsid w:val="00324DB6"/>
    <w:rsid w:val="00325052"/>
    <w:rsid w:val="00325510"/>
    <w:rsid w:val="003256B1"/>
    <w:rsid w:val="00325911"/>
    <w:rsid w:val="003259E5"/>
    <w:rsid w:val="0032606F"/>
    <w:rsid w:val="003261A2"/>
    <w:rsid w:val="00326C29"/>
    <w:rsid w:val="003271DB"/>
    <w:rsid w:val="003277FD"/>
    <w:rsid w:val="00327906"/>
    <w:rsid w:val="00327CF6"/>
    <w:rsid w:val="00327EB0"/>
    <w:rsid w:val="00327F01"/>
    <w:rsid w:val="00327F1F"/>
    <w:rsid w:val="003301AA"/>
    <w:rsid w:val="00330451"/>
    <w:rsid w:val="00330670"/>
    <w:rsid w:val="00330787"/>
    <w:rsid w:val="003309DD"/>
    <w:rsid w:val="00330B9F"/>
    <w:rsid w:val="00330F90"/>
    <w:rsid w:val="00331293"/>
    <w:rsid w:val="00331608"/>
    <w:rsid w:val="00331702"/>
    <w:rsid w:val="003318FC"/>
    <w:rsid w:val="00331A3A"/>
    <w:rsid w:val="00331D93"/>
    <w:rsid w:val="00331E3E"/>
    <w:rsid w:val="00331FD4"/>
    <w:rsid w:val="00332389"/>
    <w:rsid w:val="0033250A"/>
    <w:rsid w:val="00332B4C"/>
    <w:rsid w:val="00332D4B"/>
    <w:rsid w:val="00332DEB"/>
    <w:rsid w:val="00332FDD"/>
    <w:rsid w:val="0033318D"/>
    <w:rsid w:val="003333E0"/>
    <w:rsid w:val="0033351A"/>
    <w:rsid w:val="003335AF"/>
    <w:rsid w:val="003337AA"/>
    <w:rsid w:val="00333C80"/>
    <w:rsid w:val="00333E22"/>
    <w:rsid w:val="00333EC2"/>
    <w:rsid w:val="003343E8"/>
    <w:rsid w:val="003345C7"/>
    <w:rsid w:val="00334A60"/>
    <w:rsid w:val="00334B7C"/>
    <w:rsid w:val="00334F0A"/>
    <w:rsid w:val="00334FFE"/>
    <w:rsid w:val="0033502E"/>
    <w:rsid w:val="00335188"/>
    <w:rsid w:val="003353A7"/>
    <w:rsid w:val="003353C5"/>
    <w:rsid w:val="003356CB"/>
    <w:rsid w:val="003356E4"/>
    <w:rsid w:val="003357F0"/>
    <w:rsid w:val="00335826"/>
    <w:rsid w:val="00335CE1"/>
    <w:rsid w:val="00335F92"/>
    <w:rsid w:val="003360DC"/>
    <w:rsid w:val="0033619E"/>
    <w:rsid w:val="003361CB"/>
    <w:rsid w:val="0033772D"/>
    <w:rsid w:val="00337A8A"/>
    <w:rsid w:val="00337D39"/>
    <w:rsid w:val="00340242"/>
    <w:rsid w:val="00340935"/>
    <w:rsid w:val="00341206"/>
    <w:rsid w:val="00341943"/>
    <w:rsid w:val="00341BBE"/>
    <w:rsid w:val="00341C21"/>
    <w:rsid w:val="00341D83"/>
    <w:rsid w:val="00341DFD"/>
    <w:rsid w:val="003424C6"/>
    <w:rsid w:val="003424D9"/>
    <w:rsid w:val="00342529"/>
    <w:rsid w:val="003426BE"/>
    <w:rsid w:val="003427F4"/>
    <w:rsid w:val="00342AB0"/>
    <w:rsid w:val="00342B0F"/>
    <w:rsid w:val="00342BCC"/>
    <w:rsid w:val="00342E11"/>
    <w:rsid w:val="003431AE"/>
    <w:rsid w:val="00343231"/>
    <w:rsid w:val="0034329D"/>
    <w:rsid w:val="0034378F"/>
    <w:rsid w:val="003438DF"/>
    <w:rsid w:val="00343D00"/>
    <w:rsid w:val="00343DF6"/>
    <w:rsid w:val="00343F7C"/>
    <w:rsid w:val="0034416C"/>
    <w:rsid w:val="003441D1"/>
    <w:rsid w:val="0034450F"/>
    <w:rsid w:val="0034477C"/>
    <w:rsid w:val="003454D0"/>
    <w:rsid w:val="0034624A"/>
    <w:rsid w:val="003465BC"/>
    <w:rsid w:val="00346CE3"/>
    <w:rsid w:val="00346FEA"/>
    <w:rsid w:val="00347201"/>
    <w:rsid w:val="00347263"/>
    <w:rsid w:val="00347321"/>
    <w:rsid w:val="00347BFD"/>
    <w:rsid w:val="00347C17"/>
    <w:rsid w:val="003500B7"/>
    <w:rsid w:val="0035021D"/>
    <w:rsid w:val="003506C4"/>
    <w:rsid w:val="00350916"/>
    <w:rsid w:val="00350AC0"/>
    <w:rsid w:val="00350CC0"/>
    <w:rsid w:val="00350D83"/>
    <w:rsid w:val="00350D9A"/>
    <w:rsid w:val="00351475"/>
    <w:rsid w:val="00351DB0"/>
    <w:rsid w:val="00351FAD"/>
    <w:rsid w:val="00351FCC"/>
    <w:rsid w:val="003521BA"/>
    <w:rsid w:val="00352678"/>
    <w:rsid w:val="00352F29"/>
    <w:rsid w:val="003531FF"/>
    <w:rsid w:val="003533BC"/>
    <w:rsid w:val="0035346C"/>
    <w:rsid w:val="00353768"/>
    <w:rsid w:val="00353909"/>
    <w:rsid w:val="00353FC3"/>
    <w:rsid w:val="003540BC"/>
    <w:rsid w:val="0035467B"/>
    <w:rsid w:val="00354AD1"/>
    <w:rsid w:val="00354C6A"/>
    <w:rsid w:val="0035542E"/>
    <w:rsid w:val="003555BD"/>
    <w:rsid w:val="00355DE3"/>
    <w:rsid w:val="0035610E"/>
    <w:rsid w:val="0035632E"/>
    <w:rsid w:val="00356428"/>
    <w:rsid w:val="0035665C"/>
    <w:rsid w:val="00356859"/>
    <w:rsid w:val="00356AE5"/>
    <w:rsid w:val="00356F67"/>
    <w:rsid w:val="003570A7"/>
    <w:rsid w:val="0035786C"/>
    <w:rsid w:val="00357B93"/>
    <w:rsid w:val="00357CD4"/>
    <w:rsid w:val="00357E1E"/>
    <w:rsid w:val="00360364"/>
    <w:rsid w:val="003603F9"/>
    <w:rsid w:val="0036048C"/>
    <w:rsid w:val="003605F2"/>
    <w:rsid w:val="003607EC"/>
    <w:rsid w:val="00360B66"/>
    <w:rsid w:val="00360C32"/>
    <w:rsid w:val="00360CC9"/>
    <w:rsid w:val="00361148"/>
    <w:rsid w:val="00361197"/>
    <w:rsid w:val="003612BD"/>
    <w:rsid w:val="0036155F"/>
    <w:rsid w:val="00361800"/>
    <w:rsid w:val="00361DA1"/>
    <w:rsid w:val="00361F38"/>
    <w:rsid w:val="00362364"/>
    <w:rsid w:val="0036251F"/>
    <w:rsid w:val="00362527"/>
    <w:rsid w:val="00362940"/>
    <w:rsid w:val="0036297D"/>
    <w:rsid w:val="00362A03"/>
    <w:rsid w:val="00362D59"/>
    <w:rsid w:val="00362F7E"/>
    <w:rsid w:val="003631BA"/>
    <w:rsid w:val="00364153"/>
    <w:rsid w:val="003643AB"/>
    <w:rsid w:val="00364A6D"/>
    <w:rsid w:val="00364A85"/>
    <w:rsid w:val="00364EAA"/>
    <w:rsid w:val="003650BD"/>
    <w:rsid w:val="003653DD"/>
    <w:rsid w:val="00365686"/>
    <w:rsid w:val="00365692"/>
    <w:rsid w:val="00365E7C"/>
    <w:rsid w:val="00365F53"/>
    <w:rsid w:val="00366070"/>
    <w:rsid w:val="00366161"/>
    <w:rsid w:val="0036618D"/>
    <w:rsid w:val="00366257"/>
    <w:rsid w:val="00366833"/>
    <w:rsid w:val="00366847"/>
    <w:rsid w:val="00366936"/>
    <w:rsid w:val="00367074"/>
    <w:rsid w:val="003671E6"/>
    <w:rsid w:val="0036730E"/>
    <w:rsid w:val="00367433"/>
    <w:rsid w:val="003678D4"/>
    <w:rsid w:val="00367E29"/>
    <w:rsid w:val="00367EE0"/>
    <w:rsid w:val="00367F90"/>
    <w:rsid w:val="00367FA6"/>
    <w:rsid w:val="003701A6"/>
    <w:rsid w:val="003705FB"/>
    <w:rsid w:val="00370690"/>
    <w:rsid w:val="00370C17"/>
    <w:rsid w:val="00370D7A"/>
    <w:rsid w:val="00371014"/>
    <w:rsid w:val="003714B7"/>
    <w:rsid w:val="003716B0"/>
    <w:rsid w:val="00371701"/>
    <w:rsid w:val="003718CA"/>
    <w:rsid w:val="00371A65"/>
    <w:rsid w:val="00371CED"/>
    <w:rsid w:val="00371D07"/>
    <w:rsid w:val="0037255D"/>
    <w:rsid w:val="003725C1"/>
    <w:rsid w:val="003726C1"/>
    <w:rsid w:val="003727AC"/>
    <w:rsid w:val="00372A98"/>
    <w:rsid w:val="00372C0C"/>
    <w:rsid w:val="00372CC5"/>
    <w:rsid w:val="00373037"/>
    <w:rsid w:val="0037305D"/>
    <w:rsid w:val="00373180"/>
    <w:rsid w:val="003736C9"/>
    <w:rsid w:val="0037391C"/>
    <w:rsid w:val="00373AC2"/>
    <w:rsid w:val="00374020"/>
    <w:rsid w:val="00374380"/>
    <w:rsid w:val="00374FEB"/>
    <w:rsid w:val="0037597A"/>
    <w:rsid w:val="00375E7B"/>
    <w:rsid w:val="00375F3E"/>
    <w:rsid w:val="0037605E"/>
    <w:rsid w:val="0037652B"/>
    <w:rsid w:val="00376966"/>
    <w:rsid w:val="003769B1"/>
    <w:rsid w:val="003769EB"/>
    <w:rsid w:val="00376B98"/>
    <w:rsid w:val="00376DBC"/>
    <w:rsid w:val="00376EC3"/>
    <w:rsid w:val="00377037"/>
    <w:rsid w:val="00377090"/>
    <w:rsid w:val="003771A0"/>
    <w:rsid w:val="0037727F"/>
    <w:rsid w:val="00377372"/>
    <w:rsid w:val="0037738E"/>
    <w:rsid w:val="0037748B"/>
    <w:rsid w:val="00377D61"/>
    <w:rsid w:val="003801EE"/>
    <w:rsid w:val="00380590"/>
    <w:rsid w:val="00380BA1"/>
    <w:rsid w:val="00380E0C"/>
    <w:rsid w:val="003817DB"/>
    <w:rsid w:val="003817FD"/>
    <w:rsid w:val="00381853"/>
    <w:rsid w:val="00381998"/>
    <w:rsid w:val="00381BFB"/>
    <w:rsid w:val="00381C93"/>
    <w:rsid w:val="00381CC2"/>
    <w:rsid w:val="00382043"/>
    <w:rsid w:val="00382184"/>
    <w:rsid w:val="00382825"/>
    <w:rsid w:val="0038299B"/>
    <w:rsid w:val="0038305E"/>
    <w:rsid w:val="0038336B"/>
    <w:rsid w:val="003839B7"/>
    <w:rsid w:val="0038414E"/>
    <w:rsid w:val="00384377"/>
    <w:rsid w:val="00384644"/>
    <w:rsid w:val="00384760"/>
    <w:rsid w:val="00384934"/>
    <w:rsid w:val="00384961"/>
    <w:rsid w:val="00384BCD"/>
    <w:rsid w:val="00384E47"/>
    <w:rsid w:val="003850E8"/>
    <w:rsid w:val="003856A6"/>
    <w:rsid w:val="00385763"/>
    <w:rsid w:val="00385768"/>
    <w:rsid w:val="00385896"/>
    <w:rsid w:val="00385BDD"/>
    <w:rsid w:val="00385BE5"/>
    <w:rsid w:val="00386058"/>
    <w:rsid w:val="00386115"/>
    <w:rsid w:val="0038617A"/>
    <w:rsid w:val="00386865"/>
    <w:rsid w:val="003868D1"/>
    <w:rsid w:val="00386B66"/>
    <w:rsid w:val="00386F4E"/>
    <w:rsid w:val="003875F4"/>
    <w:rsid w:val="00387667"/>
    <w:rsid w:val="00387C4F"/>
    <w:rsid w:val="00387EA1"/>
    <w:rsid w:val="003900CE"/>
    <w:rsid w:val="003902C8"/>
    <w:rsid w:val="0039099F"/>
    <w:rsid w:val="00390B61"/>
    <w:rsid w:val="00390C3A"/>
    <w:rsid w:val="00390EB9"/>
    <w:rsid w:val="003913F2"/>
    <w:rsid w:val="00391810"/>
    <w:rsid w:val="00391833"/>
    <w:rsid w:val="00391FFD"/>
    <w:rsid w:val="0039237F"/>
    <w:rsid w:val="00392796"/>
    <w:rsid w:val="00392AD1"/>
    <w:rsid w:val="00392C1E"/>
    <w:rsid w:val="00392E8F"/>
    <w:rsid w:val="00392ECA"/>
    <w:rsid w:val="00392EE0"/>
    <w:rsid w:val="003931BB"/>
    <w:rsid w:val="00393450"/>
    <w:rsid w:val="0039363B"/>
    <w:rsid w:val="00393878"/>
    <w:rsid w:val="00393A58"/>
    <w:rsid w:val="00393B35"/>
    <w:rsid w:val="00393DCA"/>
    <w:rsid w:val="00394331"/>
    <w:rsid w:val="003945AF"/>
    <w:rsid w:val="0039484B"/>
    <w:rsid w:val="00394AF5"/>
    <w:rsid w:val="00394B02"/>
    <w:rsid w:val="00394C35"/>
    <w:rsid w:val="00394EFC"/>
    <w:rsid w:val="00394FB1"/>
    <w:rsid w:val="0039523F"/>
    <w:rsid w:val="00395408"/>
    <w:rsid w:val="00395701"/>
    <w:rsid w:val="0039574C"/>
    <w:rsid w:val="003958D6"/>
    <w:rsid w:val="0039599E"/>
    <w:rsid w:val="003959F3"/>
    <w:rsid w:val="00395B6B"/>
    <w:rsid w:val="00395C55"/>
    <w:rsid w:val="00395DD6"/>
    <w:rsid w:val="003962B0"/>
    <w:rsid w:val="003968CD"/>
    <w:rsid w:val="00396B33"/>
    <w:rsid w:val="00396FB0"/>
    <w:rsid w:val="0039716A"/>
    <w:rsid w:val="003973C0"/>
    <w:rsid w:val="0039761F"/>
    <w:rsid w:val="003976B1"/>
    <w:rsid w:val="00397A7C"/>
    <w:rsid w:val="00397E63"/>
    <w:rsid w:val="00397FB8"/>
    <w:rsid w:val="003A03F3"/>
    <w:rsid w:val="003A0B68"/>
    <w:rsid w:val="003A10BF"/>
    <w:rsid w:val="003A114C"/>
    <w:rsid w:val="003A11DA"/>
    <w:rsid w:val="003A1348"/>
    <w:rsid w:val="003A16F0"/>
    <w:rsid w:val="003A1A9C"/>
    <w:rsid w:val="003A1B84"/>
    <w:rsid w:val="003A1BCA"/>
    <w:rsid w:val="003A1C65"/>
    <w:rsid w:val="003A1F12"/>
    <w:rsid w:val="003A2104"/>
    <w:rsid w:val="003A22CA"/>
    <w:rsid w:val="003A254D"/>
    <w:rsid w:val="003A25D4"/>
    <w:rsid w:val="003A2635"/>
    <w:rsid w:val="003A27FB"/>
    <w:rsid w:val="003A2840"/>
    <w:rsid w:val="003A2A4D"/>
    <w:rsid w:val="003A2D88"/>
    <w:rsid w:val="003A2E5D"/>
    <w:rsid w:val="003A305B"/>
    <w:rsid w:val="003A31B8"/>
    <w:rsid w:val="003A31EB"/>
    <w:rsid w:val="003A3237"/>
    <w:rsid w:val="003A34C0"/>
    <w:rsid w:val="003A3626"/>
    <w:rsid w:val="003A3642"/>
    <w:rsid w:val="003A3985"/>
    <w:rsid w:val="003A3A15"/>
    <w:rsid w:val="003A3E6C"/>
    <w:rsid w:val="003A439F"/>
    <w:rsid w:val="003A446A"/>
    <w:rsid w:val="003A44A7"/>
    <w:rsid w:val="003A4610"/>
    <w:rsid w:val="003A4689"/>
    <w:rsid w:val="003A4AF5"/>
    <w:rsid w:val="003A4EEC"/>
    <w:rsid w:val="003A53E9"/>
    <w:rsid w:val="003A56F4"/>
    <w:rsid w:val="003A5731"/>
    <w:rsid w:val="003A57A8"/>
    <w:rsid w:val="003A5A3E"/>
    <w:rsid w:val="003A5F62"/>
    <w:rsid w:val="003A63DD"/>
    <w:rsid w:val="003A63E4"/>
    <w:rsid w:val="003A6696"/>
    <w:rsid w:val="003A67E4"/>
    <w:rsid w:val="003A69E5"/>
    <w:rsid w:val="003A6AE5"/>
    <w:rsid w:val="003A701A"/>
    <w:rsid w:val="003A72CC"/>
    <w:rsid w:val="003A749C"/>
    <w:rsid w:val="003A75BA"/>
    <w:rsid w:val="003A76CD"/>
    <w:rsid w:val="003A7801"/>
    <w:rsid w:val="003A7A45"/>
    <w:rsid w:val="003A7F92"/>
    <w:rsid w:val="003B001D"/>
    <w:rsid w:val="003B031C"/>
    <w:rsid w:val="003B0648"/>
    <w:rsid w:val="003B06DE"/>
    <w:rsid w:val="003B0999"/>
    <w:rsid w:val="003B0EB7"/>
    <w:rsid w:val="003B0FCE"/>
    <w:rsid w:val="003B0FF3"/>
    <w:rsid w:val="003B109E"/>
    <w:rsid w:val="003B1272"/>
    <w:rsid w:val="003B12E6"/>
    <w:rsid w:val="003B1558"/>
    <w:rsid w:val="003B1A46"/>
    <w:rsid w:val="003B1D97"/>
    <w:rsid w:val="003B1E7D"/>
    <w:rsid w:val="003B2037"/>
    <w:rsid w:val="003B2769"/>
    <w:rsid w:val="003B2AD6"/>
    <w:rsid w:val="003B2BA8"/>
    <w:rsid w:val="003B2EB4"/>
    <w:rsid w:val="003B3652"/>
    <w:rsid w:val="003B3E63"/>
    <w:rsid w:val="003B46DA"/>
    <w:rsid w:val="003B4887"/>
    <w:rsid w:val="003B49EF"/>
    <w:rsid w:val="003B4A4C"/>
    <w:rsid w:val="003B4D46"/>
    <w:rsid w:val="003B4D5D"/>
    <w:rsid w:val="003B50FB"/>
    <w:rsid w:val="003B522E"/>
    <w:rsid w:val="003B5333"/>
    <w:rsid w:val="003B5787"/>
    <w:rsid w:val="003B5C88"/>
    <w:rsid w:val="003B5E50"/>
    <w:rsid w:val="003B634E"/>
    <w:rsid w:val="003B639D"/>
    <w:rsid w:val="003B6534"/>
    <w:rsid w:val="003B6C71"/>
    <w:rsid w:val="003B75A7"/>
    <w:rsid w:val="003B7728"/>
    <w:rsid w:val="003B7A1D"/>
    <w:rsid w:val="003B7B08"/>
    <w:rsid w:val="003B7C3C"/>
    <w:rsid w:val="003B7CB9"/>
    <w:rsid w:val="003B7ED0"/>
    <w:rsid w:val="003B7F78"/>
    <w:rsid w:val="003C0090"/>
    <w:rsid w:val="003C009F"/>
    <w:rsid w:val="003C00FD"/>
    <w:rsid w:val="003C03CF"/>
    <w:rsid w:val="003C0886"/>
    <w:rsid w:val="003C0944"/>
    <w:rsid w:val="003C0D34"/>
    <w:rsid w:val="003C0F13"/>
    <w:rsid w:val="003C13CA"/>
    <w:rsid w:val="003C14A0"/>
    <w:rsid w:val="003C14CA"/>
    <w:rsid w:val="003C170D"/>
    <w:rsid w:val="003C185A"/>
    <w:rsid w:val="003C190F"/>
    <w:rsid w:val="003C1BF1"/>
    <w:rsid w:val="003C1F31"/>
    <w:rsid w:val="003C2376"/>
    <w:rsid w:val="003C23AD"/>
    <w:rsid w:val="003C26F6"/>
    <w:rsid w:val="003C2AED"/>
    <w:rsid w:val="003C2C81"/>
    <w:rsid w:val="003C3892"/>
    <w:rsid w:val="003C38C8"/>
    <w:rsid w:val="003C3996"/>
    <w:rsid w:val="003C3A47"/>
    <w:rsid w:val="003C3B49"/>
    <w:rsid w:val="003C40F2"/>
    <w:rsid w:val="003C42E7"/>
    <w:rsid w:val="003C4522"/>
    <w:rsid w:val="003C493B"/>
    <w:rsid w:val="003C4A38"/>
    <w:rsid w:val="003C4D19"/>
    <w:rsid w:val="003C4E23"/>
    <w:rsid w:val="003C4FB7"/>
    <w:rsid w:val="003C50E8"/>
    <w:rsid w:val="003C50EE"/>
    <w:rsid w:val="003C54EF"/>
    <w:rsid w:val="003C5534"/>
    <w:rsid w:val="003C573D"/>
    <w:rsid w:val="003C5766"/>
    <w:rsid w:val="003C57BE"/>
    <w:rsid w:val="003C5A30"/>
    <w:rsid w:val="003C5D95"/>
    <w:rsid w:val="003C5FDF"/>
    <w:rsid w:val="003C65D1"/>
    <w:rsid w:val="003C6710"/>
    <w:rsid w:val="003C6894"/>
    <w:rsid w:val="003C68AD"/>
    <w:rsid w:val="003C6A91"/>
    <w:rsid w:val="003C6D30"/>
    <w:rsid w:val="003C6FA4"/>
    <w:rsid w:val="003C732A"/>
    <w:rsid w:val="003C74C0"/>
    <w:rsid w:val="003C76AE"/>
    <w:rsid w:val="003C7722"/>
    <w:rsid w:val="003C79D1"/>
    <w:rsid w:val="003C7D74"/>
    <w:rsid w:val="003D01B1"/>
    <w:rsid w:val="003D032D"/>
    <w:rsid w:val="003D0A0B"/>
    <w:rsid w:val="003D147E"/>
    <w:rsid w:val="003D1485"/>
    <w:rsid w:val="003D14A2"/>
    <w:rsid w:val="003D1555"/>
    <w:rsid w:val="003D18EC"/>
    <w:rsid w:val="003D19C9"/>
    <w:rsid w:val="003D1C74"/>
    <w:rsid w:val="003D20B1"/>
    <w:rsid w:val="003D21BE"/>
    <w:rsid w:val="003D25A5"/>
    <w:rsid w:val="003D2779"/>
    <w:rsid w:val="003D2930"/>
    <w:rsid w:val="003D29C0"/>
    <w:rsid w:val="003D2F44"/>
    <w:rsid w:val="003D30F8"/>
    <w:rsid w:val="003D3AB0"/>
    <w:rsid w:val="003D3BA2"/>
    <w:rsid w:val="003D3EE8"/>
    <w:rsid w:val="003D423B"/>
    <w:rsid w:val="003D428D"/>
    <w:rsid w:val="003D42F7"/>
    <w:rsid w:val="003D4361"/>
    <w:rsid w:val="003D4464"/>
    <w:rsid w:val="003D4A1B"/>
    <w:rsid w:val="003D4A55"/>
    <w:rsid w:val="003D4A7C"/>
    <w:rsid w:val="003D4B97"/>
    <w:rsid w:val="003D4C92"/>
    <w:rsid w:val="003D4CCE"/>
    <w:rsid w:val="003D4F7B"/>
    <w:rsid w:val="003D5161"/>
    <w:rsid w:val="003D5496"/>
    <w:rsid w:val="003D57A1"/>
    <w:rsid w:val="003D5857"/>
    <w:rsid w:val="003D5DC5"/>
    <w:rsid w:val="003D5DE7"/>
    <w:rsid w:val="003D5E0C"/>
    <w:rsid w:val="003D5F15"/>
    <w:rsid w:val="003D5F6B"/>
    <w:rsid w:val="003D6068"/>
    <w:rsid w:val="003D6183"/>
    <w:rsid w:val="003D61B9"/>
    <w:rsid w:val="003D6387"/>
    <w:rsid w:val="003D6785"/>
    <w:rsid w:val="003D686A"/>
    <w:rsid w:val="003D6C55"/>
    <w:rsid w:val="003D6CBB"/>
    <w:rsid w:val="003D7854"/>
    <w:rsid w:val="003D7B20"/>
    <w:rsid w:val="003D7F44"/>
    <w:rsid w:val="003E00B5"/>
    <w:rsid w:val="003E00D1"/>
    <w:rsid w:val="003E02DE"/>
    <w:rsid w:val="003E03F3"/>
    <w:rsid w:val="003E04AD"/>
    <w:rsid w:val="003E0A29"/>
    <w:rsid w:val="003E0BDA"/>
    <w:rsid w:val="003E0D43"/>
    <w:rsid w:val="003E0E2C"/>
    <w:rsid w:val="003E134C"/>
    <w:rsid w:val="003E1414"/>
    <w:rsid w:val="003E1955"/>
    <w:rsid w:val="003E1971"/>
    <w:rsid w:val="003E1CF7"/>
    <w:rsid w:val="003E208B"/>
    <w:rsid w:val="003E21B6"/>
    <w:rsid w:val="003E21CD"/>
    <w:rsid w:val="003E21DC"/>
    <w:rsid w:val="003E221A"/>
    <w:rsid w:val="003E232E"/>
    <w:rsid w:val="003E31D3"/>
    <w:rsid w:val="003E3798"/>
    <w:rsid w:val="003E388D"/>
    <w:rsid w:val="003E3A8C"/>
    <w:rsid w:val="003E3AFA"/>
    <w:rsid w:val="003E3CB0"/>
    <w:rsid w:val="003E4498"/>
    <w:rsid w:val="003E460A"/>
    <w:rsid w:val="003E49FC"/>
    <w:rsid w:val="003E4F33"/>
    <w:rsid w:val="003E5087"/>
    <w:rsid w:val="003E5236"/>
    <w:rsid w:val="003E5573"/>
    <w:rsid w:val="003E5642"/>
    <w:rsid w:val="003E572B"/>
    <w:rsid w:val="003E5A23"/>
    <w:rsid w:val="003E5AD7"/>
    <w:rsid w:val="003E5BD8"/>
    <w:rsid w:val="003E6094"/>
    <w:rsid w:val="003E62E2"/>
    <w:rsid w:val="003E62EE"/>
    <w:rsid w:val="003E62FE"/>
    <w:rsid w:val="003E6540"/>
    <w:rsid w:val="003E662B"/>
    <w:rsid w:val="003E6906"/>
    <w:rsid w:val="003E6B35"/>
    <w:rsid w:val="003E6F2D"/>
    <w:rsid w:val="003E7348"/>
    <w:rsid w:val="003E735E"/>
    <w:rsid w:val="003E7507"/>
    <w:rsid w:val="003E7D50"/>
    <w:rsid w:val="003F0923"/>
    <w:rsid w:val="003F0CF2"/>
    <w:rsid w:val="003F0D59"/>
    <w:rsid w:val="003F0DB3"/>
    <w:rsid w:val="003F0E05"/>
    <w:rsid w:val="003F1274"/>
    <w:rsid w:val="003F1301"/>
    <w:rsid w:val="003F14CF"/>
    <w:rsid w:val="003F151D"/>
    <w:rsid w:val="003F1556"/>
    <w:rsid w:val="003F16D0"/>
    <w:rsid w:val="003F18F2"/>
    <w:rsid w:val="003F1990"/>
    <w:rsid w:val="003F1ABA"/>
    <w:rsid w:val="003F1BD2"/>
    <w:rsid w:val="003F1C44"/>
    <w:rsid w:val="003F2544"/>
    <w:rsid w:val="003F2568"/>
    <w:rsid w:val="003F2572"/>
    <w:rsid w:val="003F2580"/>
    <w:rsid w:val="003F2783"/>
    <w:rsid w:val="003F2CA5"/>
    <w:rsid w:val="003F2E15"/>
    <w:rsid w:val="003F2EC2"/>
    <w:rsid w:val="003F30D5"/>
    <w:rsid w:val="003F376A"/>
    <w:rsid w:val="003F384E"/>
    <w:rsid w:val="003F3C57"/>
    <w:rsid w:val="003F4394"/>
    <w:rsid w:val="003F448D"/>
    <w:rsid w:val="003F449B"/>
    <w:rsid w:val="003F481D"/>
    <w:rsid w:val="003F4AD0"/>
    <w:rsid w:val="003F4BD3"/>
    <w:rsid w:val="003F4C3B"/>
    <w:rsid w:val="003F4E79"/>
    <w:rsid w:val="003F4FCD"/>
    <w:rsid w:val="003F518D"/>
    <w:rsid w:val="003F5249"/>
    <w:rsid w:val="003F587D"/>
    <w:rsid w:val="003F5AAE"/>
    <w:rsid w:val="003F5DE5"/>
    <w:rsid w:val="003F5EC3"/>
    <w:rsid w:val="003F62B8"/>
    <w:rsid w:val="003F6F61"/>
    <w:rsid w:val="003F774A"/>
    <w:rsid w:val="003F77BA"/>
    <w:rsid w:val="003F77D8"/>
    <w:rsid w:val="003F790F"/>
    <w:rsid w:val="003F7929"/>
    <w:rsid w:val="003F7B28"/>
    <w:rsid w:val="003F7DB7"/>
    <w:rsid w:val="003F7EF1"/>
    <w:rsid w:val="004000B8"/>
    <w:rsid w:val="004002CB"/>
    <w:rsid w:val="004003F3"/>
    <w:rsid w:val="00400567"/>
    <w:rsid w:val="00400953"/>
    <w:rsid w:val="00400C05"/>
    <w:rsid w:val="00400C47"/>
    <w:rsid w:val="00400EF0"/>
    <w:rsid w:val="0040146C"/>
    <w:rsid w:val="00401504"/>
    <w:rsid w:val="00401529"/>
    <w:rsid w:val="0040170B"/>
    <w:rsid w:val="0040174B"/>
    <w:rsid w:val="00401D8B"/>
    <w:rsid w:val="004022DD"/>
    <w:rsid w:val="00402399"/>
    <w:rsid w:val="004023BE"/>
    <w:rsid w:val="004027DA"/>
    <w:rsid w:val="00402D83"/>
    <w:rsid w:val="00402E61"/>
    <w:rsid w:val="00402FAA"/>
    <w:rsid w:val="00403400"/>
    <w:rsid w:val="0040367D"/>
    <w:rsid w:val="00403770"/>
    <w:rsid w:val="00403902"/>
    <w:rsid w:val="00403B1C"/>
    <w:rsid w:val="00403B33"/>
    <w:rsid w:val="00403FB9"/>
    <w:rsid w:val="004042E1"/>
    <w:rsid w:val="004044C0"/>
    <w:rsid w:val="00404CB5"/>
    <w:rsid w:val="00404D69"/>
    <w:rsid w:val="00404DCC"/>
    <w:rsid w:val="00404E50"/>
    <w:rsid w:val="00404FBE"/>
    <w:rsid w:val="00404FEB"/>
    <w:rsid w:val="00405228"/>
    <w:rsid w:val="0040585E"/>
    <w:rsid w:val="00405895"/>
    <w:rsid w:val="0040593A"/>
    <w:rsid w:val="004059B3"/>
    <w:rsid w:val="004059ED"/>
    <w:rsid w:val="00405A80"/>
    <w:rsid w:val="00405A8F"/>
    <w:rsid w:val="00405F6E"/>
    <w:rsid w:val="00406862"/>
    <w:rsid w:val="00406A15"/>
    <w:rsid w:val="00406CF7"/>
    <w:rsid w:val="00406F54"/>
    <w:rsid w:val="00407412"/>
    <w:rsid w:val="004075C6"/>
    <w:rsid w:val="00407A8F"/>
    <w:rsid w:val="00407B91"/>
    <w:rsid w:val="004103B1"/>
    <w:rsid w:val="004108E3"/>
    <w:rsid w:val="00410A83"/>
    <w:rsid w:val="00410A91"/>
    <w:rsid w:val="00411017"/>
    <w:rsid w:val="004110B2"/>
    <w:rsid w:val="0041110E"/>
    <w:rsid w:val="004113C3"/>
    <w:rsid w:val="0041147F"/>
    <w:rsid w:val="00411494"/>
    <w:rsid w:val="0041167D"/>
    <w:rsid w:val="00411956"/>
    <w:rsid w:val="0041199C"/>
    <w:rsid w:val="00411ACD"/>
    <w:rsid w:val="00411FC6"/>
    <w:rsid w:val="00412486"/>
    <w:rsid w:val="004129D7"/>
    <w:rsid w:val="00412C34"/>
    <w:rsid w:val="00412F29"/>
    <w:rsid w:val="00413142"/>
    <w:rsid w:val="0041330C"/>
    <w:rsid w:val="00413DA4"/>
    <w:rsid w:val="004140CE"/>
    <w:rsid w:val="0041417D"/>
    <w:rsid w:val="0041436D"/>
    <w:rsid w:val="00414528"/>
    <w:rsid w:val="00414687"/>
    <w:rsid w:val="0041491A"/>
    <w:rsid w:val="004150A2"/>
    <w:rsid w:val="004158C9"/>
    <w:rsid w:val="00415B4B"/>
    <w:rsid w:val="00416096"/>
    <w:rsid w:val="00416205"/>
    <w:rsid w:val="0041644B"/>
    <w:rsid w:val="00416B7C"/>
    <w:rsid w:val="00416EF0"/>
    <w:rsid w:val="0041726B"/>
    <w:rsid w:val="004172EF"/>
    <w:rsid w:val="004172FB"/>
    <w:rsid w:val="004175B8"/>
    <w:rsid w:val="00417644"/>
    <w:rsid w:val="00417A55"/>
    <w:rsid w:val="00417FFE"/>
    <w:rsid w:val="004202A7"/>
    <w:rsid w:val="00420650"/>
    <w:rsid w:val="00420653"/>
    <w:rsid w:val="00420767"/>
    <w:rsid w:val="0042081D"/>
    <w:rsid w:val="00420AED"/>
    <w:rsid w:val="00420C36"/>
    <w:rsid w:val="00420E27"/>
    <w:rsid w:val="0042129C"/>
    <w:rsid w:val="0042156A"/>
    <w:rsid w:val="0042166A"/>
    <w:rsid w:val="00421941"/>
    <w:rsid w:val="00421FE0"/>
    <w:rsid w:val="0042263F"/>
    <w:rsid w:val="004226D5"/>
    <w:rsid w:val="004227C4"/>
    <w:rsid w:val="0042287A"/>
    <w:rsid w:val="00422CA3"/>
    <w:rsid w:val="00422F01"/>
    <w:rsid w:val="0042318E"/>
    <w:rsid w:val="004233E8"/>
    <w:rsid w:val="00423907"/>
    <w:rsid w:val="00423CC6"/>
    <w:rsid w:val="00423CDC"/>
    <w:rsid w:val="00423E85"/>
    <w:rsid w:val="0042408D"/>
    <w:rsid w:val="0042424C"/>
    <w:rsid w:val="00424337"/>
    <w:rsid w:val="00424415"/>
    <w:rsid w:val="00424913"/>
    <w:rsid w:val="00424C71"/>
    <w:rsid w:val="00425201"/>
    <w:rsid w:val="00425211"/>
    <w:rsid w:val="0042527E"/>
    <w:rsid w:val="004252CB"/>
    <w:rsid w:val="00425590"/>
    <w:rsid w:val="00425632"/>
    <w:rsid w:val="00425718"/>
    <w:rsid w:val="004259A0"/>
    <w:rsid w:val="00425FAD"/>
    <w:rsid w:val="00426164"/>
    <w:rsid w:val="0042634D"/>
    <w:rsid w:val="00426422"/>
    <w:rsid w:val="00426673"/>
    <w:rsid w:val="00426D48"/>
    <w:rsid w:val="00426FBC"/>
    <w:rsid w:val="00426FE0"/>
    <w:rsid w:val="00427131"/>
    <w:rsid w:val="004271A6"/>
    <w:rsid w:val="004272B8"/>
    <w:rsid w:val="004272FD"/>
    <w:rsid w:val="004276CD"/>
    <w:rsid w:val="00427BE3"/>
    <w:rsid w:val="00427E01"/>
    <w:rsid w:val="00427F26"/>
    <w:rsid w:val="0043030A"/>
    <w:rsid w:val="004306C3"/>
    <w:rsid w:val="00430775"/>
    <w:rsid w:val="004307D1"/>
    <w:rsid w:val="00430B4D"/>
    <w:rsid w:val="00430B52"/>
    <w:rsid w:val="00430C88"/>
    <w:rsid w:val="0043116A"/>
    <w:rsid w:val="00431299"/>
    <w:rsid w:val="00431AF4"/>
    <w:rsid w:val="00431B9C"/>
    <w:rsid w:val="00431C6C"/>
    <w:rsid w:val="00432604"/>
    <w:rsid w:val="004329D8"/>
    <w:rsid w:val="00432BF4"/>
    <w:rsid w:val="00432C26"/>
    <w:rsid w:val="00432E6C"/>
    <w:rsid w:val="00433138"/>
    <w:rsid w:val="0043319E"/>
    <w:rsid w:val="004335CF"/>
    <w:rsid w:val="00433742"/>
    <w:rsid w:val="004338C7"/>
    <w:rsid w:val="0043429B"/>
    <w:rsid w:val="004343A1"/>
    <w:rsid w:val="00434472"/>
    <w:rsid w:val="004345C7"/>
    <w:rsid w:val="0043496B"/>
    <w:rsid w:val="00434ACC"/>
    <w:rsid w:val="00434BD0"/>
    <w:rsid w:val="00434CBC"/>
    <w:rsid w:val="00434E6C"/>
    <w:rsid w:val="00434F63"/>
    <w:rsid w:val="004352B9"/>
    <w:rsid w:val="004352F9"/>
    <w:rsid w:val="00435504"/>
    <w:rsid w:val="00435888"/>
    <w:rsid w:val="00435B81"/>
    <w:rsid w:val="00436184"/>
    <w:rsid w:val="00436413"/>
    <w:rsid w:val="00436FF1"/>
    <w:rsid w:val="0043718D"/>
    <w:rsid w:val="004376DE"/>
    <w:rsid w:val="0043798E"/>
    <w:rsid w:val="00437C43"/>
    <w:rsid w:val="00437EA2"/>
    <w:rsid w:val="004404D1"/>
    <w:rsid w:val="004405BA"/>
    <w:rsid w:val="00440DB5"/>
    <w:rsid w:val="004415A1"/>
    <w:rsid w:val="00441CA2"/>
    <w:rsid w:val="00441D8B"/>
    <w:rsid w:val="00442053"/>
    <w:rsid w:val="00442247"/>
    <w:rsid w:val="0044254C"/>
    <w:rsid w:val="00442612"/>
    <w:rsid w:val="0044267A"/>
    <w:rsid w:val="0044299B"/>
    <w:rsid w:val="00442ECD"/>
    <w:rsid w:val="00442F2C"/>
    <w:rsid w:val="0044302B"/>
    <w:rsid w:val="0044317A"/>
    <w:rsid w:val="0044399F"/>
    <w:rsid w:val="00444167"/>
    <w:rsid w:val="004444C6"/>
    <w:rsid w:val="0044452A"/>
    <w:rsid w:val="00444741"/>
    <w:rsid w:val="0044493F"/>
    <w:rsid w:val="004452F5"/>
    <w:rsid w:val="004456E9"/>
    <w:rsid w:val="00445ABD"/>
    <w:rsid w:val="00445AC4"/>
    <w:rsid w:val="00446507"/>
    <w:rsid w:val="0044660B"/>
    <w:rsid w:val="00446A17"/>
    <w:rsid w:val="00446F14"/>
    <w:rsid w:val="004471C1"/>
    <w:rsid w:val="00447C18"/>
    <w:rsid w:val="00447CF7"/>
    <w:rsid w:val="00450358"/>
    <w:rsid w:val="0045076F"/>
    <w:rsid w:val="00450808"/>
    <w:rsid w:val="004510CF"/>
    <w:rsid w:val="0045115F"/>
    <w:rsid w:val="004516D7"/>
    <w:rsid w:val="0045177A"/>
    <w:rsid w:val="004517DA"/>
    <w:rsid w:val="004519EF"/>
    <w:rsid w:val="00451B8E"/>
    <w:rsid w:val="00451FDE"/>
    <w:rsid w:val="0045209C"/>
    <w:rsid w:val="00452746"/>
    <w:rsid w:val="0045288B"/>
    <w:rsid w:val="00452AC4"/>
    <w:rsid w:val="00452EA2"/>
    <w:rsid w:val="004530A9"/>
    <w:rsid w:val="00453495"/>
    <w:rsid w:val="00453A83"/>
    <w:rsid w:val="00454059"/>
    <w:rsid w:val="004540DD"/>
    <w:rsid w:val="004542A4"/>
    <w:rsid w:val="00454359"/>
    <w:rsid w:val="0045441C"/>
    <w:rsid w:val="00454608"/>
    <w:rsid w:val="004549BC"/>
    <w:rsid w:val="00454FC3"/>
    <w:rsid w:val="00455247"/>
    <w:rsid w:val="004553C9"/>
    <w:rsid w:val="00455602"/>
    <w:rsid w:val="00455603"/>
    <w:rsid w:val="0045578A"/>
    <w:rsid w:val="004558A9"/>
    <w:rsid w:val="004559BD"/>
    <w:rsid w:val="00455A5B"/>
    <w:rsid w:val="00455E69"/>
    <w:rsid w:val="00455F14"/>
    <w:rsid w:val="0045606C"/>
    <w:rsid w:val="00456134"/>
    <w:rsid w:val="004561AF"/>
    <w:rsid w:val="004562E9"/>
    <w:rsid w:val="0045696D"/>
    <w:rsid w:val="004569CA"/>
    <w:rsid w:val="0045732B"/>
    <w:rsid w:val="00457523"/>
    <w:rsid w:val="0045758A"/>
    <w:rsid w:val="004578C9"/>
    <w:rsid w:val="00457B8E"/>
    <w:rsid w:val="00457E62"/>
    <w:rsid w:val="00457EB1"/>
    <w:rsid w:val="00457F57"/>
    <w:rsid w:val="0046015A"/>
    <w:rsid w:val="0046028F"/>
    <w:rsid w:val="004608CB"/>
    <w:rsid w:val="00460CD7"/>
    <w:rsid w:val="00461125"/>
    <w:rsid w:val="004611C8"/>
    <w:rsid w:val="00461AD7"/>
    <w:rsid w:val="00461BC9"/>
    <w:rsid w:val="00461BE9"/>
    <w:rsid w:val="00461D07"/>
    <w:rsid w:val="00461DB5"/>
    <w:rsid w:val="00461DD9"/>
    <w:rsid w:val="00461E39"/>
    <w:rsid w:val="0046230B"/>
    <w:rsid w:val="00462553"/>
    <w:rsid w:val="00462C46"/>
    <w:rsid w:val="00462C61"/>
    <w:rsid w:val="004631BA"/>
    <w:rsid w:val="004631DF"/>
    <w:rsid w:val="0046327E"/>
    <w:rsid w:val="004635FD"/>
    <w:rsid w:val="004637C8"/>
    <w:rsid w:val="004638FF"/>
    <w:rsid w:val="00464866"/>
    <w:rsid w:val="00464D3D"/>
    <w:rsid w:val="00464D75"/>
    <w:rsid w:val="00464E7B"/>
    <w:rsid w:val="0046513B"/>
    <w:rsid w:val="004653BE"/>
    <w:rsid w:val="004657A5"/>
    <w:rsid w:val="004663B5"/>
    <w:rsid w:val="00466418"/>
    <w:rsid w:val="004665AE"/>
    <w:rsid w:val="00466614"/>
    <w:rsid w:val="0046696C"/>
    <w:rsid w:val="004669F3"/>
    <w:rsid w:val="00466F57"/>
    <w:rsid w:val="00466F93"/>
    <w:rsid w:val="004677AC"/>
    <w:rsid w:val="004678EA"/>
    <w:rsid w:val="00467B7B"/>
    <w:rsid w:val="00470138"/>
    <w:rsid w:val="004705C1"/>
    <w:rsid w:val="004706F1"/>
    <w:rsid w:val="0047098B"/>
    <w:rsid w:val="004711DB"/>
    <w:rsid w:val="0047144D"/>
    <w:rsid w:val="004716AD"/>
    <w:rsid w:val="0047197F"/>
    <w:rsid w:val="00471B87"/>
    <w:rsid w:val="00471D95"/>
    <w:rsid w:val="00472689"/>
    <w:rsid w:val="0047284D"/>
    <w:rsid w:val="0047284F"/>
    <w:rsid w:val="00472D60"/>
    <w:rsid w:val="00473315"/>
    <w:rsid w:val="004736D4"/>
    <w:rsid w:val="004738A2"/>
    <w:rsid w:val="004738FA"/>
    <w:rsid w:val="0047394F"/>
    <w:rsid w:val="00473F90"/>
    <w:rsid w:val="00474C7E"/>
    <w:rsid w:val="00474E0D"/>
    <w:rsid w:val="00474E8B"/>
    <w:rsid w:val="004751F1"/>
    <w:rsid w:val="00475465"/>
    <w:rsid w:val="004758AC"/>
    <w:rsid w:val="00475914"/>
    <w:rsid w:val="00475B67"/>
    <w:rsid w:val="00475CCE"/>
    <w:rsid w:val="00475D49"/>
    <w:rsid w:val="004766C2"/>
    <w:rsid w:val="00476965"/>
    <w:rsid w:val="00476EF8"/>
    <w:rsid w:val="00477178"/>
    <w:rsid w:val="0047721D"/>
    <w:rsid w:val="0047766C"/>
    <w:rsid w:val="00477AFC"/>
    <w:rsid w:val="00477C73"/>
    <w:rsid w:val="00477F97"/>
    <w:rsid w:val="0048000D"/>
    <w:rsid w:val="00480124"/>
    <w:rsid w:val="00480908"/>
    <w:rsid w:val="0048098C"/>
    <w:rsid w:val="00480992"/>
    <w:rsid w:val="00480DAA"/>
    <w:rsid w:val="00480FE1"/>
    <w:rsid w:val="00481055"/>
    <w:rsid w:val="004811A8"/>
    <w:rsid w:val="0048151C"/>
    <w:rsid w:val="00481B69"/>
    <w:rsid w:val="00482061"/>
    <w:rsid w:val="0048225B"/>
    <w:rsid w:val="00482510"/>
    <w:rsid w:val="004827D0"/>
    <w:rsid w:val="004829EF"/>
    <w:rsid w:val="00482A11"/>
    <w:rsid w:val="00482E59"/>
    <w:rsid w:val="00483011"/>
    <w:rsid w:val="0048350A"/>
    <w:rsid w:val="0048358B"/>
    <w:rsid w:val="0048369A"/>
    <w:rsid w:val="004836B1"/>
    <w:rsid w:val="00483763"/>
    <w:rsid w:val="00483B4D"/>
    <w:rsid w:val="00484066"/>
    <w:rsid w:val="00484130"/>
    <w:rsid w:val="0048419C"/>
    <w:rsid w:val="0048440C"/>
    <w:rsid w:val="0048448D"/>
    <w:rsid w:val="0048465D"/>
    <w:rsid w:val="004847E0"/>
    <w:rsid w:val="00484889"/>
    <w:rsid w:val="00484BC0"/>
    <w:rsid w:val="00484CDE"/>
    <w:rsid w:val="00484E31"/>
    <w:rsid w:val="00485042"/>
    <w:rsid w:val="00485354"/>
    <w:rsid w:val="00485606"/>
    <w:rsid w:val="00485AC9"/>
    <w:rsid w:val="00485CAE"/>
    <w:rsid w:val="00485D41"/>
    <w:rsid w:val="004860EB"/>
    <w:rsid w:val="0048627B"/>
    <w:rsid w:val="0048632D"/>
    <w:rsid w:val="0048668F"/>
    <w:rsid w:val="00486E74"/>
    <w:rsid w:val="00486EF4"/>
    <w:rsid w:val="00487385"/>
    <w:rsid w:val="004874C9"/>
    <w:rsid w:val="00487999"/>
    <w:rsid w:val="00487C1B"/>
    <w:rsid w:val="00487EA1"/>
    <w:rsid w:val="004903AE"/>
    <w:rsid w:val="004904E4"/>
    <w:rsid w:val="00490577"/>
    <w:rsid w:val="004905E1"/>
    <w:rsid w:val="00490782"/>
    <w:rsid w:val="004907C2"/>
    <w:rsid w:val="00490DDE"/>
    <w:rsid w:val="00490F03"/>
    <w:rsid w:val="00491B3E"/>
    <w:rsid w:val="00491C91"/>
    <w:rsid w:val="0049210C"/>
    <w:rsid w:val="0049256D"/>
    <w:rsid w:val="00492601"/>
    <w:rsid w:val="004928DC"/>
    <w:rsid w:val="00492D7A"/>
    <w:rsid w:val="004931D1"/>
    <w:rsid w:val="00493577"/>
    <w:rsid w:val="00493636"/>
    <w:rsid w:val="004936B2"/>
    <w:rsid w:val="004937F8"/>
    <w:rsid w:val="00494097"/>
    <w:rsid w:val="00494415"/>
    <w:rsid w:val="004946A1"/>
    <w:rsid w:val="0049477D"/>
    <w:rsid w:val="0049496A"/>
    <w:rsid w:val="00494D85"/>
    <w:rsid w:val="00494F89"/>
    <w:rsid w:val="00495446"/>
    <w:rsid w:val="00495A6A"/>
    <w:rsid w:val="00495A7F"/>
    <w:rsid w:val="00495C44"/>
    <w:rsid w:val="0049603B"/>
    <w:rsid w:val="0049628A"/>
    <w:rsid w:val="00496527"/>
    <w:rsid w:val="00496688"/>
    <w:rsid w:val="00496C69"/>
    <w:rsid w:val="00496E70"/>
    <w:rsid w:val="00496EE5"/>
    <w:rsid w:val="0049710B"/>
    <w:rsid w:val="0049710D"/>
    <w:rsid w:val="004971AA"/>
    <w:rsid w:val="00497A51"/>
    <w:rsid w:val="00497B53"/>
    <w:rsid w:val="00497ECA"/>
    <w:rsid w:val="00497F39"/>
    <w:rsid w:val="004A0131"/>
    <w:rsid w:val="004A02A0"/>
    <w:rsid w:val="004A02EA"/>
    <w:rsid w:val="004A05E2"/>
    <w:rsid w:val="004A06F7"/>
    <w:rsid w:val="004A084B"/>
    <w:rsid w:val="004A0E04"/>
    <w:rsid w:val="004A108C"/>
    <w:rsid w:val="004A1441"/>
    <w:rsid w:val="004A1484"/>
    <w:rsid w:val="004A16B9"/>
    <w:rsid w:val="004A18F3"/>
    <w:rsid w:val="004A1929"/>
    <w:rsid w:val="004A1A90"/>
    <w:rsid w:val="004A1B7A"/>
    <w:rsid w:val="004A1D67"/>
    <w:rsid w:val="004A1E48"/>
    <w:rsid w:val="004A1E60"/>
    <w:rsid w:val="004A2055"/>
    <w:rsid w:val="004A2141"/>
    <w:rsid w:val="004A21B4"/>
    <w:rsid w:val="004A2319"/>
    <w:rsid w:val="004A2531"/>
    <w:rsid w:val="004A2A0E"/>
    <w:rsid w:val="004A2BEE"/>
    <w:rsid w:val="004A2E53"/>
    <w:rsid w:val="004A3152"/>
    <w:rsid w:val="004A324C"/>
    <w:rsid w:val="004A331F"/>
    <w:rsid w:val="004A33BB"/>
    <w:rsid w:val="004A373B"/>
    <w:rsid w:val="004A39AF"/>
    <w:rsid w:val="004A3C64"/>
    <w:rsid w:val="004A42B1"/>
    <w:rsid w:val="004A4341"/>
    <w:rsid w:val="004A4468"/>
    <w:rsid w:val="004A49FB"/>
    <w:rsid w:val="004A4C2E"/>
    <w:rsid w:val="004A5675"/>
    <w:rsid w:val="004A5752"/>
    <w:rsid w:val="004A57B1"/>
    <w:rsid w:val="004A5856"/>
    <w:rsid w:val="004A5CC1"/>
    <w:rsid w:val="004A6119"/>
    <w:rsid w:val="004A6167"/>
    <w:rsid w:val="004A64BD"/>
    <w:rsid w:val="004A67C6"/>
    <w:rsid w:val="004A69C1"/>
    <w:rsid w:val="004A720C"/>
    <w:rsid w:val="004A7472"/>
    <w:rsid w:val="004A74A8"/>
    <w:rsid w:val="004A7B4F"/>
    <w:rsid w:val="004A7C07"/>
    <w:rsid w:val="004A7CD1"/>
    <w:rsid w:val="004A7D61"/>
    <w:rsid w:val="004B03A1"/>
    <w:rsid w:val="004B056B"/>
    <w:rsid w:val="004B06A0"/>
    <w:rsid w:val="004B0727"/>
    <w:rsid w:val="004B0B49"/>
    <w:rsid w:val="004B0C77"/>
    <w:rsid w:val="004B1001"/>
    <w:rsid w:val="004B139D"/>
    <w:rsid w:val="004B149A"/>
    <w:rsid w:val="004B1C61"/>
    <w:rsid w:val="004B22B9"/>
    <w:rsid w:val="004B27C9"/>
    <w:rsid w:val="004B296A"/>
    <w:rsid w:val="004B2CC2"/>
    <w:rsid w:val="004B2DC4"/>
    <w:rsid w:val="004B2E0B"/>
    <w:rsid w:val="004B30C8"/>
    <w:rsid w:val="004B3733"/>
    <w:rsid w:val="004B40FF"/>
    <w:rsid w:val="004B41B2"/>
    <w:rsid w:val="004B4517"/>
    <w:rsid w:val="004B46ED"/>
    <w:rsid w:val="004B4826"/>
    <w:rsid w:val="004B48C0"/>
    <w:rsid w:val="004B4A78"/>
    <w:rsid w:val="004B4E88"/>
    <w:rsid w:val="004B4EB0"/>
    <w:rsid w:val="004B4EB9"/>
    <w:rsid w:val="004B4ECD"/>
    <w:rsid w:val="004B5283"/>
    <w:rsid w:val="004B52F6"/>
    <w:rsid w:val="004B57BF"/>
    <w:rsid w:val="004B57CB"/>
    <w:rsid w:val="004B5B37"/>
    <w:rsid w:val="004B5E09"/>
    <w:rsid w:val="004B630A"/>
    <w:rsid w:val="004B63D2"/>
    <w:rsid w:val="004B643A"/>
    <w:rsid w:val="004B6813"/>
    <w:rsid w:val="004B6A02"/>
    <w:rsid w:val="004B6B8B"/>
    <w:rsid w:val="004B6CB7"/>
    <w:rsid w:val="004B6D75"/>
    <w:rsid w:val="004B6E70"/>
    <w:rsid w:val="004B7520"/>
    <w:rsid w:val="004B75F2"/>
    <w:rsid w:val="004B7602"/>
    <w:rsid w:val="004B7737"/>
    <w:rsid w:val="004B7A98"/>
    <w:rsid w:val="004B7AF8"/>
    <w:rsid w:val="004C0381"/>
    <w:rsid w:val="004C0E20"/>
    <w:rsid w:val="004C1182"/>
    <w:rsid w:val="004C1462"/>
    <w:rsid w:val="004C160A"/>
    <w:rsid w:val="004C1CD2"/>
    <w:rsid w:val="004C1D71"/>
    <w:rsid w:val="004C1D83"/>
    <w:rsid w:val="004C2054"/>
    <w:rsid w:val="004C20E4"/>
    <w:rsid w:val="004C211E"/>
    <w:rsid w:val="004C222A"/>
    <w:rsid w:val="004C2432"/>
    <w:rsid w:val="004C2482"/>
    <w:rsid w:val="004C269B"/>
    <w:rsid w:val="004C32CE"/>
    <w:rsid w:val="004C3302"/>
    <w:rsid w:val="004C3330"/>
    <w:rsid w:val="004C33A6"/>
    <w:rsid w:val="004C3406"/>
    <w:rsid w:val="004C37EA"/>
    <w:rsid w:val="004C3A75"/>
    <w:rsid w:val="004C3D13"/>
    <w:rsid w:val="004C3F55"/>
    <w:rsid w:val="004C420E"/>
    <w:rsid w:val="004C466F"/>
    <w:rsid w:val="004C4A32"/>
    <w:rsid w:val="004C4D40"/>
    <w:rsid w:val="004C529D"/>
    <w:rsid w:val="004C5452"/>
    <w:rsid w:val="004C54F8"/>
    <w:rsid w:val="004C5599"/>
    <w:rsid w:val="004C584C"/>
    <w:rsid w:val="004C5D8B"/>
    <w:rsid w:val="004C6037"/>
    <w:rsid w:val="004C6335"/>
    <w:rsid w:val="004C6394"/>
    <w:rsid w:val="004C6716"/>
    <w:rsid w:val="004C67C8"/>
    <w:rsid w:val="004C6854"/>
    <w:rsid w:val="004C6D39"/>
    <w:rsid w:val="004C6E26"/>
    <w:rsid w:val="004C70D4"/>
    <w:rsid w:val="004C7794"/>
    <w:rsid w:val="004C787C"/>
    <w:rsid w:val="004C7A86"/>
    <w:rsid w:val="004C7E79"/>
    <w:rsid w:val="004D024F"/>
    <w:rsid w:val="004D055C"/>
    <w:rsid w:val="004D0854"/>
    <w:rsid w:val="004D09CC"/>
    <w:rsid w:val="004D0D29"/>
    <w:rsid w:val="004D0E0F"/>
    <w:rsid w:val="004D0E44"/>
    <w:rsid w:val="004D1358"/>
    <w:rsid w:val="004D17EF"/>
    <w:rsid w:val="004D1857"/>
    <w:rsid w:val="004D1865"/>
    <w:rsid w:val="004D19D3"/>
    <w:rsid w:val="004D1C7F"/>
    <w:rsid w:val="004D1EB7"/>
    <w:rsid w:val="004D1F24"/>
    <w:rsid w:val="004D218F"/>
    <w:rsid w:val="004D21B5"/>
    <w:rsid w:val="004D22CD"/>
    <w:rsid w:val="004D2373"/>
    <w:rsid w:val="004D24A9"/>
    <w:rsid w:val="004D2507"/>
    <w:rsid w:val="004D269B"/>
    <w:rsid w:val="004D2904"/>
    <w:rsid w:val="004D2915"/>
    <w:rsid w:val="004D2DB1"/>
    <w:rsid w:val="004D2E21"/>
    <w:rsid w:val="004D3145"/>
    <w:rsid w:val="004D34BD"/>
    <w:rsid w:val="004D36E3"/>
    <w:rsid w:val="004D4206"/>
    <w:rsid w:val="004D4298"/>
    <w:rsid w:val="004D4837"/>
    <w:rsid w:val="004D4877"/>
    <w:rsid w:val="004D4D30"/>
    <w:rsid w:val="004D4E8E"/>
    <w:rsid w:val="004D5277"/>
    <w:rsid w:val="004D52FD"/>
    <w:rsid w:val="004D54C6"/>
    <w:rsid w:val="004D553D"/>
    <w:rsid w:val="004D58E5"/>
    <w:rsid w:val="004D5C82"/>
    <w:rsid w:val="004D5F08"/>
    <w:rsid w:val="004D5F37"/>
    <w:rsid w:val="004D5F7E"/>
    <w:rsid w:val="004D6104"/>
    <w:rsid w:val="004D6298"/>
    <w:rsid w:val="004D6444"/>
    <w:rsid w:val="004D6480"/>
    <w:rsid w:val="004D688E"/>
    <w:rsid w:val="004D6A68"/>
    <w:rsid w:val="004D6DAD"/>
    <w:rsid w:val="004D7382"/>
    <w:rsid w:val="004D7539"/>
    <w:rsid w:val="004D77AC"/>
    <w:rsid w:val="004D7C79"/>
    <w:rsid w:val="004E0A49"/>
    <w:rsid w:val="004E0B36"/>
    <w:rsid w:val="004E0C83"/>
    <w:rsid w:val="004E0C98"/>
    <w:rsid w:val="004E0CFE"/>
    <w:rsid w:val="004E1392"/>
    <w:rsid w:val="004E1443"/>
    <w:rsid w:val="004E152D"/>
    <w:rsid w:val="004E1831"/>
    <w:rsid w:val="004E1A24"/>
    <w:rsid w:val="004E1AE6"/>
    <w:rsid w:val="004E1AF2"/>
    <w:rsid w:val="004E1DC5"/>
    <w:rsid w:val="004E1F3E"/>
    <w:rsid w:val="004E227B"/>
    <w:rsid w:val="004E2623"/>
    <w:rsid w:val="004E271B"/>
    <w:rsid w:val="004E2A8E"/>
    <w:rsid w:val="004E31EC"/>
    <w:rsid w:val="004E3373"/>
    <w:rsid w:val="004E339C"/>
    <w:rsid w:val="004E352A"/>
    <w:rsid w:val="004E361E"/>
    <w:rsid w:val="004E40B2"/>
    <w:rsid w:val="004E446C"/>
    <w:rsid w:val="004E44A6"/>
    <w:rsid w:val="004E4959"/>
    <w:rsid w:val="004E4996"/>
    <w:rsid w:val="004E4F23"/>
    <w:rsid w:val="004E51BC"/>
    <w:rsid w:val="004E5498"/>
    <w:rsid w:val="004E55DC"/>
    <w:rsid w:val="004E560F"/>
    <w:rsid w:val="004E5732"/>
    <w:rsid w:val="004E5834"/>
    <w:rsid w:val="004E597A"/>
    <w:rsid w:val="004E5BDD"/>
    <w:rsid w:val="004E5D2B"/>
    <w:rsid w:val="004E5E9C"/>
    <w:rsid w:val="004E61E6"/>
    <w:rsid w:val="004E6BA8"/>
    <w:rsid w:val="004E6D88"/>
    <w:rsid w:val="004E6ECA"/>
    <w:rsid w:val="004E6EE2"/>
    <w:rsid w:val="004E6F41"/>
    <w:rsid w:val="004E7044"/>
    <w:rsid w:val="004E70E4"/>
    <w:rsid w:val="004E7122"/>
    <w:rsid w:val="004E75A8"/>
    <w:rsid w:val="004E7A55"/>
    <w:rsid w:val="004E7D5B"/>
    <w:rsid w:val="004F00F4"/>
    <w:rsid w:val="004F072B"/>
    <w:rsid w:val="004F0744"/>
    <w:rsid w:val="004F0A42"/>
    <w:rsid w:val="004F0EB4"/>
    <w:rsid w:val="004F13A5"/>
    <w:rsid w:val="004F13CA"/>
    <w:rsid w:val="004F146A"/>
    <w:rsid w:val="004F16D2"/>
    <w:rsid w:val="004F1AF5"/>
    <w:rsid w:val="004F1CD5"/>
    <w:rsid w:val="004F1D81"/>
    <w:rsid w:val="004F1E72"/>
    <w:rsid w:val="004F270C"/>
    <w:rsid w:val="004F284F"/>
    <w:rsid w:val="004F295B"/>
    <w:rsid w:val="004F2AFB"/>
    <w:rsid w:val="004F2D02"/>
    <w:rsid w:val="004F2F83"/>
    <w:rsid w:val="004F2FD9"/>
    <w:rsid w:val="004F30C2"/>
    <w:rsid w:val="004F342D"/>
    <w:rsid w:val="004F350E"/>
    <w:rsid w:val="004F36F3"/>
    <w:rsid w:val="004F375C"/>
    <w:rsid w:val="004F39A6"/>
    <w:rsid w:val="004F3BC5"/>
    <w:rsid w:val="004F3CE9"/>
    <w:rsid w:val="004F409A"/>
    <w:rsid w:val="004F40BA"/>
    <w:rsid w:val="004F4428"/>
    <w:rsid w:val="004F4801"/>
    <w:rsid w:val="004F49F2"/>
    <w:rsid w:val="004F4EA3"/>
    <w:rsid w:val="004F4EBB"/>
    <w:rsid w:val="004F51A0"/>
    <w:rsid w:val="004F5271"/>
    <w:rsid w:val="004F545A"/>
    <w:rsid w:val="004F5A57"/>
    <w:rsid w:val="004F5C61"/>
    <w:rsid w:val="004F5E85"/>
    <w:rsid w:val="004F6429"/>
    <w:rsid w:val="004F6A32"/>
    <w:rsid w:val="004F6C66"/>
    <w:rsid w:val="004F6CBC"/>
    <w:rsid w:val="004F6E1D"/>
    <w:rsid w:val="004F6FED"/>
    <w:rsid w:val="004F703A"/>
    <w:rsid w:val="004F758E"/>
    <w:rsid w:val="004F759B"/>
    <w:rsid w:val="004F79B9"/>
    <w:rsid w:val="004F7C7E"/>
    <w:rsid w:val="004F7E7A"/>
    <w:rsid w:val="004F7FEB"/>
    <w:rsid w:val="005002F8"/>
    <w:rsid w:val="00500467"/>
    <w:rsid w:val="00500755"/>
    <w:rsid w:val="00500923"/>
    <w:rsid w:val="005009A4"/>
    <w:rsid w:val="00500A68"/>
    <w:rsid w:val="00500DD1"/>
    <w:rsid w:val="005011B7"/>
    <w:rsid w:val="005014CB"/>
    <w:rsid w:val="00501845"/>
    <w:rsid w:val="00501944"/>
    <w:rsid w:val="00501C24"/>
    <w:rsid w:val="00502456"/>
    <w:rsid w:val="00502714"/>
    <w:rsid w:val="005028EA"/>
    <w:rsid w:val="00502AC0"/>
    <w:rsid w:val="00502BC1"/>
    <w:rsid w:val="00502BD9"/>
    <w:rsid w:val="00502EBA"/>
    <w:rsid w:val="00502EEB"/>
    <w:rsid w:val="00503330"/>
    <w:rsid w:val="0050383B"/>
    <w:rsid w:val="00503B76"/>
    <w:rsid w:val="00503BA2"/>
    <w:rsid w:val="00504313"/>
    <w:rsid w:val="0050469C"/>
    <w:rsid w:val="00504732"/>
    <w:rsid w:val="00504844"/>
    <w:rsid w:val="005048F2"/>
    <w:rsid w:val="00504BEC"/>
    <w:rsid w:val="00505337"/>
    <w:rsid w:val="0050567C"/>
    <w:rsid w:val="00505B06"/>
    <w:rsid w:val="00506279"/>
    <w:rsid w:val="00506B00"/>
    <w:rsid w:val="00506B81"/>
    <w:rsid w:val="00506C04"/>
    <w:rsid w:val="00506C7E"/>
    <w:rsid w:val="005070D6"/>
    <w:rsid w:val="0050733B"/>
    <w:rsid w:val="005073F0"/>
    <w:rsid w:val="00507449"/>
    <w:rsid w:val="0050772B"/>
    <w:rsid w:val="005077D6"/>
    <w:rsid w:val="00507F7D"/>
    <w:rsid w:val="0051026F"/>
    <w:rsid w:val="005102E8"/>
    <w:rsid w:val="005104BF"/>
    <w:rsid w:val="00510DA8"/>
    <w:rsid w:val="00510DB6"/>
    <w:rsid w:val="00510EB2"/>
    <w:rsid w:val="00510EDC"/>
    <w:rsid w:val="00511011"/>
    <w:rsid w:val="00511055"/>
    <w:rsid w:val="005110F5"/>
    <w:rsid w:val="0051119E"/>
    <w:rsid w:val="0051138D"/>
    <w:rsid w:val="005115A8"/>
    <w:rsid w:val="00511825"/>
    <w:rsid w:val="00511A19"/>
    <w:rsid w:val="00511B48"/>
    <w:rsid w:val="00512574"/>
    <w:rsid w:val="00512926"/>
    <w:rsid w:val="00512B3A"/>
    <w:rsid w:val="0051322F"/>
    <w:rsid w:val="00513346"/>
    <w:rsid w:val="005133B9"/>
    <w:rsid w:val="0051369A"/>
    <w:rsid w:val="00513787"/>
    <w:rsid w:val="00513DD2"/>
    <w:rsid w:val="00513F4C"/>
    <w:rsid w:val="00513FA2"/>
    <w:rsid w:val="00513FF9"/>
    <w:rsid w:val="005140FB"/>
    <w:rsid w:val="00514A18"/>
    <w:rsid w:val="00514D26"/>
    <w:rsid w:val="00515227"/>
    <w:rsid w:val="00515B78"/>
    <w:rsid w:val="00515C95"/>
    <w:rsid w:val="00515F09"/>
    <w:rsid w:val="00515F38"/>
    <w:rsid w:val="00516068"/>
    <w:rsid w:val="005160A6"/>
    <w:rsid w:val="005160EC"/>
    <w:rsid w:val="00516254"/>
    <w:rsid w:val="00516837"/>
    <w:rsid w:val="0051698C"/>
    <w:rsid w:val="00516992"/>
    <w:rsid w:val="00516DD4"/>
    <w:rsid w:val="00516FF9"/>
    <w:rsid w:val="00517753"/>
    <w:rsid w:val="005177CC"/>
    <w:rsid w:val="00517C10"/>
    <w:rsid w:val="00517F44"/>
    <w:rsid w:val="0052049E"/>
    <w:rsid w:val="00520922"/>
    <w:rsid w:val="00521019"/>
    <w:rsid w:val="005211C8"/>
    <w:rsid w:val="005216C4"/>
    <w:rsid w:val="00521890"/>
    <w:rsid w:val="00521C7A"/>
    <w:rsid w:val="00521CC7"/>
    <w:rsid w:val="00521EE5"/>
    <w:rsid w:val="00521F27"/>
    <w:rsid w:val="00522321"/>
    <w:rsid w:val="0052251D"/>
    <w:rsid w:val="00522860"/>
    <w:rsid w:val="00522A1D"/>
    <w:rsid w:val="005231BA"/>
    <w:rsid w:val="0052337E"/>
    <w:rsid w:val="00523445"/>
    <w:rsid w:val="00523BCF"/>
    <w:rsid w:val="00523C53"/>
    <w:rsid w:val="00523E29"/>
    <w:rsid w:val="00523FD2"/>
    <w:rsid w:val="005241BF"/>
    <w:rsid w:val="0052421C"/>
    <w:rsid w:val="0052431B"/>
    <w:rsid w:val="005244FE"/>
    <w:rsid w:val="00524603"/>
    <w:rsid w:val="0052490C"/>
    <w:rsid w:val="00524946"/>
    <w:rsid w:val="00524959"/>
    <w:rsid w:val="00524A66"/>
    <w:rsid w:val="005251B1"/>
    <w:rsid w:val="005251E6"/>
    <w:rsid w:val="0052593F"/>
    <w:rsid w:val="00525FA0"/>
    <w:rsid w:val="00526347"/>
    <w:rsid w:val="0052642F"/>
    <w:rsid w:val="00526812"/>
    <w:rsid w:val="00526849"/>
    <w:rsid w:val="00526932"/>
    <w:rsid w:val="00526A35"/>
    <w:rsid w:val="00526BF5"/>
    <w:rsid w:val="00526CF6"/>
    <w:rsid w:val="0052733C"/>
    <w:rsid w:val="00527471"/>
    <w:rsid w:val="0052751C"/>
    <w:rsid w:val="005275E9"/>
    <w:rsid w:val="00527617"/>
    <w:rsid w:val="0052786B"/>
    <w:rsid w:val="00527D65"/>
    <w:rsid w:val="0053005B"/>
    <w:rsid w:val="00530160"/>
    <w:rsid w:val="005302D1"/>
    <w:rsid w:val="00530521"/>
    <w:rsid w:val="0053070C"/>
    <w:rsid w:val="005309A3"/>
    <w:rsid w:val="00530DB4"/>
    <w:rsid w:val="0053100D"/>
    <w:rsid w:val="00531139"/>
    <w:rsid w:val="005314EE"/>
    <w:rsid w:val="00531712"/>
    <w:rsid w:val="00531C42"/>
    <w:rsid w:val="00532A28"/>
    <w:rsid w:val="00532B24"/>
    <w:rsid w:val="00532CC4"/>
    <w:rsid w:val="0053300F"/>
    <w:rsid w:val="0053313C"/>
    <w:rsid w:val="005333B2"/>
    <w:rsid w:val="0053348C"/>
    <w:rsid w:val="00533748"/>
    <w:rsid w:val="00533984"/>
    <w:rsid w:val="00533A29"/>
    <w:rsid w:val="00533AF5"/>
    <w:rsid w:val="00533B2E"/>
    <w:rsid w:val="00533E48"/>
    <w:rsid w:val="00533ED6"/>
    <w:rsid w:val="00534692"/>
    <w:rsid w:val="00534C93"/>
    <w:rsid w:val="0053508F"/>
    <w:rsid w:val="00535222"/>
    <w:rsid w:val="005353A4"/>
    <w:rsid w:val="0053543D"/>
    <w:rsid w:val="005357E5"/>
    <w:rsid w:val="00535A65"/>
    <w:rsid w:val="00535BCB"/>
    <w:rsid w:val="00535DBB"/>
    <w:rsid w:val="00536B41"/>
    <w:rsid w:val="00536BE4"/>
    <w:rsid w:val="00536D20"/>
    <w:rsid w:val="00536DA1"/>
    <w:rsid w:val="00537080"/>
    <w:rsid w:val="005370A9"/>
    <w:rsid w:val="005371FD"/>
    <w:rsid w:val="0053755F"/>
    <w:rsid w:val="005375B6"/>
    <w:rsid w:val="0053760B"/>
    <w:rsid w:val="00537A58"/>
    <w:rsid w:val="00537C64"/>
    <w:rsid w:val="00537D7B"/>
    <w:rsid w:val="00540267"/>
    <w:rsid w:val="0054079F"/>
    <w:rsid w:val="005407D6"/>
    <w:rsid w:val="00540928"/>
    <w:rsid w:val="00540D52"/>
    <w:rsid w:val="00540E15"/>
    <w:rsid w:val="00541028"/>
    <w:rsid w:val="00541067"/>
    <w:rsid w:val="00541086"/>
    <w:rsid w:val="00541347"/>
    <w:rsid w:val="00541644"/>
    <w:rsid w:val="00541DD1"/>
    <w:rsid w:val="005423F4"/>
    <w:rsid w:val="0054254B"/>
    <w:rsid w:val="0054268B"/>
    <w:rsid w:val="00542BC5"/>
    <w:rsid w:val="0054309C"/>
    <w:rsid w:val="005432C9"/>
    <w:rsid w:val="005432F9"/>
    <w:rsid w:val="00543719"/>
    <w:rsid w:val="0054377D"/>
    <w:rsid w:val="00543B85"/>
    <w:rsid w:val="00543E2E"/>
    <w:rsid w:val="00543EE3"/>
    <w:rsid w:val="00543FA6"/>
    <w:rsid w:val="00544484"/>
    <w:rsid w:val="00544BD9"/>
    <w:rsid w:val="00544D81"/>
    <w:rsid w:val="00544E4B"/>
    <w:rsid w:val="005453E9"/>
    <w:rsid w:val="00545580"/>
    <w:rsid w:val="00545918"/>
    <w:rsid w:val="00545A04"/>
    <w:rsid w:val="00545A05"/>
    <w:rsid w:val="00545BFE"/>
    <w:rsid w:val="00545C74"/>
    <w:rsid w:val="00545FE2"/>
    <w:rsid w:val="005460C7"/>
    <w:rsid w:val="0054647D"/>
    <w:rsid w:val="00546601"/>
    <w:rsid w:val="00546A6C"/>
    <w:rsid w:val="00546F69"/>
    <w:rsid w:val="005470D4"/>
    <w:rsid w:val="00547978"/>
    <w:rsid w:val="00547B57"/>
    <w:rsid w:val="00547D76"/>
    <w:rsid w:val="00547E18"/>
    <w:rsid w:val="00550089"/>
    <w:rsid w:val="0055008C"/>
    <w:rsid w:val="005503B6"/>
    <w:rsid w:val="005503CC"/>
    <w:rsid w:val="00550416"/>
    <w:rsid w:val="005504D2"/>
    <w:rsid w:val="0055071B"/>
    <w:rsid w:val="0055075A"/>
    <w:rsid w:val="005508A1"/>
    <w:rsid w:val="005508C5"/>
    <w:rsid w:val="00550CAF"/>
    <w:rsid w:val="00550E86"/>
    <w:rsid w:val="0055149A"/>
    <w:rsid w:val="00551613"/>
    <w:rsid w:val="00551708"/>
    <w:rsid w:val="00551804"/>
    <w:rsid w:val="00551CFD"/>
    <w:rsid w:val="00551D0D"/>
    <w:rsid w:val="00551E14"/>
    <w:rsid w:val="00551E2E"/>
    <w:rsid w:val="00551F94"/>
    <w:rsid w:val="00552156"/>
    <w:rsid w:val="00552272"/>
    <w:rsid w:val="005525D3"/>
    <w:rsid w:val="005528AD"/>
    <w:rsid w:val="00552A62"/>
    <w:rsid w:val="00552F4B"/>
    <w:rsid w:val="005530E7"/>
    <w:rsid w:val="00553193"/>
    <w:rsid w:val="00553541"/>
    <w:rsid w:val="00553960"/>
    <w:rsid w:val="005539F8"/>
    <w:rsid w:val="00553C9B"/>
    <w:rsid w:val="00553D0A"/>
    <w:rsid w:val="00553EBC"/>
    <w:rsid w:val="0055410B"/>
    <w:rsid w:val="00554427"/>
    <w:rsid w:val="00554A1E"/>
    <w:rsid w:val="00554B13"/>
    <w:rsid w:val="00554B75"/>
    <w:rsid w:val="00554D6C"/>
    <w:rsid w:val="00554FC8"/>
    <w:rsid w:val="0055503E"/>
    <w:rsid w:val="0055562B"/>
    <w:rsid w:val="005556DC"/>
    <w:rsid w:val="0055574D"/>
    <w:rsid w:val="005558D4"/>
    <w:rsid w:val="0055598A"/>
    <w:rsid w:val="00555B1D"/>
    <w:rsid w:val="00555B20"/>
    <w:rsid w:val="00555B7B"/>
    <w:rsid w:val="00555D2D"/>
    <w:rsid w:val="00556322"/>
    <w:rsid w:val="00556D84"/>
    <w:rsid w:val="00556DC9"/>
    <w:rsid w:val="00557330"/>
    <w:rsid w:val="00557484"/>
    <w:rsid w:val="005574DF"/>
    <w:rsid w:val="00557BD3"/>
    <w:rsid w:val="00557E30"/>
    <w:rsid w:val="0056054C"/>
    <w:rsid w:val="005605B4"/>
    <w:rsid w:val="00560D71"/>
    <w:rsid w:val="00561004"/>
    <w:rsid w:val="005618EC"/>
    <w:rsid w:val="00561912"/>
    <w:rsid w:val="00561E5E"/>
    <w:rsid w:val="00561E73"/>
    <w:rsid w:val="00561ED0"/>
    <w:rsid w:val="005620CE"/>
    <w:rsid w:val="00562885"/>
    <w:rsid w:val="00562FCA"/>
    <w:rsid w:val="00563024"/>
    <w:rsid w:val="0056314B"/>
    <w:rsid w:val="005632A6"/>
    <w:rsid w:val="0056352D"/>
    <w:rsid w:val="005636A1"/>
    <w:rsid w:val="0056376F"/>
    <w:rsid w:val="00563896"/>
    <w:rsid w:val="005639D9"/>
    <w:rsid w:val="005639DF"/>
    <w:rsid w:val="00564277"/>
    <w:rsid w:val="0056456F"/>
    <w:rsid w:val="00564729"/>
    <w:rsid w:val="00564A8C"/>
    <w:rsid w:val="00564F87"/>
    <w:rsid w:val="00565038"/>
    <w:rsid w:val="005650AB"/>
    <w:rsid w:val="00565230"/>
    <w:rsid w:val="005652D5"/>
    <w:rsid w:val="005655A1"/>
    <w:rsid w:val="0056574B"/>
    <w:rsid w:val="0056582E"/>
    <w:rsid w:val="00565AE8"/>
    <w:rsid w:val="00565D68"/>
    <w:rsid w:val="00565EB7"/>
    <w:rsid w:val="00566DA6"/>
    <w:rsid w:val="00566FAD"/>
    <w:rsid w:val="00567229"/>
    <w:rsid w:val="0056738E"/>
    <w:rsid w:val="0056745B"/>
    <w:rsid w:val="00567787"/>
    <w:rsid w:val="005678F0"/>
    <w:rsid w:val="00567A55"/>
    <w:rsid w:val="00567B4A"/>
    <w:rsid w:val="00567D97"/>
    <w:rsid w:val="00570007"/>
    <w:rsid w:val="00570147"/>
    <w:rsid w:val="005706DA"/>
    <w:rsid w:val="005709B8"/>
    <w:rsid w:val="00570DEB"/>
    <w:rsid w:val="00571103"/>
    <w:rsid w:val="00571CE8"/>
    <w:rsid w:val="00571FF5"/>
    <w:rsid w:val="0057241E"/>
    <w:rsid w:val="00572460"/>
    <w:rsid w:val="00572781"/>
    <w:rsid w:val="00572CB0"/>
    <w:rsid w:val="00572E2A"/>
    <w:rsid w:val="00573335"/>
    <w:rsid w:val="0057344F"/>
    <w:rsid w:val="005734FC"/>
    <w:rsid w:val="005737FB"/>
    <w:rsid w:val="00573CDE"/>
    <w:rsid w:val="005744A4"/>
    <w:rsid w:val="00574802"/>
    <w:rsid w:val="00574839"/>
    <w:rsid w:val="005748B8"/>
    <w:rsid w:val="00574EB4"/>
    <w:rsid w:val="005751BF"/>
    <w:rsid w:val="0057535A"/>
    <w:rsid w:val="005757DA"/>
    <w:rsid w:val="00575A39"/>
    <w:rsid w:val="00575CE8"/>
    <w:rsid w:val="00575D95"/>
    <w:rsid w:val="00575E1B"/>
    <w:rsid w:val="00575FE5"/>
    <w:rsid w:val="005763C3"/>
    <w:rsid w:val="00576415"/>
    <w:rsid w:val="0057666B"/>
    <w:rsid w:val="0057683B"/>
    <w:rsid w:val="00576AD7"/>
    <w:rsid w:val="005770B2"/>
    <w:rsid w:val="0057740E"/>
    <w:rsid w:val="005774E8"/>
    <w:rsid w:val="005775B4"/>
    <w:rsid w:val="00577720"/>
    <w:rsid w:val="005777FA"/>
    <w:rsid w:val="0057799E"/>
    <w:rsid w:val="00577BDC"/>
    <w:rsid w:val="00577BF8"/>
    <w:rsid w:val="005800F0"/>
    <w:rsid w:val="00580329"/>
    <w:rsid w:val="00580459"/>
    <w:rsid w:val="005806ED"/>
    <w:rsid w:val="00580842"/>
    <w:rsid w:val="00580AEC"/>
    <w:rsid w:val="00580BD0"/>
    <w:rsid w:val="00580D68"/>
    <w:rsid w:val="00580EF2"/>
    <w:rsid w:val="00580F92"/>
    <w:rsid w:val="00581092"/>
    <w:rsid w:val="00581304"/>
    <w:rsid w:val="0058164A"/>
    <w:rsid w:val="00581909"/>
    <w:rsid w:val="00581C3A"/>
    <w:rsid w:val="00581CC8"/>
    <w:rsid w:val="00582052"/>
    <w:rsid w:val="00582091"/>
    <w:rsid w:val="00582436"/>
    <w:rsid w:val="0058288B"/>
    <w:rsid w:val="00582BE7"/>
    <w:rsid w:val="005830F8"/>
    <w:rsid w:val="00583110"/>
    <w:rsid w:val="00583333"/>
    <w:rsid w:val="005834A4"/>
    <w:rsid w:val="005836E1"/>
    <w:rsid w:val="00583829"/>
    <w:rsid w:val="005838B5"/>
    <w:rsid w:val="005838F4"/>
    <w:rsid w:val="00583931"/>
    <w:rsid w:val="00583C71"/>
    <w:rsid w:val="0058446A"/>
    <w:rsid w:val="005845C1"/>
    <w:rsid w:val="005845FE"/>
    <w:rsid w:val="00584961"/>
    <w:rsid w:val="0058499C"/>
    <w:rsid w:val="00584A91"/>
    <w:rsid w:val="00584CC6"/>
    <w:rsid w:val="00584D9D"/>
    <w:rsid w:val="005853AC"/>
    <w:rsid w:val="005858B0"/>
    <w:rsid w:val="005858F1"/>
    <w:rsid w:val="00585EB4"/>
    <w:rsid w:val="005860C0"/>
    <w:rsid w:val="005865F9"/>
    <w:rsid w:val="00586BE8"/>
    <w:rsid w:val="00586C53"/>
    <w:rsid w:val="00586C74"/>
    <w:rsid w:val="00587298"/>
    <w:rsid w:val="00587320"/>
    <w:rsid w:val="005876CE"/>
    <w:rsid w:val="00587972"/>
    <w:rsid w:val="00587BB3"/>
    <w:rsid w:val="005902AB"/>
    <w:rsid w:val="005905BF"/>
    <w:rsid w:val="005913C8"/>
    <w:rsid w:val="00591610"/>
    <w:rsid w:val="0059189D"/>
    <w:rsid w:val="00591C13"/>
    <w:rsid w:val="00591C8D"/>
    <w:rsid w:val="00591EF2"/>
    <w:rsid w:val="00592313"/>
    <w:rsid w:val="0059290B"/>
    <w:rsid w:val="00592D9F"/>
    <w:rsid w:val="00592E41"/>
    <w:rsid w:val="00593109"/>
    <w:rsid w:val="0059339F"/>
    <w:rsid w:val="005935AB"/>
    <w:rsid w:val="005938EA"/>
    <w:rsid w:val="00594328"/>
    <w:rsid w:val="00594448"/>
    <w:rsid w:val="0059466B"/>
    <w:rsid w:val="00594861"/>
    <w:rsid w:val="00594B56"/>
    <w:rsid w:val="00594E18"/>
    <w:rsid w:val="005950EC"/>
    <w:rsid w:val="00595177"/>
    <w:rsid w:val="0059543A"/>
    <w:rsid w:val="0059554B"/>
    <w:rsid w:val="0059585A"/>
    <w:rsid w:val="005959A1"/>
    <w:rsid w:val="005959F9"/>
    <w:rsid w:val="00595AA1"/>
    <w:rsid w:val="00595BAC"/>
    <w:rsid w:val="00595BB1"/>
    <w:rsid w:val="00596375"/>
    <w:rsid w:val="00596635"/>
    <w:rsid w:val="00596EA3"/>
    <w:rsid w:val="005971B4"/>
    <w:rsid w:val="005975BD"/>
    <w:rsid w:val="005976D7"/>
    <w:rsid w:val="005978A7"/>
    <w:rsid w:val="0059791F"/>
    <w:rsid w:val="005979A9"/>
    <w:rsid w:val="005979B7"/>
    <w:rsid w:val="00597C84"/>
    <w:rsid w:val="005A00FD"/>
    <w:rsid w:val="005A0273"/>
    <w:rsid w:val="005A0282"/>
    <w:rsid w:val="005A07AF"/>
    <w:rsid w:val="005A08FB"/>
    <w:rsid w:val="005A0C45"/>
    <w:rsid w:val="005A0FAE"/>
    <w:rsid w:val="005A102F"/>
    <w:rsid w:val="005A106D"/>
    <w:rsid w:val="005A17ED"/>
    <w:rsid w:val="005A180F"/>
    <w:rsid w:val="005A19CD"/>
    <w:rsid w:val="005A2110"/>
    <w:rsid w:val="005A216A"/>
    <w:rsid w:val="005A2727"/>
    <w:rsid w:val="005A2AA7"/>
    <w:rsid w:val="005A38D1"/>
    <w:rsid w:val="005A3EDE"/>
    <w:rsid w:val="005A40C2"/>
    <w:rsid w:val="005A41FD"/>
    <w:rsid w:val="005A4251"/>
    <w:rsid w:val="005A4C99"/>
    <w:rsid w:val="005A52AD"/>
    <w:rsid w:val="005A576E"/>
    <w:rsid w:val="005A59C3"/>
    <w:rsid w:val="005A5CF7"/>
    <w:rsid w:val="005A5F34"/>
    <w:rsid w:val="005A6850"/>
    <w:rsid w:val="005A6868"/>
    <w:rsid w:val="005A68B9"/>
    <w:rsid w:val="005A69FD"/>
    <w:rsid w:val="005A6A66"/>
    <w:rsid w:val="005A70FB"/>
    <w:rsid w:val="005A728F"/>
    <w:rsid w:val="005A741C"/>
    <w:rsid w:val="005A79A8"/>
    <w:rsid w:val="005A7A2F"/>
    <w:rsid w:val="005A7D1F"/>
    <w:rsid w:val="005A7D34"/>
    <w:rsid w:val="005A7DB9"/>
    <w:rsid w:val="005A7EDD"/>
    <w:rsid w:val="005B0049"/>
    <w:rsid w:val="005B0233"/>
    <w:rsid w:val="005B02C5"/>
    <w:rsid w:val="005B043E"/>
    <w:rsid w:val="005B09C8"/>
    <w:rsid w:val="005B09EA"/>
    <w:rsid w:val="005B0E98"/>
    <w:rsid w:val="005B114F"/>
    <w:rsid w:val="005B13D8"/>
    <w:rsid w:val="005B1574"/>
    <w:rsid w:val="005B1BE6"/>
    <w:rsid w:val="005B1BE9"/>
    <w:rsid w:val="005B20A6"/>
    <w:rsid w:val="005B21D3"/>
    <w:rsid w:val="005B2281"/>
    <w:rsid w:val="005B241E"/>
    <w:rsid w:val="005B2BF0"/>
    <w:rsid w:val="005B2DD3"/>
    <w:rsid w:val="005B2E76"/>
    <w:rsid w:val="005B2E99"/>
    <w:rsid w:val="005B31B2"/>
    <w:rsid w:val="005B329D"/>
    <w:rsid w:val="005B3539"/>
    <w:rsid w:val="005B3628"/>
    <w:rsid w:val="005B3729"/>
    <w:rsid w:val="005B37C3"/>
    <w:rsid w:val="005B3AAE"/>
    <w:rsid w:val="005B4150"/>
    <w:rsid w:val="005B4922"/>
    <w:rsid w:val="005B4C1D"/>
    <w:rsid w:val="005B4F37"/>
    <w:rsid w:val="005B5604"/>
    <w:rsid w:val="005B5623"/>
    <w:rsid w:val="005B5658"/>
    <w:rsid w:val="005B56DC"/>
    <w:rsid w:val="005B5897"/>
    <w:rsid w:val="005B66F2"/>
    <w:rsid w:val="005B6790"/>
    <w:rsid w:val="005B6818"/>
    <w:rsid w:val="005B6DCA"/>
    <w:rsid w:val="005B6E07"/>
    <w:rsid w:val="005B6E6F"/>
    <w:rsid w:val="005B6E89"/>
    <w:rsid w:val="005B7595"/>
    <w:rsid w:val="005B7634"/>
    <w:rsid w:val="005B77CE"/>
    <w:rsid w:val="005B7833"/>
    <w:rsid w:val="005B7E1F"/>
    <w:rsid w:val="005B7F4B"/>
    <w:rsid w:val="005C02C5"/>
    <w:rsid w:val="005C0679"/>
    <w:rsid w:val="005C0770"/>
    <w:rsid w:val="005C08F5"/>
    <w:rsid w:val="005C09D6"/>
    <w:rsid w:val="005C0B63"/>
    <w:rsid w:val="005C11AB"/>
    <w:rsid w:val="005C12E2"/>
    <w:rsid w:val="005C13B2"/>
    <w:rsid w:val="005C1CAB"/>
    <w:rsid w:val="005C1E91"/>
    <w:rsid w:val="005C20F0"/>
    <w:rsid w:val="005C212B"/>
    <w:rsid w:val="005C2247"/>
    <w:rsid w:val="005C22ED"/>
    <w:rsid w:val="005C2484"/>
    <w:rsid w:val="005C2AAD"/>
    <w:rsid w:val="005C2BFF"/>
    <w:rsid w:val="005C2FB9"/>
    <w:rsid w:val="005C2FE0"/>
    <w:rsid w:val="005C329F"/>
    <w:rsid w:val="005C3312"/>
    <w:rsid w:val="005C37A8"/>
    <w:rsid w:val="005C39B8"/>
    <w:rsid w:val="005C3B2D"/>
    <w:rsid w:val="005C3D4B"/>
    <w:rsid w:val="005C3E8A"/>
    <w:rsid w:val="005C43BB"/>
    <w:rsid w:val="005C46F6"/>
    <w:rsid w:val="005C480F"/>
    <w:rsid w:val="005C48D8"/>
    <w:rsid w:val="005C4D96"/>
    <w:rsid w:val="005C4FA0"/>
    <w:rsid w:val="005C5183"/>
    <w:rsid w:val="005C5401"/>
    <w:rsid w:val="005C58D3"/>
    <w:rsid w:val="005C5A78"/>
    <w:rsid w:val="005C5B7E"/>
    <w:rsid w:val="005C5E52"/>
    <w:rsid w:val="005C617C"/>
    <w:rsid w:val="005C666D"/>
    <w:rsid w:val="005C6713"/>
    <w:rsid w:val="005C67C9"/>
    <w:rsid w:val="005C6A18"/>
    <w:rsid w:val="005C70FE"/>
    <w:rsid w:val="005C72E3"/>
    <w:rsid w:val="005C7B12"/>
    <w:rsid w:val="005C7CBF"/>
    <w:rsid w:val="005C7E27"/>
    <w:rsid w:val="005D0094"/>
    <w:rsid w:val="005D0267"/>
    <w:rsid w:val="005D02DE"/>
    <w:rsid w:val="005D02FA"/>
    <w:rsid w:val="005D075E"/>
    <w:rsid w:val="005D0803"/>
    <w:rsid w:val="005D098D"/>
    <w:rsid w:val="005D0C8E"/>
    <w:rsid w:val="005D0D43"/>
    <w:rsid w:val="005D1673"/>
    <w:rsid w:val="005D16CE"/>
    <w:rsid w:val="005D1BCD"/>
    <w:rsid w:val="005D1C35"/>
    <w:rsid w:val="005D1ED1"/>
    <w:rsid w:val="005D1F5F"/>
    <w:rsid w:val="005D240F"/>
    <w:rsid w:val="005D25CE"/>
    <w:rsid w:val="005D2622"/>
    <w:rsid w:val="005D2799"/>
    <w:rsid w:val="005D28D9"/>
    <w:rsid w:val="005D2D89"/>
    <w:rsid w:val="005D2EB9"/>
    <w:rsid w:val="005D31E8"/>
    <w:rsid w:val="005D331C"/>
    <w:rsid w:val="005D35FB"/>
    <w:rsid w:val="005D3604"/>
    <w:rsid w:val="005D37D8"/>
    <w:rsid w:val="005D3941"/>
    <w:rsid w:val="005D3A7C"/>
    <w:rsid w:val="005D3EA0"/>
    <w:rsid w:val="005D422F"/>
    <w:rsid w:val="005D4466"/>
    <w:rsid w:val="005D4549"/>
    <w:rsid w:val="005D4929"/>
    <w:rsid w:val="005D4939"/>
    <w:rsid w:val="005D49B2"/>
    <w:rsid w:val="005D5011"/>
    <w:rsid w:val="005D53C3"/>
    <w:rsid w:val="005D54B7"/>
    <w:rsid w:val="005D56EA"/>
    <w:rsid w:val="005D599F"/>
    <w:rsid w:val="005D5B8B"/>
    <w:rsid w:val="005D5C2D"/>
    <w:rsid w:val="005D5D8F"/>
    <w:rsid w:val="005D6097"/>
    <w:rsid w:val="005D624F"/>
    <w:rsid w:val="005D63C8"/>
    <w:rsid w:val="005D6424"/>
    <w:rsid w:val="005D646E"/>
    <w:rsid w:val="005D695C"/>
    <w:rsid w:val="005D6C01"/>
    <w:rsid w:val="005D6C92"/>
    <w:rsid w:val="005D6E64"/>
    <w:rsid w:val="005D6EF5"/>
    <w:rsid w:val="005D730F"/>
    <w:rsid w:val="005D7557"/>
    <w:rsid w:val="005D755D"/>
    <w:rsid w:val="005D76E2"/>
    <w:rsid w:val="005D76E3"/>
    <w:rsid w:val="005D78CD"/>
    <w:rsid w:val="005D7B31"/>
    <w:rsid w:val="005D7BB8"/>
    <w:rsid w:val="005D7D69"/>
    <w:rsid w:val="005D7D93"/>
    <w:rsid w:val="005D7E34"/>
    <w:rsid w:val="005D7FA7"/>
    <w:rsid w:val="005D7FEF"/>
    <w:rsid w:val="005E01E6"/>
    <w:rsid w:val="005E0409"/>
    <w:rsid w:val="005E045E"/>
    <w:rsid w:val="005E046A"/>
    <w:rsid w:val="005E065C"/>
    <w:rsid w:val="005E06A5"/>
    <w:rsid w:val="005E0E32"/>
    <w:rsid w:val="005E0E84"/>
    <w:rsid w:val="005E11CD"/>
    <w:rsid w:val="005E12BF"/>
    <w:rsid w:val="005E1441"/>
    <w:rsid w:val="005E18EE"/>
    <w:rsid w:val="005E1B73"/>
    <w:rsid w:val="005E1DF3"/>
    <w:rsid w:val="005E2376"/>
    <w:rsid w:val="005E259F"/>
    <w:rsid w:val="005E27A3"/>
    <w:rsid w:val="005E2A3A"/>
    <w:rsid w:val="005E2BB9"/>
    <w:rsid w:val="005E2D37"/>
    <w:rsid w:val="005E2E80"/>
    <w:rsid w:val="005E3627"/>
    <w:rsid w:val="005E36BC"/>
    <w:rsid w:val="005E39A3"/>
    <w:rsid w:val="005E3B49"/>
    <w:rsid w:val="005E3D1B"/>
    <w:rsid w:val="005E49A3"/>
    <w:rsid w:val="005E4F2F"/>
    <w:rsid w:val="005E5106"/>
    <w:rsid w:val="005E5653"/>
    <w:rsid w:val="005E572B"/>
    <w:rsid w:val="005E5CD5"/>
    <w:rsid w:val="005E606B"/>
    <w:rsid w:val="005E69B7"/>
    <w:rsid w:val="005E73A4"/>
    <w:rsid w:val="005E7711"/>
    <w:rsid w:val="005E7726"/>
    <w:rsid w:val="005E78B9"/>
    <w:rsid w:val="005E7917"/>
    <w:rsid w:val="005E7CCE"/>
    <w:rsid w:val="005E7F6F"/>
    <w:rsid w:val="005F03D1"/>
    <w:rsid w:val="005F059E"/>
    <w:rsid w:val="005F077E"/>
    <w:rsid w:val="005F091C"/>
    <w:rsid w:val="005F0A8B"/>
    <w:rsid w:val="005F0C26"/>
    <w:rsid w:val="005F0CAB"/>
    <w:rsid w:val="005F1594"/>
    <w:rsid w:val="005F15C0"/>
    <w:rsid w:val="005F1BB3"/>
    <w:rsid w:val="005F232A"/>
    <w:rsid w:val="005F256B"/>
    <w:rsid w:val="005F259E"/>
    <w:rsid w:val="005F2805"/>
    <w:rsid w:val="005F3127"/>
    <w:rsid w:val="005F3214"/>
    <w:rsid w:val="005F3244"/>
    <w:rsid w:val="005F34A9"/>
    <w:rsid w:val="005F36BF"/>
    <w:rsid w:val="005F36ED"/>
    <w:rsid w:val="005F3727"/>
    <w:rsid w:val="005F377B"/>
    <w:rsid w:val="005F3DB7"/>
    <w:rsid w:val="005F3EB7"/>
    <w:rsid w:val="005F3EF8"/>
    <w:rsid w:val="005F48FD"/>
    <w:rsid w:val="005F49DC"/>
    <w:rsid w:val="005F4A54"/>
    <w:rsid w:val="005F50D8"/>
    <w:rsid w:val="005F51CD"/>
    <w:rsid w:val="005F5409"/>
    <w:rsid w:val="005F559E"/>
    <w:rsid w:val="005F58D5"/>
    <w:rsid w:val="005F58DA"/>
    <w:rsid w:val="005F58EA"/>
    <w:rsid w:val="005F5924"/>
    <w:rsid w:val="005F5A94"/>
    <w:rsid w:val="005F5D33"/>
    <w:rsid w:val="005F5DD0"/>
    <w:rsid w:val="005F5EA6"/>
    <w:rsid w:val="005F645E"/>
    <w:rsid w:val="005F6496"/>
    <w:rsid w:val="005F64D0"/>
    <w:rsid w:val="005F650E"/>
    <w:rsid w:val="005F67E3"/>
    <w:rsid w:val="005F69E3"/>
    <w:rsid w:val="005F6C46"/>
    <w:rsid w:val="005F6C4A"/>
    <w:rsid w:val="005F6D0D"/>
    <w:rsid w:val="005F7003"/>
    <w:rsid w:val="005F71C6"/>
    <w:rsid w:val="005F7985"/>
    <w:rsid w:val="005F7A1A"/>
    <w:rsid w:val="005F7B88"/>
    <w:rsid w:val="005F7C84"/>
    <w:rsid w:val="005F7CC7"/>
    <w:rsid w:val="005F7CFC"/>
    <w:rsid w:val="00600238"/>
    <w:rsid w:val="00600414"/>
    <w:rsid w:val="006004CE"/>
    <w:rsid w:val="006004E5"/>
    <w:rsid w:val="0060080E"/>
    <w:rsid w:val="00600AA9"/>
    <w:rsid w:val="00600BAC"/>
    <w:rsid w:val="00600BD3"/>
    <w:rsid w:val="00600D7C"/>
    <w:rsid w:val="00600FFF"/>
    <w:rsid w:val="00601593"/>
    <w:rsid w:val="00601780"/>
    <w:rsid w:val="00601A94"/>
    <w:rsid w:val="00601D04"/>
    <w:rsid w:val="00601FB7"/>
    <w:rsid w:val="0060203E"/>
    <w:rsid w:val="0060249F"/>
    <w:rsid w:val="00602AE2"/>
    <w:rsid w:val="0060306E"/>
    <w:rsid w:val="0060307E"/>
    <w:rsid w:val="0060331D"/>
    <w:rsid w:val="00603379"/>
    <w:rsid w:val="006036C5"/>
    <w:rsid w:val="00603810"/>
    <w:rsid w:val="00603858"/>
    <w:rsid w:val="00603927"/>
    <w:rsid w:val="00603A72"/>
    <w:rsid w:val="00603ADA"/>
    <w:rsid w:val="00603B8D"/>
    <w:rsid w:val="00603C9D"/>
    <w:rsid w:val="00604035"/>
    <w:rsid w:val="0060409F"/>
    <w:rsid w:val="006040C0"/>
    <w:rsid w:val="0060419C"/>
    <w:rsid w:val="0060488B"/>
    <w:rsid w:val="006048AE"/>
    <w:rsid w:val="00604A86"/>
    <w:rsid w:val="00604AB8"/>
    <w:rsid w:val="00604AEF"/>
    <w:rsid w:val="00604B90"/>
    <w:rsid w:val="00604C03"/>
    <w:rsid w:val="00604CE5"/>
    <w:rsid w:val="00604EEF"/>
    <w:rsid w:val="00605246"/>
    <w:rsid w:val="00605AB7"/>
    <w:rsid w:val="0060626D"/>
    <w:rsid w:val="00606449"/>
    <w:rsid w:val="00606580"/>
    <w:rsid w:val="00606C84"/>
    <w:rsid w:val="00607991"/>
    <w:rsid w:val="00607D84"/>
    <w:rsid w:val="00610559"/>
    <w:rsid w:val="006107E3"/>
    <w:rsid w:val="00610887"/>
    <w:rsid w:val="006109D9"/>
    <w:rsid w:val="00610D52"/>
    <w:rsid w:val="006113C7"/>
    <w:rsid w:val="006117AF"/>
    <w:rsid w:val="006118EF"/>
    <w:rsid w:val="0061198C"/>
    <w:rsid w:val="00611CB6"/>
    <w:rsid w:val="0061208B"/>
    <w:rsid w:val="006122F1"/>
    <w:rsid w:val="006125AE"/>
    <w:rsid w:val="00612818"/>
    <w:rsid w:val="00612D45"/>
    <w:rsid w:val="00612E9A"/>
    <w:rsid w:val="00612F11"/>
    <w:rsid w:val="00613A06"/>
    <w:rsid w:val="00613CDF"/>
    <w:rsid w:val="00613E84"/>
    <w:rsid w:val="00614354"/>
    <w:rsid w:val="006145A6"/>
    <w:rsid w:val="006146A5"/>
    <w:rsid w:val="00614B86"/>
    <w:rsid w:val="00614BCE"/>
    <w:rsid w:val="00614D0E"/>
    <w:rsid w:val="00614E01"/>
    <w:rsid w:val="00614FC1"/>
    <w:rsid w:val="0061507C"/>
    <w:rsid w:val="00616201"/>
    <w:rsid w:val="0061658F"/>
    <w:rsid w:val="00616A4D"/>
    <w:rsid w:val="00616B13"/>
    <w:rsid w:val="00616BD1"/>
    <w:rsid w:val="00616CA7"/>
    <w:rsid w:val="00616CB7"/>
    <w:rsid w:val="00617299"/>
    <w:rsid w:val="0061773B"/>
    <w:rsid w:val="006177C2"/>
    <w:rsid w:val="006179EE"/>
    <w:rsid w:val="00617AD0"/>
    <w:rsid w:val="00617D47"/>
    <w:rsid w:val="00617E37"/>
    <w:rsid w:val="00617ED6"/>
    <w:rsid w:val="00620151"/>
    <w:rsid w:val="006203D3"/>
    <w:rsid w:val="00620694"/>
    <w:rsid w:val="00620703"/>
    <w:rsid w:val="006209CD"/>
    <w:rsid w:val="00620CBA"/>
    <w:rsid w:val="00620DBB"/>
    <w:rsid w:val="00621107"/>
    <w:rsid w:val="00621410"/>
    <w:rsid w:val="006219AD"/>
    <w:rsid w:val="00621B69"/>
    <w:rsid w:val="00621CA5"/>
    <w:rsid w:val="00621F5B"/>
    <w:rsid w:val="00622283"/>
    <w:rsid w:val="00622D5A"/>
    <w:rsid w:val="00622E9D"/>
    <w:rsid w:val="00622ED4"/>
    <w:rsid w:val="00623084"/>
    <w:rsid w:val="006230EB"/>
    <w:rsid w:val="0062313B"/>
    <w:rsid w:val="0062349F"/>
    <w:rsid w:val="006239AB"/>
    <w:rsid w:val="0062420C"/>
    <w:rsid w:val="0062459A"/>
    <w:rsid w:val="00624647"/>
    <w:rsid w:val="006246ED"/>
    <w:rsid w:val="00624A8A"/>
    <w:rsid w:val="00624C6D"/>
    <w:rsid w:val="00624FB9"/>
    <w:rsid w:val="00625682"/>
    <w:rsid w:val="006258B0"/>
    <w:rsid w:val="00625D96"/>
    <w:rsid w:val="00626009"/>
    <w:rsid w:val="00626436"/>
    <w:rsid w:val="00626832"/>
    <w:rsid w:val="00626AAD"/>
    <w:rsid w:val="00626F30"/>
    <w:rsid w:val="00626F80"/>
    <w:rsid w:val="00626FCC"/>
    <w:rsid w:val="0062709A"/>
    <w:rsid w:val="00627176"/>
    <w:rsid w:val="00627827"/>
    <w:rsid w:val="0062784C"/>
    <w:rsid w:val="0062788D"/>
    <w:rsid w:val="00627B32"/>
    <w:rsid w:val="00627C7D"/>
    <w:rsid w:val="00627D4E"/>
    <w:rsid w:val="00627F41"/>
    <w:rsid w:val="0063003B"/>
    <w:rsid w:val="00630050"/>
    <w:rsid w:val="006300E8"/>
    <w:rsid w:val="0063042B"/>
    <w:rsid w:val="0063065C"/>
    <w:rsid w:val="00630A66"/>
    <w:rsid w:val="00630A9A"/>
    <w:rsid w:val="00630C7F"/>
    <w:rsid w:val="00630D4B"/>
    <w:rsid w:val="00631366"/>
    <w:rsid w:val="0063144E"/>
    <w:rsid w:val="00631683"/>
    <w:rsid w:val="00631703"/>
    <w:rsid w:val="00631D0F"/>
    <w:rsid w:val="00631D98"/>
    <w:rsid w:val="00632062"/>
    <w:rsid w:val="00632175"/>
    <w:rsid w:val="006324D6"/>
    <w:rsid w:val="0063258D"/>
    <w:rsid w:val="0063278F"/>
    <w:rsid w:val="0063281F"/>
    <w:rsid w:val="00632C6F"/>
    <w:rsid w:val="00632D70"/>
    <w:rsid w:val="00632E7C"/>
    <w:rsid w:val="00633495"/>
    <w:rsid w:val="00633755"/>
    <w:rsid w:val="0063394F"/>
    <w:rsid w:val="00633E0E"/>
    <w:rsid w:val="00633F82"/>
    <w:rsid w:val="006340AF"/>
    <w:rsid w:val="00634192"/>
    <w:rsid w:val="00634201"/>
    <w:rsid w:val="00634B54"/>
    <w:rsid w:val="00634C3F"/>
    <w:rsid w:val="00634C74"/>
    <w:rsid w:val="00635208"/>
    <w:rsid w:val="00635667"/>
    <w:rsid w:val="00635D85"/>
    <w:rsid w:val="00636187"/>
    <w:rsid w:val="0063651F"/>
    <w:rsid w:val="006365D2"/>
    <w:rsid w:val="006366D2"/>
    <w:rsid w:val="00636F56"/>
    <w:rsid w:val="00637539"/>
    <w:rsid w:val="006375CF"/>
    <w:rsid w:val="006377EB"/>
    <w:rsid w:val="00637CE3"/>
    <w:rsid w:val="00637D11"/>
    <w:rsid w:val="00637F35"/>
    <w:rsid w:val="00640027"/>
    <w:rsid w:val="0064014B"/>
    <w:rsid w:val="006403DF"/>
    <w:rsid w:val="006406BD"/>
    <w:rsid w:val="00640734"/>
    <w:rsid w:val="00640794"/>
    <w:rsid w:val="006408D0"/>
    <w:rsid w:val="00640930"/>
    <w:rsid w:val="00640947"/>
    <w:rsid w:val="0064099E"/>
    <w:rsid w:val="00640F1E"/>
    <w:rsid w:val="00641801"/>
    <w:rsid w:val="00641E72"/>
    <w:rsid w:val="00641FC6"/>
    <w:rsid w:val="006421F3"/>
    <w:rsid w:val="0064241F"/>
    <w:rsid w:val="006424FB"/>
    <w:rsid w:val="0064284C"/>
    <w:rsid w:val="00642858"/>
    <w:rsid w:val="00642C16"/>
    <w:rsid w:val="00642CBC"/>
    <w:rsid w:val="00643005"/>
    <w:rsid w:val="006432B9"/>
    <w:rsid w:val="00643333"/>
    <w:rsid w:val="00643605"/>
    <w:rsid w:val="006437EA"/>
    <w:rsid w:val="006439E2"/>
    <w:rsid w:val="00643C7A"/>
    <w:rsid w:val="0064406C"/>
    <w:rsid w:val="00644437"/>
    <w:rsid w:val="0064493F"/>
    <w:rsid w:val="006449BD"/>
    <w:rsid w:val="00644A11"/>
    <w:rsid w:val="00644AC8"/>
    <w:rsid w:val="00644CFE"/>
    <w:rsid w:val="0064523A"/>
    <w:rsid w:val="00645390"/>
    <w:rsid w:val="00645726"/>
    <w:rsid w:val="00646010"/>
    <w:rsid w:val="006464DF"/>
    <w:rsid w:val="006468D5"/>
    <w:rsid w:val="00646A20"/>
    <w:rsid w:val="00646E01"/>
    <w:rsid w:val="0064715B"/>
    <w:rsid w:val="00647494"/>
    <w:rsid w:val="0064761D"/>
    <w:rsid w:val="006476A2"/>
    <w:rsid w:val="00647774"/>
    <w:rsid w:val="006500FF"/>
    <w:rsid w:val="00650ABA"/>
    <w:rsid w:val="00650D93"/>
    <w:rsid w:val="00650E39"/>
    <w:rsid w:val="00650E6F"/>
    <w:rsid w:val="00651233"/>
    <w:rsid w:val="006513A2"/>
    <w:rsid w:val="00651491"/>
    <w:rsid w:val="0065171F"/>
    <w:rsid w:val="00651C7E"/>
    <w:rsid w:val="00651E57"/>
    <w:rsid w:val="006522B3"/>
    <w:rsid w:val="006523DD"/>
    <w:rsid w:val="00652AFA"/>
    <w:rsid w:val="00652B77"/>
    <w:rsid w:val="00652C62"/>
    <w:rsid w:val="00652CCB"/>
    <w:rsid w:val="00652DE3"/>
    <w:rsid w:val="0065336E"/>
    <w:rsid w:val="00653377"/>
    <w:rsid w:val="0065338D"/>
    <w:rsid w:val="00653417"/>
    <w:rsid w:val="006534D0"/>
    <w:rsid w:val="00653801"/>
    <w:rsid w:val="00653C36"/>
    <w:rsid w:val="00653DA9"/>
    <w:rsid w:val="00653DDF"/>
    <w:rsid w:val="00653E47"/>
    <w:rsid w:val="006540BA"/>
    <w:rsid w:val="006540F7"/>
    <w:rsid w:val="006541B9"/>
    <w:rsid w:val="006541F4"/>
    <w:rsid w:val="006543D1"/>
    <w:rsid w:val="00654791"/>
    <w:rsid w:val="006547BA"/>
    <w:rsid w:val="00654BE6"/>
    <w:rsid w:val="00654FD6"/>
    <w:rsid w:val="00655426"/>
    <w:rsid w:val="00655520"/>
    <w:rsid w:val="00655798"/>
    <w:rsid w:val="006557EF"/>
    <w:rsid w:val="00656361"/>
    <w:rsid w:val="006563BA"/>
    <w:rsid w:val="006564D4"/>
    <w:rsid w:val="0065672F"/>
    <w:rsid w:val="00656AA6"/>
    <w:rsid w:val="00656D74"/>
    <w:rsid w:val="00656E2D"/>
    <w:rsid w:val="0065702F"/>
    <w:rsid w:val="006570EE"/>
    <w:rsid w:val="006571A2"/>
    <w:rsid w:val="00657236"/>
    <w:rsid w:val="006572E7"/>
    <w:rsid w:val="00657D4D"/>
    <w:rsid w:val="00657EF7"/>
    <w:rsid w:val="00660174"/>
    <w:rsid w:val="00660BDC"/>
    <w:rsid w:val="00660C7D"/>
    <w:rsid w:val="00660F43"/>
    <w:rsid w:val="00660F52"/>
    <w:rsid w:val="00661150"/>
    <w:rsid w:val="0066160F"/>
    <w:rsid w:val="00661810"/>
    <w:rsid w:val="0066183F"/>
    <w:rsid w:val="006619DB"/>
    <w:rsid w:val="00661C42"/>
    <w:rsid w:val="0066204E"/>
    <w:rsid w:val="0066210B"/>
    <w:rsid w:val="00662232"/>
    <w:rsid w:val="00662862"/>
    <w:rsid w:val="0066299F"/>
    <w:rsid w:val="00662B20"/>
    <w:rsid w:val="006632F2"/>
    <w:rsid w:val="00663370"/>
    <w:rsid w:val="006634CE"/>
    <w:rsid w:val="006636D4"/>
    <w:rsid w:val="00663748"/>
    <w:rsid w:val="00663BA3"/>
    <w:rsid w:val="00663D6E"/>
    <w:rsid w:val="00663E13"/>
    <w:rsid w:val="00663E75"/>
    <w:rsid w:val="00663FE2"/>
    <w:rsid w:val="006647F8"/>
    <w:rsid w:val="00664EA7"/>
    <w:rsid w:val="00665092"/>
    <w:rsid w:val="006650F6"/>
    <w:rsid w:val="00665145"/>
    <w:rsid w:val="00665506"/>
    <w:rsid w:val="00665C55"/>
    <w:rsid w:val="00665D4E"/>
    <w:rsid w:val="00666223"/>
    <w:rsid w:val="00666359"/>
    <w:rsid w:val="0066658D"/>
    <w:rsid w:val="006667AB"/>
    <w:rsid w:val="0066746B"/>
    <w:rsid w:val="006674D5"/>
    <w:rsid w:val="00667881"/>
    <w:rsid w:val="0067000C"/>
    <w:rsid w:val="0067017D"/>
    <w:rsid w:val="006707D5"/>
    <w:rsid w:val="0067087D"/>
    <w:rsid w:val="0067097C"/>
    <w:rsid w:val="00670B95"/>
    <w:rsid w:val="00670D47"/>
    <w:rsid w:val="00671160"/>
    <w:rsid w:val="006711CA"/>
    <w:rsid w:val="00671257"/>
    <w:rsid w:val="0067132F"/>
    <w:rsid w:val="00671542"/>
    <w:rsid w:val="00671605"/>
    <w:rsid w:val="0067179A"/>
    <w:rsid w:val="00671894"/>
    <w:rsid w:val="006719A1"/>
    <w:rsid w:val="00671E0F"/>
    <w:rsid w:val="0067232F"/>
    <w:rsid w:val="00672862"/>
    <w:rsid w:val="00672D88"/>
    <w:rsid w:val="00672E24"/>
    <w:rsid w:val="00672E96"/>
    <w:rsid w:val="00673127"/>
    <w:rsid w:val="006734EE"/>
    <w:rsid w:val="00673FE8"/>
    <w:rsid w:val="006740C4"/>
    <w:rsid w:val="00674483"/>
    <w:rsid w:val="00674532"/>
    <w:rsid w:val="00674557"/>
    <w:rsid w:val="00674BF0"/>
    <w:rsid w:val="00674EA9"/>
    <w:rsid w:val="006751B6"/>
    <w:rsid w:val="006752DC"/>
    <w:rsid w:val="00675400"/>
    <w:rsid w:val="00675415"/>
    <w:rsid w:val="00675880"/>
    <w:rsid w:val="006759AB"/>
    <w:rsid w:val="00675A76"/>
    <w:rsid w:val="00675C2F"/>
    <w:rsid w:val="00676206"/>
    <w:rsid w:val="00676268"/>
    <w:rsid w:val="006765B9"/>
    <w:rsid w:val="00676820"/>
    <w:rsid w:val="00676954"/>
    <w:rsid w:val="00676EE4"/>
    <w:rsid w:val="006775BF"/>
    <w:rsid w:val="00677802"/>
    <w:rsid w:val="00677902"/>
    <w:rsid w:val="00677B62"/>
    <w:rsid w:val="00677CFB"/>
    <w:rsid w:val="00677D85"/>
    <w:rsid w:val="00677FF5"/>
    <w:rsid w:val="0068003D"/>
    <w:rsid w:val="00680733"/>
    <w:rsid w:val="00680C6D"/>
    <w:rsid w:val="00681946"/>
    <w:rsid w:val="00681FB7"/>
    <w:rsid w:val="006821A9"/>
    <w:rsid w:val="0068227E"/>
    <w:rsid w:val="006824DC"/>
    <w:rsid w:val="00682551"/>
    <w:rsid w:val="006828DA"/>
    <w:rsid w:val="006831BA"/>
    <w:rsid w:val="0068322D"/>
    <w:rsid w:val="006833E3"/>
    <w:rsid w:val="00683469"/>
    <w:rsid w:val="00683771"/>
    <w:rsid w:val="00683967"/>
    <w:rsid w:val="00683995"/>
    <w:rsid w:val="00683AE2"/>
    <w:rsid w:val="00683F73"/>
    <w:rsid w:val="006840AB"/>
    <w:rsid w:val="00684376"/>
    <w:rsid w:val="00684394"/>
    <w:rsid w:val="00684430"/>
    <w:rsid w:val="00684618"/>
    <w:rsid w:val="00684A2A"/>
    <w:rsid w:val="00684F09"/>
    <w:rsid w:val="00684F45"/>
    <w:rsid w:val="00685076"/>
    <w:rsid w:val="006854CA"/>
    <w:rsid w:val="006855D5"/>
    <w:rsid w:val="00685642"/>
    <w:rsid w:val="0068569C"/>
    <w:rsid w:val="00685793"/>
    <w:rsid w:val="006859C8"/>
    <w:rsid w:val="00685A72"/>
    <w:rsid w:val="00685BCD"/>
    <w:rsid w:val="00685D4F"/>
    <w:rsid w:val="00686020"/>
    <w:rsid w:val="0068626E"/>
    <w:rsid w:val="006862A0"/>
    <w:rsid w:val="006863AA"/>
    <w:rsid w:val="0068648B"/>
    <w:rsid w:val="00686544"/>
    <w:rsid w:val="00686622"/>
    <w:rsid w:val="00686A02"/>
    <w:rsid w:val="00686F49"/>
    <w:rsid w:val="00686FD5"/>
    <w:rsid w:val="00687252"/>
    <w:rsid w:val="00687383"/>
    <w:rsid w:val="00687A4C"/>
    <w:rsid w:val="00687B9B"/>
    <w:rsid w:val="00687CAF"/>
    <w:rsid w:val="00687CFF"/>
    <w:rsid w:val="006902FC"/>
    <w:rsid w:val="0069035B"/>
    <w:rsid w:val="006903A2"/>
    <w:rsid w:val="006903C7"/>
    <w:rsid w:val="006908A7"/>
    <w:rsid w:val="00690940"/>
    <w:rsid w:val="00690AC1"/>
    <w:rsid w:val="00690C66"/>
    <w:rsid w:val="00690D4C"/>
    <w:rsid w:val="00691138"/>
    <w:rsid w:val="00691531"/>
    <w:rsid w:val="00691603"/>
    <w:rsid w:val="00691B21"/>
    <w:rsid w:val="00691C05"/>
    <w:rsid w:val="00691DD8"/>
    <w:rsid w:val="00691E33"/>
    <w:rsid w:val="00692022"/>
    <w:rsid w:val="00692331"/>
    <w:rsid w:val="0069239E"/>
    <w:rsid w:val="006924EC"/>
    <w:rsid w:val="00692650"/>
    <w:rsid w:val="006926E8"/>
    <w:rsid w:val="00692906"/>
    <w:rsid w:val="006929A7"/>
    <w:rsid w:val="006929B6"/>
    <w:rsid w:val="00692AF2"/>
    <w:rsid w:val="0069315E"/>
    <w:rsid w:val="0069324F"/>
    <w:rsid w:val="006932B7"/>
    <w:rsid w:val="00693365"/>
    <w:rsid w:val="006936F5"/>
    <w:rsid w:val="006937B6"/>
    <w:rsid w:val="0069385C"/>
    <w:rsid w:val="00693934"/>
    <w:rsid w:val="00693A32"/>
    <w:rsid w:val="00693BA7"/>
    <w:rsid w:val="00693EA4"/>
    <w:rsid w:val="006942AE"/>
    <w:rsid w:val="006942C2"/>
    <w:rsid w:val="006943E4"/>
    <w:rsid w:val="006948A2"/>
    <w:rsid w:val="006949BF"/>
    <w:rsid w:val="00694A8F"/>
    <w:rsid w:val="00694B16"/>
    <w:rsid w:val="00694C22"/>
    <w:rsid w:val="00694DDA"/>
    <w:rsid w:val="00694E56"/>
    <w:rsid w:val="006950D4"/>
    <w:rsid w:val="00695361"/>
    <w:rsid w:val="0069543C"/>
    <w:rsid w:val="006957A2"/>
    <w:rsid w:val="00695831"/>
    <w:rsid w:val="00695AA8"/>
    <w:rsid w:val="00695C33"/>
    <w:rsid w:val="006968C0"/>
    <w:rsid w:val="00696B28"/>
    <w:rsid w:val="00696B61"/>
    <w:rsid w:val="00696D15"/>
    <w:rsid w:val="00696F63"/>
    <w:rsid w:val="006970EC"/>
    <w:rsid w:val="0069718A"/>
    <w:rsid w:val="00697192"/>
    <w:rsid w:val="006973F8"/>
    <w:rsid w:val="006975C5"/>
    <w:rsid w:val="00697B03"/>
    <w:rsid w:val="00697B25"/>
    <w:rsid w:val="00697C02"/>
    <w:rsid w:val="00697C65"/>
    <w:rsid w:val="00697D80"/>
    <w:rsid w:val="00697DC5"/>
    <w:rsid w:val="00697EFF"/>
    <w:rsid w:val="00697FCA"/>
    <w:rsid w:val="006A0262"/>
    <w:rsid w:val="006A036F"/>
    <w:rsid w:val="006A0500"/>
    <w:rsid w:val="006A0859"/>
    <w:rsid w:val="006A0ACB"/>
    <w:rsid w:val="006A0ACF"/>
    <w:rsid w:val="006A0BF0"/>
    <w:rsid w:val="006A125F"/>
    <w:rsid w:val="006A1669"/>
    <w:rsid w:val="006A176C"/>
    <w:rsid w:val="006A1AF5"/>
    <w:rsid w:val="006A1CFE"/>
    <w:rsid w:val="006A1F0E"/>
    <w:rsid w:val="006A20C3"/>
    <w:rsid w:val="006A23FA"/>
    <w:rsid w:val="006A27A3"/>
    <w:rsid w:val="006A29C6"/>
    <w:rsid w:val="006A2DBC"/>
    <w:rsid w:val="006A2DC7"/>
    <w:rsid w:val="006A2DFC"/>
    <w:rsid w:val="006A2FD6"/>
    <w:rsid w:val="006A30F2"/>
    <w:rsid w:val="006A32D0"/>
    <w:rsid w:val="006A3311"/>
    <w:rsid w:val="006A3802"/>
    <w:rsid w:val="006A3BE8"/>
    <w:rsid w:val="006A3CD9"/>
    <w:rsid w:val="006A3F06"/>
    <w:rsid w:val="006A4022"/>
    <w:rsid w:val="006A4130"/>
    <w:rsid w:val="006A4235"/>
    <w:rsid w:val="006A427B"/>
    <w:rsid w:val="006A432D"/>
    <w:rsid w:val="006A4511"/>
    <w:rsid w:val="006A4630"/>
    <w:rsid w:val="006A467C"/>
    <w:rsid w:val="006A4976"/>
    <w:rsid w:val="006A4C8F"/>
    <w:rsid w:val="006A4D56"/>
    <w:rsid w:val="006A4F66"/>
    <w:rsid w:val="006A5338"/>
    <w:rsid w:val="006A53EE"/>
    <w:rsid w:val="006A5E88"/>
    <w:rsid w:val="006A6086"/>
    <w:rsid w:val="006A6394"/>
    <w:rsid w:val="006A63B5"/>
    <w:rsid w:val="006A6766"/>
    <w:rsid w:val="006A6793"/>
    <w:rsid w:val="006A67C9"/>
    <w:rsid w:val="006A68CE"/>
    <w:rsid w:val="006A6AD2"/>
    <w:rsid w:val="006A6D46"/>
    <w:rsid w:val="006A77C9"/>
    <w:rsid w:val="006A7B97"/>
    <w:rsid w:val="006A7D87"/>
    <w:rsid w:val="006B00EB"/>
    <w:rsid w:val="006B0310"/>
    <w:rsid w:val="006B03C7"/>
    <w:rsid w:val="006B0600"/>
    <w:rsid w:val="006B0ADA"/>
    <w:rsid w:val="006B0DA1"/>
    <w:rsid w:val="006B169D"/>
    <w:rsid w:val="006B172A"/>
    <w:rsid w:val="006B198E"/>
    <w:rsid w:val="006B1B6F"/>
    <w:rsid w:val="006B1F4E"/>
    <w:rsid w:val="006B2544"/>
    <w:rsid w:val="006B2C76"/>
    <w:rsid w:val="006B2DF6"/>
    <w:rsid w:val="006B3105"/>
    <w:rsid w:val="006B316D"/>
    <w:rsid w:val="006B3382"/>
    <w:rsid w:val="006B343A"/>
    <w:rsid w:val="006B34DF"/>
    <w:rsid w:val="006B3520"/>
    <w:rsid w:val="006B3648"/>
    <w:rsid w:val="006B3968"/>
    <w:rsid w:val="006B3B9C"/>
    <w:rsid w:val="006B3E6A"/>
    <w:rsid w:val="006B434B"/>
    <w:rsid w:val="006B442D"/>
    <w:rsid w:val="006B4625"/>
    <w:rsid w:val="006B4753"/>
    <w:rsid w:val="006B47E9"/>
    <w:rsid w:val="006B4CBF"/>
    <w:rsid w:val="006B4F25"/>
    <w:rsid w:val="006B52E3"/>
    <w:rsid w:val="006B5750"/>
    <w:rsid w:val="006B5A4C"/>
    <w:rsid w:val="006B6463"/>
    <w:rsid w:val="006B6579"/>
    <w:rsid w:val="006B65F3"/>
    <w:rsid w:val="006B6D93"/>
    <w:rsid w:val="006B6F62"/>
    <w:rsid w:val="006B7178"/>
    <w:rsid w:val="006B7252"/>
    <w:rsid w:val="006B7290"/>
    <w:rsid w:val="006B74C4"/>
    <w:rsid w:val="006C0113"/>
    <w:rsid w:val="006C03FC"/>
    <w:rsid w:val="006C060F"/>
    <w:rsid w:val="006C0B8C"/>
    <w:rsid w:val="006C0CF9"/>
    <w:rsid w:val="006C139C"/>
    <w:rsid w:val="006C1457"/>
    <w:rsid w:val="006C1842"/>
    <w:rsid w:val="006C1A09"/>
    <w:rsid w:val="006C1B2C"/>
    <w:rsid w:val="006C1BDC"/>
    <w:rsid w:val="006C205E"/>
    <w:rsid w:val="006C2173"/>
    <w:rsid w:val="006C248D"/>
    <w:rsid w:val="006C30DA"/>
    <w:rsid w:val="006C32FF"/>
    <w:rsid w:val="006C38B0"/>
    <w:rsid w:val="006C3AEB"/>
    <w:rsid w:val="006C3B44"/>
    <w:rsid w:val="006C3F0E"/>
    <w:rsid w:val="006C3F7F"/>
    <w:rsid w:val="006C416F"/>
    <w:rsid w:val="006C41F5"/>
    <w:rsid w:val="006C427E"/>
    <w:rsid w:val="006C428C"/>
    <w:rsid w:val="006C44E6"/>
    <w:rsid w:val="006C4589"/>
    <w:rsid w:val="006C463A"/>
    <w:rsid w:val="006C4838"/>
    <w:rsid w:val="006C50E7"/>
    <w:rsid w:val="006C5303"/>
    <w:rsid w:val="006C54C3"/>
    <w:rsid w:val="006C5910"/>
    <w:rsid w:val="006C5D1A"/>
    <w:rsid w:val="006C6834"/>
    <w:rsid w:val="006C6A06"/>
    <w:rsid w:val="006C6BB0"/>
    <w:rsid w:val="006C6D18"/>
    <w:rsid w:val="006C6E82"/>
    <w:rsid w:val="006C6E96"/>
    <w:rsid w:val="006C73CA"/>
    <w:rsid w:val="006C7431"/>
    <w:rsid w:val="006C77CE"/>
    <w:rsid w:val="006C780C"/>
    <w:rsid w:val="006C78E0"/>
    <w:rsid w:val="006C7A10"/>
    <w:rsid w:val="006C7CEE"/>
    <w:rsid w:val="006C7D6F"/>
    <w:rsid w:val="006C7E7B"/>
    <w:rsid w:val="006D0495"/>
    <w:rsid w:val="006D04D2"/>
    <w:rsid w:val="006D04FC"/>
    <w:rsid w:val="006D05EA"/>
    <w:rsid w:val="006D074D"/>
    <w:rsid w:val="006D091A"/>
    <w:rsid w:val="006D0DD3"/>
    <w:rsid w:val="006D1342"/>
    <w:rsid w:val="006D21C8"/>
    <w:rsid w:val="006D2471"/>
    <w:rsid w:val="006D25E7"/>
    <w:rsid w:val="006D2C71"/>
    <w:rsid w:val="006D2D6D"/>
    <w:rsid w:val="006D2F08"/>
    <w:rsid w:val="006D3336"/>
    <w:rsid w:val="006D3391"/>
    <w:rsid w:val="006D3572"/>
    <w:rsid w:val="006D3C97"/>
    <w:rsid w:val="006D4199"/>
    <w:rsid w:val="006D540F"/>
    <w:rsid w:val="006D5428"/>
    <w:rsid w:val="006D5448"/>
    <w:rsid w:val="006D5BFE"/>
    <w:rsid w:val="006D5CCC"/>
    <w:rsid w:val="006D5D28"/>
    <w:rsid w:val="006D623C"/>
    <w:rsid w:val="006D632A"/>
    <w:rsid w:val="006D638F"/>
    <w:rsid w:val="006D65D6"/>
    <w:rsid w:val="006D687E"/>
    <w:rsid w:val="006D6919"/>
    <w:rsid w:val="006D6D20"/>
    <w:rsid w:val="006D6F3D"/>
    <w:rsid w:val="006D7074"/>
    <w:rsid w:val="006D707A"/>
    <w:rsid w:val="006D71C4"/>
    <w:rsid w:val="006D771D"/>
    <w:rsid w:val="006D77C7"/>
    <w:rsid w:val="006D78B5"/>
    <w:rsid w:val="006D792F"/>
    <w:rsid w:val="006E0605"/>
    <w:rsid w:val="006E087A"/>
    <w:rsid w:val="006E0953"/>
    <w:rsid w:val="006E0B53"/>
    <w:rsid w:val="006E0BF5"/>
    <w:rsid w:val="006E0CAA"/>
    <w:rsid w:val="006E0F0C"/>
    <w:rsid w:val="006E0F4F"/>
    <w:rsid w:val="006E11DF"/>
    <w:rsid w:val="006E12C8"/>
    <w:rsid w:val="006E1386"/>
    <w:rsid w:val="006E1485"/>
    <w:rsid w:val="006E14F9"/>
    <w:rsid w:val="006E1856"/>
    <w:rsid w:val="006E18DA"/>
    <w:rsid w:val="006E19F9"/>
    <w:rsid w:val="006E1A14"/>
    <w:rsid w:val="006E1E9E"/>
    <w:rsid w:val="006E231F"/>
    <w:rsid w:val="006E2345"/>
    <w:rsid w:val="006E259F"/>
    <w:rsid w:val="006E2637"/>
    <w:rsid w:val="006E287D"/>
    <w:rsid w:val="006E2A46"/>
    <w:rsid w:val="006E2AAB"/>
    <w:rsid w:val="006E2C2F"/>
    <w:rsid w:val="006E2EA3"/>
    <w:rsid w:val="006E3025"/>
    <w:rsid w:val="006E32C1"/>
    <w:rsid w:val="006E3E97"/>
    <w:rsid w:val="006E4328"/>
    <w:rsid w:val="006E4865"/>
    <w:rsid w:val="006E4F6D"/>
    <w:rsid w:val="006E5875"/>
    <w:rsid w:val="006E5891"/>
    <w:rsid w:val="006E592E"/>
    <w:rsid w:val="006E59DB"/>
    <w:rsid w:val="006E5FEE"/>
    <w:rsid w:val="006E630E"/>
    <w:rsid w:val="006E64B0"/>
    <w:rsid w:val="006E6E07"/>
    <w:rsid w:val="006E6F58"/>
    <w:rsid w:val="006E7168"/>
    <w:rsid w:val="006E71C4"/>
    <w:rsid w:val="006E72A3"/>
    <w:rsid w:val="006E7667"/>
    <w:rsid w:val="006E76CC"/>
    <w:rsid w:val="006E77A0"/>
    <w:rsid w:val="006E7D6E"/>
    <w:rsid w:val="006F020B"/>
    <w:rsid w:val="006F0D14"/>
    <w:rsid w:val="006F0D66"/>
    <w:rsid w:val="006F0D94"/>
    <w:rsid w:val="006F1052"/>
    <w:rsid w:val="006F117A"/>
    <w:rsid w:val="006F1736"/>
    <w:rsid w:val="006F1849"/>
    <w:rsid w:val="006F1D7F"/>
    <w:rsid w:val="006F212B"/>
    <w:rsid w:val="006F214F"/>
    <w:rsid w:val="006F22CA"/>
    <w:rsid w:val="006F22D6"/>
    <w:rsid w:val="006F2873"/>
    <w:rsid w:val="006F2AE5"/>
    <w:rsid w:val="006F2C67"/>
    <w:rsid w:val="006F2D51"/>
    <w:rsid w:val="006F2DDC"/>
    <w:rsid w:val="006F2E5A"/>
    <w:rsid w:val="006F2F98"/>
    <w:rsid w:val="006F31CE"/>
    <w:rsid w:val="006F386D"/>
    <w:rsid w:val="006F3B15"/>
    <w:rsid w:val="006F3F11"/>
    <w:rsid w:val="006F40E5"/>
    <w:rsid w:val="006F4251"/>
    <w:rsid w:val="006F441C"/>
    <w:rsid w:val="006F4A0B"/>
    <w:rsid w:val="006F4C3B"/>
    <w:rsid w:val="006F4F0E"/>
    <w:rsid w:val="006F4F6E"/>
    <w:rsid w:val="006F5032"/>
    <w:rsid w:val="006F58C9"/>
    <w:rsid w:val="006F5D13"/>
    <w:rsid w:val="006F6247"/>
    <w:rsid w:val="006F662F"/>
    <w:rsid w:val="006F6682"/>
    <w:rsid w:val="006F69E3"/>
    <w:rsid w:val="006F6DE1"/>
    <w:rsid w:val="006F7404"/>
    <w:rsid w:val="006F7808"/>
    <w:rsid w:val="006F799F"/>
    <w:rsid w:val="006F7D75"/>
    <w:rsid w:val="006F7DD6"/>
    <w:rsid w:val="006F7E7C"/>
    <w:rsid w:val="006F7EEF"/>
    <w:rsid w:val="006F7F5E"/>
    <w:rsid w:val="006F7FB7"/>
    <w:rsid w:val="00700093"/>
    <w:rsid w:val="007005C1"/>
    <w:rsid w:val="00700847"/>
    <w:rsid w:val="0070096C"/>
    <w:rsid w:val="00700AD9"/>
    <w:rsid w:val="00700EFA"/>
    <w:rsid w:val="007011D2"/>
    <w:rsid w:val="0070127B"/>
    <w:rsid w:val="00701652"/>
    <w:rsid w:val="00701679"/>
    <w:rsid w:val="007016D2"/>
    <w:rsid w:val="00702546"/>
    <w:rsid w:val="0070317E"/>
    <w:rsid w:val="00703AA8"/>
    <w:rsid w:val="00703CBE"/>
    <w:rsid w:val="00703FA1"/>
    <w:rsid w:val="0070433F"/>
    <w:rsid w:val="007044A7"/>
    <w:rsid w:val="00704661"/>
    <w:rsid w:val="00704992"/>
    <w:rsid w:val="007049E9"/>
    <w:rsid w:val="00704A54"/>
    <w:rsid w:val="00704C74"/>
    <w:rsid w:val="00704F5C"/>
    <w:rsid w:val="007050D0"/>
    <w:rsid w:val="007052FD"/>
    <w:rsid w:val="007054D0"/>
    <w:rsid w:val="00705712"/>
    <w:rsid w:val="00705831"/>
    <w:rsid w:val="00705862"/>
    <w:rsid w:val="00705CB7"/>
    <w:rsid w:val="00705F96"/>
    <w:rsid w:val="0070612C"/>
    <w:rsid w:val="0070639D"/>
    <w:rsid w:val="007065CF"/>
    <w:rsid w:val="00706B9F"/>
    <w:rsid w:val="0070711E"/>
    <w:rsid w:val="0070772B"/>
    <w:rsid w:val="00707A40"/>
    <w:rsid w:val="00707AAC"/>
    <w:rsid w:val="007107C2"/>
    <w:rsid w:val="00710990"/>
    <w:rsid w:val="00710BD7"/>
    <w:rsid w:val="007111AD"/>
    <w:rsid w:val="00711501"/>
    <w:rsid w:val="00711EB3"/>
    <w:rsid w:val="00712324"/>
    <w:rsid w:val="00712B2B"/>
    <w:rsid w:val="00712D99"/>
    <w:rsid w:val="00712E5C"/>
    <w:rsid w:val="00713041"/>
    <w:rsid w:val="007133FF"/>
    <w:rsid w:val="007135D6"/>
    <w:rsid w:val="007139B8"/>
    <w:rsid w:val="00713E7D"/>
    <w:rsid w:val="0071481D"/>
    <w:rsid w:val="00714930"/>
    <w:rsid w:val="00714AEF"/>
    <w:rsid w:val="00715222"/>
    <w:rsid w:val="007155BC"/>
    <w:rsid w:val="00715745"/>
    <w:rsid w:val="00715898"/>
    <w:rsid w:val="0071596C"/>
    <w:rsid w:val="00715F08"/>
    <w:rsid w:val="00716588"/>
    <w:rsid w:val="0071660A"/>
    <w:rsid w:val="00716687"/>
    <w:rsid w:val="007166D2"/>
    <w:rsid w:val="00716DF0"/>
    <w:rsid w:val="0071720F"/>
    <w:rsid w:val="00717676"/>
    <w:rsid w:val="007176E2"/>
    <w:rsid w:val="00717763"/>
    <w:rsid w:val="00717EB1"/>
    <w:rsid w:val="007204E8"/>
    <w:rsid w:val="00720718"/>
    <w:rsid w:val="007208B9"/>
    <w:rsid w:val="00720E95"/>
    <w:rsid w:val="00720FD1"/>
    <w:rsid w:val="00721014"/>
    <w:rsid w:val="007210A3"/>
    <w:rsid w:val="0072111F"/>
    <w:rsid w:val="0072121C"/>
    <w:rsid w:val="0072123A"/>
    <w:rsid w:val="00721501"/>
    <w:rsid w:val="00721811"/>
    <w:rsid w:val="00721CE9"/>
    <w:rsid w:val="00722291"/>
    <w:rsid w:val="0072236D"/>
    <w:rsid w:val="00722A3F"/>
    <w:rsid w:val="00722B8C"/>
    <w:rsid w:val="00722C3E"/>
    <w:rsid w:val="00722F16"/>
    <w:rsid w:val="00723230"/>
    <w:rsid w:val="0072348C"/>
    <w:rsid w:val="00723600"/>
    <w:rsid w:val="007238A3"/>
    <w:rsid w:val="00723EBC"/>
    <w:rsid w:val="00723ECF"/>
    <w:rsid w:val="00724027"/>
    <w:rsid w:val="007240BE"/>
    <w:rsid w:val="00724119"/>
    <w:rsid w:val="007241BB"/>
    <w:rsid w:val="0072435D"/>
    <w:rsid w:val="0072474C"/>
    <w:rsid w:val="007247D2"/>
    <w:rsid w:val="00724C38"/>
    <w:rsid w:val="00724FD3"/>
    <w:rsid w:val="00725085"/>
    <w:rsid w:val="007255E3"/>
    <w:rsid w:val="00725E4F"/>
    <w:rsid w:val="00725E66"/>
    <w:rsid w:val="00726116"/>
    <w:rsid w:val="00726442"/>
    <w:rsid w:val="0072651C"/>
    <w:rsid w:val="00726976"/>
    <w:rsid w:val="00726BD8"/>
    <w:rsid w:val="00726F86"/>
    <w:rsid w:val="00727097"/>
    <w:rsid w:val="007271BB"/>
    <w:rsid w:val="0072721A"/>
    <w:rsid w:val="00727277"/>
    <w:rsid w:val="007272EF"/>
    <w:rsid w:val="0072736D"/>
    <w:rsid w:val="00727687"/>
    <w:rsid w:val="0072799A"/>
    <w:rsid w:val="00727A17"/>
    <w:rsid w:val="00727B0D"/>
    <w:rsid w:val="00727B52"/>
    <w:rsid w:val="00727CBB"/>
    <w:rsid w:val="00727EC5"/>
    <w:rsid w:val="00730078"/>
    <w:rsid w:val="007301A7"/>
    <w:rsid w:val="0073039F"/>
    <w:rsid w:val="0073075C"/>
    <w:rsid w:val="00730815"/>
    <w:rsid w:val="00730E72"/>
    <w:rsid w:val="00730F6D"/>
    <w:rsid w:val="0073133C"/>
    <w:rsid w:val="007315C9"/>
    <w:rsid w:val="00731627"/>
    <w:rsid w:val="0073169F"/>
    <w:rsid w:val="00731A2D"/>
    <w:rsid w:val="00731C86"/>
    <w:rsid w:val="00731CA3"/>
    <w:rsid w:val="0073271E"/>
    <w:rsid w:val="0073283B"/>
    <w:rsid w:val="00732B2F"/>
    <w:rsid w:val="00732EAA"/>
    <w:rsid w:val="00733182"/>
    <w:rsid w:val="0073344B"/>
    <w:rsid w:val="007334CB"/>
    <w:rsid w:val="00733638"/>
    <w:rsid w:val="00733737"/>
    <w:rsid w:val="00733A30"/>
    <w:rsid w:val="00733EB7"/>
    <w:rsid w:val="00733EF4"/>
    <w:rsid w:val="0073403D"/>
    <w:rsid w:val="00734136"/>
    <w:rsid w:val="00734143"/>
    <w:rsid w:val="00734592"/>
    <w:rsid w:val="007346B8"/>
    <w:rsid w:val="007349FB"/>
    <w:rsid w:val="00734B6B"/>
    <w:rsid w:val="00734C4E"/>
    <w:rsid w:val="0073510F"/>
    <w:rsid w:val="007357F8"/>
    <w:rsid w:val="00735953"/>
    <w:rsid w:val="00735A7C"/>
    <w:rsid w:val="00735BD7"/>
    <w:rsid w:val="00735BFC"/>
    <w:rsid w:val="00735C9E"/>
    <w:rsid w:val="00735E88"/>
    <w:rsid w:val="007362B5"/>
    <w:rsid w:val="00736347"/>
    <w:rsid w:val="00736637"/>
    <w:rsid w:val="00736898"/>
    <w:rsid w:val="007369D3"/>
    <w:rsid w:val="007369F1"/>
    <w:rsid w:val="00736B41"/>
    <w:rsid w:val="00736E5C"/>
    <w:rsid w:val="00736ED5"/>
    <w:rsid w:val="007374F1"/>
    <w:rsid w:val="007379AD"/>
    <w:rsid w:val="00737A83"/>
    <w:rsid w:val="00740562"/>
    <w:rsid w:val="007405D4"/>
    <w:rsid w:val="00740B01"/>
    <w:rsid w:val="00740F5A"/>
    <w:rsid w:val="00740FCE"/>
    <w:rsid w:val="00741095"/>
    <w:rsid w:val="0074116B"/>
    <w:rsid w:val="007412A6"/>
    <w:rsid w:val="007417CE"/>
    <w:rsid w:val="00741900"/>
    <w:rsid w:val="00741ED6"/>
    <w:rsid w:val="00741F3D"/>
    <w:rsid w:val="007420F7"/>
    <w:rsid w:val="0074213A"/>
    <w:rsid w:val="007421B7"/>
    <w:rsid w:val="0074298E"/>
    <w:rsid w:val="00742B26"/>
    <w:rsid w:val="00742D22"/>
    <w:rsid w:val="00743285"/>
    <w:rsid w:val="007432CD"/>
    <w:rsid w:val="007433C5"/>
    <w:rsid w:val="007434E4"/>
    <w:rsid w:val="00743858"/>
    <w:rsid w:val="00743972"/>
    <w:rsid w:val="00743AB6"/>
    <w:rsid w:val="00743EBF"/>
    <w:rsid w:val="00743FD8"/>
    <w:rsid w:val="0074410B"/>
    <w:rsid w:val="00744286"/>
    <w:rsid w:val="0074441F"/>
    <w:rsid w:val="00744883"/>
    <w:rsid w:val="00744BED"/>
    <w:rsid w:val="00745173"/>
    <w:rsid w:val="007456D9"/>
    <w:rsid w:val="007456F8"/>
    <w:rsid w:val="00745934"/>
    <w:rsid w:val="00745A9E"/>
    <w:rsid w:val="00745CC0"/>
    <w:rsid w:val="007462EE"/>
    <w:rsid w:val="007464AE"/>
    <w:rsid w:val="00746737"/>
    <w:rsid w:val="007468E1"/>
    <w:rsid w:val="007470A4"/>
    <w:rsid w:val="0074757C"/>
    <w:rsid w:val="00747819"/>
    <w:rsid w:val="0075020B"/>
    <w:rsid w:val="0075047E"/>
    <w:rsid w:val="00750749"/>
    <w:rsid w:val="007507F7"/>
    <w:rsid w:val="0075080E"/>
    <w:rsid w:val="00750EC0"/>
    <w:rsid w:val="007510CB"/>
    <w:rsid w:val="007511BA"/>
    <w:rsid w:val="007511D7"/>
    <w:rsid w:val="007511E6"/>
    <w:rsid w:val="0075177D"/>
    <w:rsid w:val="007519AC"/>
    <w:rsid w:val="00751A04"/>
    <w:rsid w:val="00751B88"/>
    <w:rsid w:val="00751BFF"/>
    <w:rsid w:val="00751DCA"/>
    <w:rsid w:val="00751F3A"/>
    <w:rsid w:val="00752049"/>
    <w:rsid w:val="0075215D"/>
    <w:rsid w:val="00752174"/>
    <w:rsid w:val="007523AE"/>
    <w:rsid w:val="007528CC"/>
    <w:rsid w:val="00752F27"/>
    <w:rsid w:val="00752F7F"/>
    <w:rsid w:val="00753641"/>
    <w:rsid w:val="007538B4"/>
    <w:rsid w:val="00753D41"/>
    <w:rsid w:val="00753E85"/>
    <w:rsid w:val="00753F5A"/>
    <w:rsid w:val="0075405C"/>
    <w:rsid w:val="00754162"/>
    <w:rsid w:val="007541C5"/>
    <w:rsid w:val="00754243"/>
    <w:rsid w:val="007542B4"/>
    <w:rsid w:val="007544D0"/>
    <w:rsid w:val="00754506"/>
    <w:rsid w:val="00754693"/>
    <w:rsid w:val="0075495B"/>
    <w:rsid w:val="00754A68"/>
    <w:rsid w:val="00754B91"/>
    <w:rsid w:val="00754E4C"/>
    <w:rsid w:val="007551AA"/>
    <w:rsid w:val="00755581"/>
    <w:rsid w:val="00755760"/>
    <w:rsid w:val="00755871"/>
    <w:rsid w:val="007559E5"/>
    <w:rsid w:val="00755EAF"/>
    <w:rsid w:val="00755FC0"/>
    <w:rsid w:val="00756168"/>
    <w:rsid w:val="0075620F"/>
    <w:rsid w:val="00756231"/>
    <w:rsid w:val="007562D9"/>
    <w:rsid w:val="007564A7"/>
    <w:rsid w:val="00756523"/>
    <w:rsid w:val="007566AA"/>
    <w:rsid w:val="00756743"/>
    <w:rsid w:val="00756902"/>
    <w:rsid w:val="00756D2C"/>
    <w:rsid w:val="00757413"/>
    <w:rsid w:val="007575DB"/>
    <w:rsid w:val="007577CE"/>
    <w:rsid w:val="007578EA"/>
    <w:rsid w:val="00757DC3"/>
    <w:rsid w:val="00757E0D"/>
    <w:rsid w:val="00757FCA"/>
    <w:rsid w:val="007606C9"/>
    <w:rsid w:val="007608F6"/>
    <w:rsid w:val="00760CC7"/>
    <w:rsid w:val="00760DDC"/>
    <w:rsid w:val="007614CF"/>
    <w:rsid w:val="00761567"/>
    <w:rsid w:val="0076176D"/>
    <w:rsid w:val="00761E5A"/>
    <w:rsid w:val="00761FBF"/>
    <w:rsid w:val="007620E2"/>
    <w:rsid w:val="00762349"/>
    <w:rsid w:val="00762509"/>
    <w:rsid w:val="00762EBB"/>
    <w:rsid w:val="0076300D"/>
    <w:rsid w:val="007634C7"/>
    <w:rsid w:val="00763531"/>
    <w:rsid w:val="0076357E"/>
    <w:rsid w:val="0076375D"/>
    <w:rsid w:val="007637C8"/>
    <w:rsid w:val="007639CE"/>
    <w:rsid w:val="00763A14"/>
    <w:rsid w:val="00763C3F"/>
    <w:rsid w:val="00763C56"/>
    <w:rsid w:val="00764607"/>
    <w:rsid w:val="007647DA"/>
    <w:rsid w:val="007648E6"/>
    <w:rsid w:val="00764967"/>
    <w:rsid w:val="00764BC9"/>
    <w:rsid w:val="00764EDC"/>
    <w:rsid w:val="00764F12"/>
    <w:rsid w:val="007654F8"/>
    <w:rsid w:val="007655A5"/>
    <w:rsid w:val="00765A62"/>
    <w:rsid w:val="00765AE8"/>
    <w:rsid w:val="00765FCE"/>
    <w:rsid w:val="0076608A"/>
    <w:rsid w:val="0076627E"/>
    <w:rsid w:val="007662E5"/>
    <w:rsid w:val="007664E0"/>
    <w:rsid w:val="0076678C"/>
    <w:rsid w:val="007668C4"/>
    <w:rsid w:val="00766C84"/>
    <w:rsid w:val="00766CB8"/>
    <w:rsid w:val="00766F37"/>
    <w:rsid w:val="007670D5"/>
    <w:rsid w:val="0076710A"/>
    <w:rsid w:val="00767125"/>
    <w:rsid w:val="007671B4"/>
    <w:rsid w:val="0076777D"/>
    <w:rsid w:val="007677DE"/>
    <w:rsid w:val="00767B7F"/>
    <w:rsid w:val="00767DEF"/>
    <w:rsid w:val="00767EB8"/>
    <w:rsid w:val="007700F2"/>
    <w:rsid w:val="00770737"/>
    <w:rsid w:val="00770744"/>
    <w:rsid w:val="0077096C"/>
    <w:rsid w:val="007713B7"/>
    <w:rsid w:val="007714AB"/>
    <w:rsid w:val="00771A28"/>
    <w:rsid w:val="00771EED"/>
    <w:rsid w:val="0077268B"/>
    <w:rsid w:val="00772C19"/>
    <w:rsid w:val="00772C1E"/>
    <w:rsid w:val="00772CFD"/>
    <w:rsid w:val="00772F23"/>
    <w:rsid w:val="00773009"/>
    <w:rsid w:val="0077322F"/>
    <w:rsid w:val="007739C1"/>
    <w:rsid w:val="00773ABD"/>
    <w:rsid w:val="00773BC1"/>
    <w:rsid w:val="00773CEF"/>
    <w:rsid w:val="00773DA5"/>
    <w:rsid w:val="007740DA"/>
    <w:rsid w:val="007741FC"/>
    <w:rsid w:val="007742F5"/>
    <w:rsid w:val="007743A9"/>
    <w:rsid w:val="00774595"/>
    <w:rsid w:val="007745B0"/>
    <w:rsid w:val="0077470F"/>
    <w:rsid w:val="007749B6"/>
    <w:rsid w:val="00774B66"/>
    <w:rsid w:val="00774C50"/>
    <w:rsid w:val="00775130"/>
    <w:rsid w:val="0077559D"/>
    <w:rsid w:val="00775A64"/>
    <w:rsid w:val="00775AD8"/>
    <w:rsid w:val="00775B0C"/>
    <w:rsid w:val="00775C27"/>
    <w:rsid w:val="00776676"/>
    <w:rsid w:val="0077690F"/>
    <w:rsid w:val="00776AE0"/>
    <w:rsid w:val="00776B20"/>
    <w:rsid w:val="00776E30"/>
    <w:rsid w:val="00777419"/>
    <w:rsid w:val="00777488"/>
    <w:rsid w:val="00777754"/>
    <w:rsid w:val="00777762"/>
    <w:rsid w:val="007808E1"/>
    <w:rsid w:val="00780972"/>
    <w:rsid w:val="007809F5"/>
    <w:rsid w:val="00780A0D"/>
    <w:rsid w:val="00780FEF"/>
    <w:rsid w:val="0078107D"/>
    <w:rsid w:val="007810D5"/>
    <w:rsid w:val="007813D5"/>
    <w:rsid w:val="0078176A"/>
    <w:rsid w:val="0078189D"/>
    <w:rsid w:val="00781E04"/>
    <w:rsid w:val="00781EC2"/>
    <w:rsid w:val="00782686"/>
    <w:rsid w:val="00782A76"/>
    <w:rsid w:val="007830FC"/>
    <w:rsid w:val="00783209"/>
    <w:rsid w:val="00783443"/>
    <w:rsid w:val="0078350D"/>
    <w:rsid w:val="00783971"/>
    <w:rsid w:val="00783981"/>
    <w:rsid w:val="00784175"/>
    <w:rsid w:val="00784235"/>
    <w:rsid w:val="007845EB"/>
    <w:rsid w:val="00784602"/>
    <w:rsid w:val="007848D4"/>
    <w:rsid w:val="00784BB4"/>
    <w:rsid w:val="00784C97"/>
    <w:rsid w:val="00784F67"/>
    <w:rsid w:val="00785324"/>
    <w:rsid w:val="007854BC"/>
    <w:rsid w:val="00785A70"/>
    <w:rsid w:val="00785AB9"/>
    <w:rsid w:val="0078619A"/>
    <w:rsid w:val="007863B8"/>
    <w:rsid w:val="0078651F"/>
    <w:rsid w:val="007867E9"/>
    <w:rsid w:val="00786963"/>
    <w:rsid w:val="00786AD5"/>
    <w:rsid w:val="00786C3E"/>
    <w:rsid w:val="00786C5C"/>
    <w:rsid w:val="00786FF8"/>
    <w:rsid w:val="00787144"/>
    <w:rsid w:val="007871A5"/>
    <w:rsid w:val="007877B1"/>
    <w:rsid w:val="007879CF"/>
    <w:rsid w:val="00787F37"/>
    <w:rsid w:val="00790023"/>
    <w:rsid w:val="00790306"/>
    <w:rsid w:val="00790722"/>
    <w:rsid w:val="00790840"/>
    <w:rsid w:val="00790AC2"/>
    <w:rsid w:val="00790B94"/>
    <w:rsid w:val="00791616"/>
    <w:rsid w:val="007917FF"/>
    <w:rsid w:val="0079207C"/>
    <w:rsid w:val="0079219C"/>
    <w:rsid w:val="007921CE"/>
    <w:rsid w:val="00792300"/>
    <w:rsid w:val="00792E34"/>
    <w:rsid w:val="00792E94"/>
    <w:rsid w:val="00792F44"/>
    <w:rsid w:val="0079306B"/>
    <w:rsid w:val="007932FE"/>
    <w:rsid w:val="00793318"/>
    <w:rsid w:val="007936D3"/>
    <w:rsid w:val="00793753"/>
    <w:rsid w:val="007937D8"/>
    <w:rsid w:val="00793A77"/>
    <w:rsid w:val="00793C0A"/>
    <w:rsid w:val="00793C55"/>
    <w:rsid w:val="00793D05"/>
    <w:rsid w:val="00793E50"/>
    <w:rsid w:val="00794028"/>
    <w:rsid w:val="00794573"/>
    <w:rsid w:val="007947B9"/>
    <w:rsid w:val="0079485D"/>
    <w:rsid w:val="00794A59"/>
    <w:rsid w:val="007950D2"/>
    <w:rsid w:val="007955B0"/>
    <w:rsid w:val="00795C26"/>
    <w:rsid w:val="00796618"/>
    <w:rsid w:val="00796B9E"/>
    <w:rsid w:val="00796BF8"/>
    <w:rsid w:val="00796CAE"/>
    <w:rsid w:val="00796DC3"/>
    <w:rsid w:val="00796EDA"/>
    <w:rsid w:val="007970DB"/>
    <w:rsid w:val="007975B5"/>
    <w:rsid w:val="007977EA"/>
    <w:rsid w:val="0079785A"/>
    <w:rsid w:val="00797BE4"/>
    <w:rsid w:val="00797CEC"/>
    <w:rsid w:val="007A07D1"/>
    <w:rsid w:val="007A09F9"/>
    <w:rsid w:val="007A0A0B"/>
    <w:rsid w:val="007A0C1D"/>
    <w:rsid w:val="007A1020"/>
    <w:rsid w:val="007A1616"/>
    <w:rsid w:val="007A17F3"/>
    <w:rsid w:val="007A1EA0"/>
    <w:rsid w:val="007A2405"/>
    <w:rsid w:val="007A2681"/>
    <w:rsid w:val="007A2833"/>
    <w:rsid w:val="007A2C45"/>
    <w:rsid w:val="007A2E13"/>
    <w:rsid w:val="007A2E2B"/>
    <w:rsid w:val="007A3356"/>
    <w:rsid w:val="007A3548"/>
    <w:rsid w:val="007A375B"/>
    <w:rsid w:val="007A3845"/>
    <w:rsid w:val="007A3DB2"/>
    <w:rsid w:val="007A3EA5"/>
    <w:rsid w:val="007A3FF7"/>
    <w:rsid w:val="007A4295"/>
    <w:rsid w:val="007A4639"/>
    <w:rsid w:val="007A47F6"/>
    <w:rsid w:val="007A490C"/>
    <w:rsid w:val="007A4C65"/>
    <w:rsid w:val="007A4E4E"/>
    <w:rsid w:val="007A5147"/>
    <w:rsid w:val="007A519E"/>
    <w:rsid w:val="007A52FA"/>
    <w:rsid w:val="007A5416"/>
    <w:rsid w:val="007A543E"/>
    <w:rsid w:val="007A55D3"/>
    <w:rsid w:val="007A5CE0"/>
    <w:rsid w:val="007A608B"/>
    <w:rsid w:val="007A60E4"/>
    <w:rsid w:val="007A618A"/>
    <w:rsid w:val="007A6647"/>
    <w:rsid w:val="007A6A5B"/>
    <w:rsid w:val="007A6E01"/>
    <w:rsid w:val="007A6E9D"/>
    <w:rsid w:val="007A6F46"/>
    <w:rsid w:val="007A6F82"/>
    <w:rsid w:val="007A734C"/>
    <w:rsid w:val="007A79B9"/>
    <w:rsid w:val="007A7BFF"/>
    <w:rsid w:val="007A7CB0"/>
    <w:rsid w:val="007A7CC8"/>
    <w:rsid w:val="007B0046"/>
    <w:rsid w:val="007B05BB"/>
    <w:rsid w:val="007B061A"/>
    <w:rsid w:val="007B0750"/>
    <w:rsid w:val="007B095D"/>
    <w:rsid w:val="007B0B35"/>
    <w:rsid w:val="007B0C7A"/>
    <w:rsid w:val="007B0D24"/>
    <w:rsid w:val="007B0F15"/>
    <w:rsid w:val="007B199F"/>
    <w:rsid w:val="007B19C3"/>
    <w:rsid w:val="007B1C00"/>
    <w:rsid w:val="007B1C6B"/>
    <w:rsid w:val="007B1C83"/>
    <w:rsid w:val="007B1D25"/>
    <w:rsid w:val="007B1E9A"/>
    <w:rsid w:val="007B21C7"/>
    <w:rsid w:val="007B242C"/>
    <w:rsid w:val="007B2491"/>
    <w:rsid w:val="007B252D"/>
    <w:rsid w:val="007B25E5"/>
    <w:rsid w:val="007B26D8"/>
    <w:rsid w:val="007B2870"/>
    <w:rsid w:val="007B2EAF"/>
    <w:rsid w:val="007B30CA"/>
    <w:rsid w:val="007B30F3"/>
    <w:rsid w:val="007B31C0"/>
    <w:rsid w:val="007B35DB"/>
    <w:rsid w:val="007B3612"/>
    <w:rsid w:val="007B3AFF"/>
    <w:rsid w:val="007B3E07"/>
    <w:rsid w:val="007B3ED2"/>
    <w:rsid w:val="007B4054"/>
    <w:rsid w:val="007B452B"/>
    <w:rsid w:val="007B4EDF"/>
    <w:rsid w:val="007B505A"/>
    <w:rsid w:val="007B5177"/>
    <w:rsid w:val="007B5339"/>
    <w:rsid w:val="007B5451"/>
    <w:rsid w:val="007B5883"/>
    <w:rsid w:val="007B5DAA"/>
    <w:rsid w:val="007B5DDC"/>
    <w:rsid w:val="007B603D"/>
    <w:rsid w:val="007B6152"/>
    <w:rsid w:val="007B630A"/>
    <w:rsid w:val="007B64D1"/>
    <w:rsid w:val="007B670E"/>
    <w:rsid w:val="007B68C2"/>
    <w:rsid w:val="007B691B"/>
    <w:rsid w:val="007B6C20"/>
    <w:rsid w:val="007B6E36"/>
    <w:rsid w:val="007B6F7B"/>
    <w:rsid w:val="007B6FFA"/>
    <w:rsid w:val="007B712A"/>
    <w:rsid w:val="007B73F7"/>
    <w:rsid w:val="007B75EB"/>
    <w:rsid w:val="007B75F1"/>
    <w:rsid w:val="007B761A"/>
    <w:rsid w:val="007B7850"/>
    <w:rsid w:val="007B7E1A"/>
    <w:rsid w:val="007B7EB0"/>
    <w:rsid w:val="007C02D4"/>
    <w:rsid w:val="007C0ECD"/>
    <w:rsid w:val="007C0F59"/>
    <w:rsid w:val="007C12B4"/>
    <w:rsid w:val="007C1577"/>
    <w:rsid w:val="007C16F5"/>
    <w:rsid w:val="007C182E"/>
    <w:rsid w:val="007C1849"/>
    <w:rsid w:val="007C189C"/>
    <w:rsid w:val="007C197A"/>
    <w:rsid w:val="007C1A76"/>
    <w:rsid w:val="007C2277"/>
    <w:rsid w:val="007C2425"/>
    <w:rsid w:val="007C24B2"/>
    <w:rsid w:val="007C26B5"/>
    <w:rsid w:val="007C2EAB"/>
    <w:rsid w:val="007C322E"/>
    <w:rsid w:val="007C3784"/>
    <w:rsid w:val="007C3AC1"/>
    <w:rsid w:val="007C3D80"/>
    <w:rsid w:val="007C3ED6"/>
    <w:rsid w:val="007C3FE0"/>
    <w:rsid w:val="007C4007"/>
    <w:rsid w:val="007C4144"/>
    <w:rsid w:val="007C434B"/>
    <w:rsid w:val="007C43DB"/>
    <w:rsid w:val="007C4D73"/>
    <w:rsid w:val="007C4DD1"/>
    <w:rsid w:val="007C51EF"/>
    <w:rsid w:val="007C52EC"/>
    <w:rsid w:val="007C54AB"/>
    <w:rsid w:val="007C554B"/>
    <w:rsid w:val="007C570E"/>
    <w:rsid w:val="007C62C4"/>
    <w:rsid w:val="007C64C7"/>
    <w:rsid w:val="007C659D"/>
    <w:rsid w:val="007C6AD2"/>
    <w:rsid w:val="007C6DDA"/>
    <w:rsid w:val="007C7D37"/>
    <w:rsid w:val="007C7EC6"/>
    <w:rsid w:val="007D077C"/>
    <w:rsid w:val="007D08EB"/>
    <w:rsid w:val="007D0DA6"/>
    <w:rsid w:val="007D117E"/>
    <w:rsid w:val="007D132F"/>
    <w:rsid w:val="007D19D7"/>
    <w:rsid w:val="007D1F45"/>
    <w:rsid w:val="007D2350"/>
    <w:rsid w:val="007D2393"/>
    <w:rsid w:val="007D2765"/>
    <w:rsid w:val="007D29A6"/>
    <w:rsid w:val="007D2C4C"/>
    <w:rsid w:val="007D2CE6"/>
    <w:rsid w:val="007D2D9B"/>
    <w:rsid w:val="007D2F7A"/>
    <w:rsid w:val="007D2F83"/>
    <w:rsid w:val="007D2FD0"/>
    <w:rsid w:val="007D365C"/>
    <w:rsid w:val="007D3B56"/>
    <w:rsid w:val="007D43AE"/>
    <w:rsid w:val="007D43D4"/>
    <w:rsid w:val="007D43E9"/>
    <w:rsid w:val="007D44B0"/>
    <w:rsid w:val="007D47CE"/>
    <w:rsid w:val="007D4911"/>
    <w:rsid w:val="007D4C33"/>
    <w:rsid w:val="007D526A"/>
    <w:rsid w:val="007D5704"/>
    <w:rsid w:val="007D58C1"/>
    <w:rsid w:val="007D5A39"/>
    <w:rsid w:val="007D6994"/>
    <w:rsid w:val="007D6A25"/>
    <w:rsid w:val="007D6AAE"/>
    <w:rsid w:val="007D6BB2"/>
    <w:rsid w:val="007D6DBC"/>
    <w:rsid w:val="007D6EC9"/>
    <w:rsid w:val="007D72C0"/>
    <w:rsid w:val="007D7C31"/>
    <w:rsid w:val="007D7C8C"/>
    <w:rsid w:val="007E009A"/>
    <w:rsid w:val="007E0235"/>
    <w:rsid w:val="007E034C"/>
    <w:rsid w:val="007E04C5"/>
    <w:rsid w:val="007E0505"/>
    <w:rsid w:val="007E06B4"/>
    <w:rsid w:val="007E0BD2"/>
    <w:rsid w:val="007E0BDA"/>
    <w:rsid w:val="007E1043"/>
    <w:rsid w:val="007E104F"/>
    <w:rsid w:val="007E10A4"/>
    <w:rsid w:val="007E14CB"/>
    <w:rsid w:val="007E1A74"/>
    <w:rsid w:val="007E1EC0"/>
    <w:rsid w:val="007E2276"/>
    <w:rsid w:val="007E2398"/>
    <w:rsid w:val="007E26F8"/>
    <w:rsid w:val="007E28FD"/>
    <w:rsid w:val="007E2CAD"/>
    <w:rsid w:val="007E2DF1"/>
    <w:rsid w:val="007E2E42"/>
    <w:rsid w:val="007E2EEB"/>
    <w:rsid w:val="007E33BF"/>
    <w:rsid w:val="007E36BD"/>
    <w:rsid w:val="007E3807"/>
    <w:rsid w:val="007E3E36"/>
    <w:rsid w:val="007E4177"/>
    <w:rsid w:val="007E4248"/>
    <w:rsid w:val="007E476C"/>
    <w:rsid w:val="007E5038"/>
    <w:rsid w:val="007E50EE"/>
    <w:rsid w:val="007E522C"/>
    <w:rsid w:val="007E573F"/>
    <w:rsid w:val="007E5915"/>
    <w:rsid w:val="007E59BB"/>
    <w:rsid w:val="007E5AB6"/>
    <w:rsid w:val="007E5C5E"/>
    <w:rsid w:val="007E5D62"/>
    <w:rsid w:val="007E62B3"/>
    <w:rsid w:val="007E6890"/>
    <w:rsid w:val="007E6A4D"/>
    <w:rsid w:val="007E6AA6"/>
    <w:rsid w:val="007E6B66"/>
    <w:rsid w:val="007E6D20"/>
    <w:rsid w:val="007E6F58"/>
    <w:rsid w:val="007E7258"/>
    <w:rsid w:val="007E7299"/>
    <w:rsid w:val="007E75C4"/>
    <w:rsid w:val="007E7834"/>
    <w:rsid w:val="007E789A"/>
    <w:rsid w:val="007E795A"/>
    <w:rsid w:val="007E7CB8"/>
    <w:rsid w:val="007E7F5C"/>
    <w:rsid w:val="007F02C1"/>
    <w:rsid w:val="007F02DB"/>
    <w:rsid w:val="007F06E7"/>
    <w:rsid w:val="007F11C2"/>
    <w:rsid w:val="007F1DC4"/>
    <w:rsid w:val="007F1F7E"/>
    <w:rsid w:val="007F2369"/>
    <w:rsid w:val="007F2573"/>
    <w:rsid w:val="007F2818"/>
    <w:rsid w:val="007F2861"/>
    <w:rsid w:val="007F28B1"/>
    <w:rsid w:val="007F2C78"/>
    <w:rsid w:val="007F3518"/>
    <w:rsid w:val="007F3DA7"/>
    <w:rsid w:val="007F3FEA"/>
    <w:rsid w:val="007F42CE"/>
    <w:rsid w:val="007F4449"/>
    <w:rsid w:val="007F4B46"/>
    <w:rsid w:val="007F4EB1"/>
    <w:rsid w:val="007F4FA8"/>
    <w:rsid w:val="007F5001"/>
    <w:rsid w:val="007F54CD"/>
    <w:rsid w:val="007F5F6C"/>
    <w:rsid w:val="007F62FC"/>
    <w:rsid w:val="007F68F1"/>
    <w:rsid w:val="007F6B3E"/>
    <w:rsid w:val="007F72B9"/>
    <w:rsid w:val="007F74F1"/>
    <w:rsid w:val="007F74F9"/>
    <w:rsid w:val="007F75F8"/>
    <w:rsid w:val="007F7691"/>
    <w:rsid w:val="007F770D"/>
    <w:rsid w:val="007F7FA7"/>
    <w:rsid w:val="0080034B"/>
    <w:rsid w:val="008003A6"/>
    <w:rsid w:val="008005A1"/>
    <w:rsid w:val="00800892"/>
    <w:rsid w:val="008009F6"/>
    <w:rsid w:val="00800F44"/>
    <w:rsid w:val="00800F6B"/>
    <w:rsid w:val="0080194F"/>
    <w:rsid w:val="00801B27"/>
    <w:rsid w:val="00801DA6"/>
    <w:rsid w:val="00801FF8"/>
    <w:rsid w:val="0080204D"/>
    <w:rsid w:val="0080208E"/>
    <w:rsid w:val="00802162"/>
    <w:rsid w:val="008022AE"/>
    <w:rsid w:val="00802587"/>
    <w:rsid w:val="00802588"/>
    <w:rsid w:val="008026FA"/>
    <w:rsid w:val="00802800"/>
    <w:rsid w:val="00802AA7"/>
    <w:rsid w:val="00802F22"/>
    <w:rsid w:val="0080325C"/>
    <w:rsid w:val="008033C8"/>
    <w:rsid w:val="008033EA"/>
    <w:rsid w:val="00803560"/>
    <w:rsid w:val="00803A38"/>
    <w:rsid w:val="008040D6"/>
    <w:rsid w:val="0080411F"/>
    <w:rsid w:val="0080431C"/>
    <w:rsid w:val="008043A1"/>
    <w:rsid w:val="008046D3"/>
    <w:rsid w:val="008046F2"/>
    <w:rsid w:val="00804878"/>
    <w:rsid w:val="00804939"/>
    <w:rsid w:val="008049A2"/>
    <w:rsid w:val="00804C02"/>
    <w:rsid w:val="00805120"/>
    <w:rsid w:val="00805AA6"/>
    <w:rsid w:val="00805C2C"/>
    <w:rsid w:val="0080623D"/>
    <w:rsid w:val="008065DF"/>
    <w:rsid w:val="00806785"/>
    <w:rsid w:val="00806867"/>
    <w:rsid w:val="00806F8C"/>
    <w:rsid w:val="00807721"/>
    <w:rsid w:val="00807824"/>
    <w:rsid w:val="00807AB4"/>
    <w:rsid w:val="00807D7E"/>
    <w:rsid w:val="00807E83"/>
    <w:rsid w:val="00807EAD"/>
    <w:rsid w:val="00807FE6"/>
    <w:rsid w:val="00810195"/>
    <w:rsid w:val="00810AF5"/>
    <w:rsid w:val="00810FE4"/>
    <w:rsid w:val="008110D9"/>
    <w:rsid w:val="008111F4"/>
    <w:rsid w:val="0081121C"/>
    <w:rsid w:val="008114CD"/>
    <w:rsid w:val="008117A2"/>
    <w:rsid w:val="00811A5B"/>
    <w:rsid w:val="00811BE2"/>
    <w:rsid w:val="00811E55"/>
    <w:rsid w:val="008122A0"/>
    <w:rsid w:val="008123E5"/>
    <w:rsid w:val="008125FA"/>
    <w:rsid w:val="00812679"/>
    <w:rsid w:val="00812685"/>
    <w:rsid w:val="00812C75"/>
    <w:rsid w:val="00812DE3"/>
    <w:rsid w:val="0081310C"/>
    <w:rsid w:val="008131F7"/>
    <w:rsid w:val="008135DD"/>
    <w:rsid w:val="00813757"/>
    <w:rsid w:val="00813D6E"/>
    <w:rsid w:val="008144C0"/>
    <w:rsid w:val="00814580"/>
    <w:rsid w:val="00814E00"/>
    <w:rsid w:val="00814F7A"/>
    <w:rsid w:val="00814F84"/>
    <w:rsid w:val="00814FD8"/>
    <w:rsid w:val="00815BD3"/>
    <w:rsid w:val="00815CF2"/>
    <w:rsid w:val="0081606F"/>
    <w:rsid w:val="008161AC"/>
    <w:rsid w:val="008161D0"/>
    <w:rsid w:val="0081680E"/>
    <w:rsid w:val="008169E9"/>
    <w:rsid w:val="00816C61"/>
    <w:rsid w:val="00816C89"/>
    <w:rsid w:val="008171EF"/>
    <w:rsid w:val="0081727C"/>
    <w:rsid w:val="008175F1"/>
    <w:rsid w:val="00817815"/>
    <w:rsid w:val="00817A39"/>
    <w:rsid w:val="00817D14"/>
    <w:rsid w:val="00817DA4"/>
    <w:rsid w:val="00817E4A"/>
    <w:rsid w:val="00820A00"/>
    <w:rsid w:val="00820B78"/>
    <w:rsid w:val="00820D6D"/>
    <w:rsid w:val="00820E0B"/>
    <w:rsid w:val="00821102"/>
    <w:rsid w:val="008212EB"/>
    <w:rsid w:val="00821412"/>
    <w:rsid w:val="00821441"/>
    <w:rsid w:val="008216F1"/>
    <w:rsid w:val="00821AF5"/>
    <w:rsid w:val="00821CAB"/>
    <w:rsid w:val="00821CF1"/>
    <w:rsid w:val="00821E26"/>
    <w:rsid w:val="00822256"/>
    <w:rsid w:val="0082241A"/>
    <w:rsid w:val="008225C8"/>
    <w:rsid w:val="00822DEB"/>
    <w:rsid w:val="00822E52"/>
    <w:rsid w:val="00823654"/>
    <w:rsid w:val="00823966"/>
    <w:rsid w:val="00823BCB"/>
    <w:rsid w:val="00823DC6"/>
    <w:rsid w:val="00824150"/>
    <w:rsid w:val="0082424A"/>
    <w:rsid w:val="008242E3"/>
    <w:rsid w:val="008242F2"/>
    <w:rsid w:val="008243DB"/>
    <w:rsid w:val="008249CF"/>
    <w:rsid w:val="00824A10"/>
    <w:rsid w:val="00824D8D"/>
    <w:rsid w:val="00824F2F"/>
    <w:rsid w:val="00824FEA"/>
    <w:rsid w:val="00825A01"/>
    <w:rsid w:val="00825AE1"/>
    <w:rsid w:val="00825CB3"/>
    <w:rsid w:val="008261D7"/>
    <w:rsid w:val="00826707"/>
    <w:rsid w:val="00826755"/>
    <w:rsid w:val="008268B1"/>
    <w:rsid w:val="00826AC0"/>
    <w:rsid w:val="0082739E"/>
    <w:rsid w:val="00827B31"/>
    <w:rsid w:val="00827FD0"/>
    <w:rsid w:val="00830070"/>
    <w:rsid w:val="00830173"/>
    <w:rsid w:val="00830600"/>
    <w:rsid w:val="00830AAC"/>
    <w:rsid w:val="00830D0A"/>
    <w:rsid w:val="00830EC6"/>
    <w:rsid w:val="00830EF7"/>
    <w:rsid w:val="00831110"/>
    <w:rsid w:val="00831498"/>
    <w:rsid w:val="00831633"/>
    <w:rsid w:val="00831C32"/>
    <w:rsid w:val="008321BF"/>
    <w:rsid w:val="0083231A"/>
    <w:rsid w:val="00832B78"/>
    <w:rsid w:val="00832E72"/>
    <w:rsid w:val="0083356C"/>
    <w:rsid w:val="008335BF"/>
    <w:rsid w:val="00833692"/>
    <w:rsid w:val="00833878"/>
    <w:rsid w:val="00833C99"/>
    <w:rsid w:val="00834011"/>
    <w:rsid w:val="00834310"/>
    <w:rsid w:val="0083449A"/>
    <w:rsid w:val="008344B5"/>
    <w:rsid w:val="00834636"/>
    <w:rsid w:val="00834858"/>
    <w:rsid w:val="00834A20"/>
    <w:rsid w:val="00834ADB"/>
    <w:rsid w:val="00834C66"/>
    <w:rsid w:val="00834CF5"/>
    <w:rsid w:val="00835236"/>
    <w:rsid w:val="008353E7"/>
    <w:rsid w:val="008357D0"/>
    <w:rsid w:val="0083583B"/>
    <w:rsid w:val="008359D7"/>
    <w:rsid w:val="00835AB4"/>
    <w:rsid w:val="00835C7B"/>
    <w:rsid w:val="00835DD5"/>
    <w:rsid w:val="00835E86"/>
    <w:rsid w:val="008364DA"/>
    <w:rsid w:val="00836741"/>
    <w:rsid w:val="00836B39"/>
    <w:rsid w:val="00836BC4"/>
    <w:rsid w:val="00836C65"/>
    <w:rsid w:val="00837357"/>
    <w:rsid w:val="008374D2"/>
    <w:rsid w:val="008377AC"/>
    <w:rsid w:val="0083794C"/>
    <w:rsid w:val="00837B6B"/>
    <w:rsid w:val="00837C2F"/>
    <w:rsid w:val="00837CD6"/>
    <w:rsid w:val="00837E76"/>
    <w:rsid w:val="00837E77"/>
    <w:rsid w:val="00837E9E"/>
    <w:rsid w:val="00840234"/>
    <w:rsid w:val="008402BA"/>
    <w:rsid w:val="0084073A"/>
    <w:rsid w:val="00840A3A"/>
    <w:rsid w:val="00840B8B"/>
    <w:rsid w:val="00840C16"/>
    <w:rsid w:val="00840CC0"/>
    <w:rsid w:val="00841026"/>
    <w:rsid w:val="00841180"/>
    <w:rsid w:val="0084134C"/>
    <w:rsid w:val="00841448"/>
    <w:rsid w:val="008416C5"/>
    <w:rsid w:val="00841800"/>
    <w:rsid w:val="0084198A"/>
    <w:rsid w:val="0084199D"/>
    <w:rsid w:val="00841A2A"/>
    <w:rsid w:val="00841C1A"/>
    <w:rsid w:val="00842A69"/>
    <w:rsid w:val="00842F18"/>
    <w:rsid w:val="00843125"/>
    <w:rsid w:val="00843416"/>
    <w:rsid w:val="008434EA"/>
    <w:rsid w:val="0084367C"/>
    <w:rsid w:val="008437CE"/>
    <w:rsid w:val="008439A2"/>
    <w:rsid w:val="00844733"/>
    <w:rsid w:val="008447FF"/>
    <w:rsid w:val="00844843"/>
    <w:rsid w:val="008449CA"/>
    <w:rsid w:val="00844A6A"/>
    <w:rsid w:val="00844E9D"/>
    <w:rsid w:val="00844F18"/>
    <w:rsid w:val="008452C6"/>
    <w:rsid w:val="00845365"/>
    <w:rsid w:val="00845B8D"/>
    <w:rsid w:val="00845C18"/>
    <w:rsid w:val="00845C2B"/>
    <w:rsid w:val="00845F1A"/>
    <w:rsid w:val="00845F6E"/>
    <w:rsid w:val="0084606D"/>
    <w:rsid w:val="00846593"/>
    <w:rsid w:val="008465CD"/>
    <w:rsid w:val="008466DD"/>
    <w:rsid w:val="008466DF"/>
    <w:rsid w:val="00846AE4"/>
    <w:rsid w:val="00846E0C"/>
    <w:rsid w:val="008472C8"/>
    <w:rsid w:val="008477CC"/>
    <w:rsid w:val="008478FE"/>
    <w:rsid w:val="0084797F"/>
    <w:rsid w:val="00847CE0"/>
    <w:rsid w:val="00847ED8"/>
    <w:rsid w:val="0085045F"/>
    <w:rsid w:val="008508A1"/>
    <w:rsid w:val="00850C54"/>
    <w:rsid w:val="00850C69"/>
    <w:rsid w:val="00850F59"/>
    <w:rsid w:val="0085102A"/>
    <w:rsid w:val="00851033"/>
    <w:rsid w:val="00851319"/>
    <w:rsid w:val="0085159C"/>
    <w:rsid w:val="0085182E"/>
    <w:rsid w:val="00851962"/>
    <w:rsid w:val="00851974"/>
    <w:rsid w:val="00851B2D"/>
    <w:rsid w:val="00851C0B"/>
    <w:rsid w:val="00851EA5"/>
    <w:rsid w:val="008523F8"/>
    <w:rsid w:val="00852447"/>
    <w:rsid w:val="0085251D"/>
    <w:rsid w:val="00852733"/>
    <w:rsid w:val="00852753"/>
    <w:rsid w:val="0085287D"/>
    <w:rsid w:val="00852C46"/>
    <w:rsid w:val="00852D2B"/>
    <w:rsid w:val="00852E04"/>
    <w:rsid w:val="00852E49"/>
    <w:rsid w:val="00852FDE"/>
    <w:rsid w:val="0085300D"/>
    <w:rsid w:val="008534C3"/>
    <w:rsid w:val="0085378C"/>
    <w:rsid w:val="0085392D"/>
    <w:rsid w:val="00853CCE"/>
    <w:rsid w:val="00853F59"/>
    <w:rsid w:val="0085437C"/>
    <w:rsid w:val="0085437D"/>
    <w:rsid w:val="008548D1"/>
    <w:rsid w:val="00854A7C"/>
    <w:rsid w:val="00854A89"/>
    <w:rsid w:val="00854BDA"/>
    <w:rsid w:val="00854EEC"/>
    <w:rsid w:val="008550CC"/>
    <w:rsid w:val="008560AC"/>
    <w:rsid w:val="008560DF"/>
    <w:rsid w:val="00856850"/>
    <w:rsid w:val="00856AFC"/>
    <w:rsid w:val="00856BFA"/>
    <w:rsid w:val="00856F44"/>
    <w:rsid w:val="008575E3"/>
    <w:rsid w:val="00857A1F"/>
    <w:rsid w:val="00857B06"/>
    <w:rsid w:val="00857B40"/>
    <w:rsid w:val="00857C3A"/>
    <w:rsid w:val="00857E0B"/>
    <w:rsid w:val="00860027"/>
    <w:rsid w:val="008600F5"/>
    <w:rsid w:val="00860142"/>
    <w:rsid w:val="00860421"/>
    <w:rsid w:val="008605A0"/>
    <w:rsid w:val="00860B73"/>
    <w:rsid w:val="00860C0A"/>
    <w:rsid w:val="00860CA9"/>
    <w:rsid w:val="008610FB"/>
    <w:rsid w:val="00861443"/>
    <w:rsid w:val="00861478"/>
    <w:rsid w:val="0086180B"/>
    <w:rsid w:val="00861CCA"/>
    <w:rsid w:val="00861D71"/>
    <w:rsid w:val="00861E5E"/>
    <w:rsid w:val="008622DF"/>
    <w:rsid w:val="008627D5"/>
    <w:rsid w:val="008629C7"/>
    <w:rsid w:val="00862C85"/>
    <w:rsid w:val="00862DB2"/>
    <w:rsid w:val="00862F1A"/>
    <w:rsid w:val="00863458"/>
    <w:rsid w:val="008634C6"/>
    <w:rsid w:val="0086368D"/>
    <w:rsid w:val="00863A89"/>
    <w:rsid w:val="00863F5D"/>
    <w:rsid w:val="00863FBB"/>
    <w:rsid w:val="0086436A"/>
    <w:rsid w:val="008643B4"/>
    <w:rsid w:val="00864700"/>
    <w:rsid w:val="0086476E"/>
    <w:rsid w:val="00864A34"/>
    <w:rsid w:val="00864A7D"/>
    <w:rsid w:val="00864C78"/>
    <w:rsid w:val="00864CF7"/>
    <w:rsid w:val="00864D34"/>
    <w:rsid w:val="0086571B"/>
    <w:rsid w:val="00865A0C"/>
    <w:rsid w:val="008660C9"/>
    <w:rsid w:val="0086639D"/>
    <w:rsid w:val="00866519"/>
    <w:rsid w:val="00866931"/>
    <w:rsid w:val="00866FB3"/>
    <w:rsid w:val="0086717C"/>
    <w:rsid w:val="0086727E"/>
    <w:rsid w:val="008672A6"/>
    <w:rsid w:val="00867407"/>
    <w:rsid w:val="008674DB"/>
    <w:rsid w:val="00867BB5"/>
    <w:rsid w:val="00867C27"/>
    <w:rsid w:val="00870643"/>
    <w:rsid w:val="008707A2"/>
    <w:rsid w:val="00870C6C"/>
    <w:rsid w:val="00870E83"/>
    <w:rsid w:val="0087126B"/>
    <w:rsid w:val="008719E8"/>
    <w:rsid w:val="00872296"/>
    <w:rsid w:val="00872465"/>
    <w:rsid w:val="008727D4"/>
    <w:rsid w:val="008729CE"/>
    <w:rsid w:val="00872EF3"/>
    <w:rsid w:val="00873134"/>
    <w:rsid w:val="00873274"/>
    <w:rsid w:val="00873829"/>
    <w:rsid w:val="008739EF"/>
    <w:rsid w:val="00873B32"/>
    <w:rsid w:val="00873BCC"/>
    <w:rsid w:val="00873CAA"/>
    <w:rsid w:val="00873E1B"/>
    <w:rsid w:val="00873E1C"/>
    <w:rsid w:val="00873FAC"/>
    <w:rsid w:val="00873FF6"/>
    <w:rsid w:val="00874178"/>
    <w:rsid w:val="008745F4"/>
    <w:rsid w:val="008746A1"/>
    <w:rsid w:val="008747F2"/>
    <w:rsid w:val="00874DB9"/>
    <w:rsid w:val="00874EE2"/>
    <w:rsid w:val="00875097"/>
    <w:rsid w:val="0087531E"/>
    <w:rsid w:val="008754D8"/>
    <w:rsid w:val="00875588"/>
    <w:rsid w:val="00875861"/>
    <w:rsid w:val="008758C8"/>
    <w:rsid w:val="00875ADB"/>
    <w:rsid w:val="00875C29"/>
    <w:rsid w:val="00876240"/>
    <w:rsid w:val="008764B9"/>
    <w:rsid w:val="0087672C"/>
    <w:rsid w:val="00876749"/>
    <w:rsid w:val="00876756"/>
    <w:rsid w:val="00876789"/>
    <w:rsid w:val="0087689B"/>
    <w:rsid w:val="00876C23"/>
    <w:rsid w:val="00877235"/>
    <w:rsid w:val="0087765F"/>
    <w:rsid w:val="008779F7"/>
    <w:rsid w:val="00877B6E"/>
    <w:rsid w:val="00877BDB"/>
    <w:rsid w:val="00877DEC"/>
    <w:rsid w:val="00880309"/>
    <w:rsid w:val="00880A94"/>
    <w:rsid w:val="00880B64"/>
    <w:rsid w:val="00880C26"/>
    <w:rsid w:val="00881105"/>
    <w:rsid w:val="00881239"/>
    <w:rsid w:val="008816AD"/>
    <w:rsid w:val="0088217F"/>
    <w:rsid w:val="008822EB"/>
    <w:rsid w:val="00882301"/>
    <w:rsid w:val="00882322"/>
    <w:rsid w:val="008823A6"/>
    <w:rsid w:val="00882AF9"/>
    <w:rsid w:val="00882CA6"/>
    <w:rsid w:val="00882DF3"/>
    <w:rsid w:val="00883052"/>
    <w:rsid w:val="0088311C"/>
    <w:rsid w:val="00883265"/>
    <w:rsid w:val="0088333B"/>
    <w:rsid w:val="00883534"/>
    <w:rsid w:val="008836E4"/>
    <w:rsid w:val="008838FC"/>
    <w:rsid w:val="00883F86"/>
    <w:rsid w:val="0088402D"/>
    <w:rsid w:val="008840C8"/>
    <w:rsid w:val="008841C1"/>
    <w:rsid w:val="0088427D"/>
    <w:rsid w:val="00884C73"/>
    <w:rsid w:val="00884F13"/>
    <w:rsid w:val="00885060"/>
    <w:rsid w:val="008856F9"/>
    <w:rsid w:val="00885BB1"/>
    <w:rsid w:val="00885CDF"/>
    <w:rsid w:val="00885DD6"/>
    <w:rsid w:val="00886718"/>
    <w:rsid w:val="0088678D"/>
    <w:rsid w:val="00886993"/>
    <w:rsid w:val="00886C51"/>
    <w:rsid w:val="00886F61"/>
    <w:rsid w:val="00887264"/>
    <w:rsid w:val="008872CA"/>
    <w:rsid w:val="00887385"/>
    <w:rsid w:val="008876E1"/>
    <w:rsid w:val="00887920"/>
    <w:rsid w:val="00887A2E"/>
    <w:rsid w:val="00887A46"/>
    <w:rsid w:val="00887B46"/>
    <w:rsid w:val="00887E43"/>
    <w:rsid w:val="0089016F"/>
    <w:rsid w:val="008901F9"/>
    <w:rsid w:val="00890278"/>
    <w:rsid w:val="008903A6"/>
    <w:rsid w:val="0089051F"/>
    <w:rsid w:val="00890547"/>
    <w:rsid w:val="00890833"/>
    <w:rsid w:val="008908B6"/>
    <w:rsid w:val="00890989"/>
    <w:rsid w:val="00890CCB"/>
    <w:rsid w:val="0089121C"/>
    <w:rsid w:val="008913AC"/>
    <w:rsid w:val="008915D8"/>
    <w:rsid w:val="00891603"/>
    <w:rsid w:val="0089183B"/>
    <w:rsid w:val="00891B08"/>
    <w:rsid w:val="00891D0D"/>
    <w:rsid w:val="00891EE0"/>
    <w:rsid w:val="00891F45"/>
    <w:rsid w:val="00892182"/>
    <w:rsid w:val="0089289F"/>
    <w:rsid w:val="0089293C"/>
    <w:rsid w:val="00892978"/>
    <w:rsid w:val="008929B4"/>
    <w:rsid w:val="008929D8"/>
    <w:rsid w:val="00892D01"/>
    <w:rsid w:val="008935B9"/>
    <w:rsid w:val="00893968"/>
    <w:rsid w:val="008939B9"/>
    <w:rsid w:val="00893C14"/>
    <w:rsid w:val="00894017"/>
    <w:rsid w:val="00894068"/>
    <w:rsid w:val="008942B3"/>
    <w:rsid w:val="0089437F"/>
    <w:rsid w:val="008947CC"/>
    <w:rsid w:val="00894C5C"/>
    <w:rsid w:val="00894F1C"/>
    <w:rsid w:val="0089532B"/>
    <w:rsid w:val="00895B9B"/>
    <w:rsid w:val="008961C9"/>
    <w:rsid w:val="008966A5"/>
    <w:rsid w:val="00896B14"/>
    <w:rsid w:val="008977F1"/>
    <w:rsid w:val="00897853"/>
    <w:rsid w:val="008979BC"/>
    <w:rsid w:val="00897F35"/>
    <w:rsid w:val="008A02BD"/>
    <w:rsid w:val="008A0400"/>
    <w:rsid w:val="008A0B19"/>
    <w:rsid w:val="008A0BD9"/>
    <w:rsid w:val="008A0D25"/>
    <w:rsid w:val="008A13CF"/>
    <w:rsid w:val="008A1611"/>
    <w:rsid w:val="008A181E"/>
    <w:rsid w:val="008A1C1A"/>
    <w:rsid w:val="008A2182"/>
    <w:rsid w:val="008A24C1"/>
    <w:rsid w:val="008A264B"/>
    <w:rsid w:val="008A27C6"/>
    <w:rsid w:val="008A29B6"/>
    <w:rsid w:val="008A2CED"/>
    <w:rsid w:val="008A3A4B"/>
    <w:rsid w:val="008A3CE9"/>
    <w:rsid w:val="008A45D6"/>
    <w:rsid w:val="008A4BCD"/>
    <w:rsid w:val="008A4D4B"/>
    <w:rsid w:val="008A5255"/>
    <w:rsid w:val="008A5706"/>
    <w:rsid w:val="008A581E"/>
    <w:rsid w:val="008A6292"/>
    <w:rsid w:val="008A6582"/>
    <w:rsid w:val="008A6EFB"/>
    <w:rsid w:val="008A6FCB"/>
    <w:rsid w:val="008A718F"/>
    <w:rsid w:val="008A7371"/>
    <w:rsid w:val="008A75D9"/>
    <w:rsid w:val="008A766A"/>
    <w:rsid w:val="008A7703"/>
    <w:rsid w:val="008A79F2"/>
    <w:rsid w:val="008A7D15"/>
    <w:rsid w:val="008A7E5B"/>
    <w:rsid w:val="008B0097"/>
    <w:rsid w:val="008B0132"/>
    <w:rsid w:val="008B030C"/>
    <w:rsid w:val="008B091C"/>
    <w:rsid w:val="008B0AA8"/>
    <w:rsid w:val="008B0D6F"/>
    <w:rsid w:val="008B0FF7"/>
    <w:rsid w:val="008B10D4"/>
    <w:rsid w:val="008B11DC"/>
    <w:rsid w:val="008B1639"/>
    <w:rsid w:val="008B17AD"/>
    <w:rsid w:val="008B195F"/>
    <w:rsid w:val="008B1BC9"/>
    <w:rsid w:val="008B1C35"/>
    <w:rsid w:val="008B1C7C"/>
    <w:rsid w:val="008B1D47"/>
    <w:rsid w:val="008B1F10"/>
    <w:rsid w:val="008B2082"/>
    <w:rsid w:val="008B21A4"/>
    <w:rsid w:val="008B2270"/>
    <w:rsid w:val="008B2480"/>
    <w:rsid w:val="008B33FC"/>
    <w:rsid w:val="008B3814"/>
    <w:rsid w:val="008B4378"/>
    <w:rsid w:val="008B43A6"/>
    <w:rsid w:val="008B471B"/>
    <w:rsid w:val="008B4C6F"/>
    <w:rsid w:val="008B5015"/>
    <w:rsid w:val="008B5298"/>
    <w:rsid w:val="008B53AA"/>
    <w:rsid w:val="008B54FE"/>
    <w:rsid w:val="008B5EDB"/>
    <w:rsid w:val="008B6229"/>
    <w:rsid w:val="008B629F"/>
    <w:rsid w:val="008B637E"/>
    <w:rsid w:val="008B650B"/>
    <w:rsid w:val="008B668D"/>
    <w:rsid w:val="008B681C"/>
    <w:rsid w:val="008B681F"/>
    <w:rsid w:val="008B73A6"/>
    <w:rsid w:val="008B7586"/>
    <w:rsid w:val="008B7C2B"/>
    <w:rsid w:val="008C00B1"/>
    <w:rsid w:val="008C02BA"/>
    <w:rsid w:val="008C0318"/>
    <w:rsid w:val="008C0A18"/>
    <w:rsid w:val="008C0EC2"/>
    <w:rsid w:val="008C0FCD"/>
    <w:rsid w:val="008C1152"/>
    <w:rsid w:val="008C13BF"/>
    <w:rsid w:val="008C157F"/>
    <w:rsid w:val="008C15E9"/>
    <w:rsid w:val="008C1814"/>
    <w:rsid w:val="008C1A0D"/>
    <w:rsid w:val="008C1C40"/>
    <w:rsid w:val="008C1E0C"/>
    <w:rsid w:val="008C21F1"/>
    <w:rsid w:val="008C21F2"/>
    <w:rsid w:val="008C235F"/>
    <w:rsid w:val="008C2511"/>
    <w:rsid w:val="008C27BE"/>
    <w:rsid w:val="008C27D9"/>
    <w:rsid w:val="008C3635"/>
    <w:rsid w:val="008C36E2"/>
    <w:rsid w:val="008C3DD2"/>
    <w:rsid w:val="008C3EE6"/>
    <w:rsid w:val="008C400A"/>
    <w:rsid w:val="008C42A7"/>
    <w:rsid w:val="008C43F3"/>
    <w:rsid w:val="008C4DC5"/>
    <w:rsid w:val="008C4F8A"/>
    <w:rsid w:val="008C4FF8"/>
    <w:rsid w:val="008C520E"/>
    <w:rsid w:val="008C5284"/>
    <w:rsid w:val="008C52A7"/>
    <w:rsid w:val="008C573C"/>
    <w:rsid w:val="008C5879"/>
    <w:rsid w:val="008C5B6C"/>
    <w:rsid w:val="008C5DCA"/>
    <w:rsid w:val="008C612B"/>
    <w:rsid w:val="008C630E"/>
    <w:rsid w:val="008C63EF"/>
    <w:rsid w:val="008C6460"/>
    <w:rsid w:val="008C6475"/>
    <w:rsid w:val="008C680C"/>
    <w:rsid w:val="008C6A21"/>
    <w:rsid w:val="008C6AA4"/>
    <w:rsid w:val="008C7178"/>
    <w:rsid w:val="008C71B6"/>
    <w:rsid w:val="008C722A"/>
    <w:rsid w:val="008C7301"/>
    <w:rsid w:val="008C754D"/>
    <w:rsid w:val="008C7AAF"/>
    <w:rsid w:val="008D0211"/>
    <w:rsid w:val="008D0297"/>
    <w:rsid w:val="008D08E9"/>
    <w:rsid w:val="008D0FAD"/>
    <w:rsid w:val="008D1162"/>
    <w:rsid w:val="008D18E4"/>
    <w:rsid w:val="008D1C3D"/>
    <w:rsid w:val="008D1E61"/>
    <w:rsid w:val="008D218D"/>
    <w:rsid w:val="008D266F"/>
    <w:rsid w:val="008D2C26"/>
    <w:rsid w:val="008D352A"/>
    <w:rsid w:val="008D3813"/>
    <w:rsid w:val="008D38EB"/>
    <w:rsid w:val="008D390C"/>
    <w:rsid w:val="008D39E3"/>
    <w:rsid w:val="008D3CFC"/>
    <w:rsid w:val="008D3EDE"/>
    <w:rsid w:val="008D43A5"/>
    <w:rsid w:val="008D43D7"/>
    <w:rsid w:val="008D4626"/>
    <w:rsid w:val="008D46CC"/>
    <w:rsid w:val="008D4777"/>
    <w:rsid w:val="008D48CF"/>
    <w:rsid w:val="008D498D"/>
    <w:rsid w:val="008D4A8A"/>
    <w:rsid w:val="008D4A9E"/>
    <w:rsid w:val="008D4B2B"/>
    <w:rsid w:val="008D4C4C"/>
    <w:rsid w:val="008D4C7D"/>
    <w:rsid w:val="008D4E06"/>
    <w:rsid w:val="008D5247"/>
    <w:rsid w:val="008D525E"/>
    <w:rsid w:val="008D52BE"/>
    <w:rsid w:val="008D52ED"/>
    <w:rsid w:val="008D579E"/>
    <w:rsid w:val="008D5882"/>
    <w:rsid w:val="008D5AFA"/>
    <w:rsid w:val="008D5CA6"/>
    <w:rsid w:val="008D5EA9"/>
    <w:rsid w:val="008D5EC2"/>
    <w:rsid w:val="008D6109"/>
    <w:rsid w:val="008D6530"/>
    <w:rsid w:val="008D69F4"/>
    <w:rsid w:val="008D6C61"/>
    <w:rsid w:val="008D6C7B"/>
    <w:rsid w:val="008D6F6D"/>
    <w:rsid w:val="008D745D"/>
    <w:rsid w:val="008D74B7"/>
    <w:rsid w:val="008D77A9"/>
    <w:rsid w:val="008D7D65"/>
    <w:rsid w:val="008D7DAC"/>
    <w:rsid w:val="008D7DBC"/>
    <w:rsid w:val="008D7DEE"/>
    <w:rsid w:val="008D7F16"/>
    <w:rsid w:val="008E0125"/>
    <w:rsid w:val="008E07E2"/>
    <w:rsid w:val="008E081E"/>
    <w:rsid w:val="008E0CFF"/>
    <w:rsid w:val="008E0E48"/>
    <w:rsid w:val="008E0ED2"/>
    <w:rsid w:val="008E0FA5"/>
    <w:rsid w:val="008E106B"/>
    <w:rsid w:val="008E10DA"/>
    <w:rsid w:val="008E169F"/>
    <w:rsid w:val="008E1707"/>
    <w:rsid w:val="008E180E"/>
    <w:rsid w:val="008E1B64"/>
    <w:rsid w:val="008E1C7A"/>
    <w:rsid w:val="008E1DC2"/>
    <w:rsid w:val="008E2257"/>
    <w:rsid w:val="008E2A04"/>
    <w:rsid w:val="008E2E25"/>
    <w:rsid w:val="008E3363"/>
    <w:rsid w:val="008E3690"/>
    <w:rsid w:val="008E37D5"/>
    <w:rsid w:val="008E38CD"/>
    <w:rsid w:val="008E39DC"/>
    <w:rsid w:val="008E39E1"/>
    <w:rsid w:val="008E3A9D"/>
    <w:rsid w:val="008E3BD6"/>
    <w:rsid w:val="008E4285"/>
    <w:rsid w:val="008E4315"/>
    <w:rsid w:val="008E44A8"/>
    <w:rsid w:val="008E45C1"/>
    <w:rsid w:val="008E45D6"/>
    <w:rsid w:val="008E4D85"/>
    <w:rsid w:val="008E4EBB"/>
    <w:rsid w:val="008E52C7"/>
    <w:rsid w:val="008E55F9"/>
    <w:rsid w:val="008E58ED"/>
    <w:rsid w:val="008E5BC0"/>
    <w:rsid w:val="008E5ECC"/>
    <w:rsid w:val="008E60BD"/>
    <w:rsid w:val="008E620B"/>
    <w:rsid w:val="008E631E"/>
    <w:rsid w:val="008E6704"/>
    <w:rsid w:val="008E694F"/>
    <w:rsid w:val="008E6C23"/>
    <w:rsid w:val="008E6C8D"/>
    <w:rsid w:val="008E6CC4"/>
    <w:rsid w:val="008E6E5F"/>
    <w:rsid w:val="008E6F64"/>
    <w:rsid w:val="008E6F6E"/>
    <w:rsid w:val="008E724E"/>
    <w:rsid w:val="008E7443"/>
    <w:rsid w:val="008E790E"/>
    <w:rsid w:val="008E7F10"/>
    <w:rsid w:val="008F003C"/>
    <w:rsid w:val="008F0471"/>
    <w:rsid w:val="008F06C6"/>
    <w:rsid w:val="008F0870"/>
    <w:rsid w:val="008F08A9"/>
    <w:rsid w:val="008F0AEA"/>
    <w:rsid w:val="008F0CCF"/>
    <w:rsid w:val="008F1441"/>
    <w:rsid w:val="008F1AAC"/>
    <w:rsid w:val="008F1ABB"/>
    <w:rsid w:val="008F1B50"/>
    <w:rsid w:val="008F1DAF"/>
    <w:rsid w:val="008F1E9F"/>
    <w:rsid w:val="008F2051"/>
    <w:rsid w:val="008F2680"/>
    <w:rsid w:val="008F269C"/>
    <w:rsid w:val="008F298F"/>
    <w:rsid w:val="008F2BC1"/>
    <w:rsid w:val="008F2DCA"/>
    <w:rsid w:val="008F3437"/>
    <w:rsid w:val="008F35B6"/>
    <w:rsid w:val="008F3678"/>
    <w:rsid w:val="008F37EB"/>
    <w:rsid w:val="008F3DC6"/>
    <w:rsid w:val="008F3E75"/>
    <w:rsid w:val="008F3F86"/>
    <w:rsid w:val="008F3FC9"/>
    <w:rsid w:val="008F3FD6"/>
    <w:rsid w:val="008F40E3"/>
    <w:rsid w:val="008F41E2"/>
    <w:rsid w:val="008F4274"/>
    <w:rsid w:val="008F4650"/>
    <w:rsid w:val="008F4F31"/>
    <w:rsid w:val="008F4F54"/>
    <w:rsid w:val="008F4F65"/>
    <w:rsid w:val="008F503A"/>
    <w:rsid w:val="008F58CB"/>
    <w:rsid w:val="008F5A2D"/>
    <w:rsid w:val="008F6265"/>
    <w:rsid w:val="008F62DE"/>
    <w:rsid w:val="008F64AC"/>
    <w:rsid w:val="008F677B"/>
    <w:rsid w:val="008F6906"/>
    <w:rsid w:val="008F691F"/>
    <w:rsid w:val="008F7635"/>
    <w:rsid w:val="008F7685"/>
    <w:rsid w:val="008F7687"/>
    <w:rsid w:val="008F76B3"/>
    <w:rsid w:val="008F76E5"/>
    <w:rsid w:val="008F77BE"/>
    <w:rsid w:val="008F7C0C"/>
    <w:rsid w:val="008F7DC4"/>
    <w:rsid w:val="0090001B"/>
    <w:rsid w:val="009000CB"/>
    <w:rsid w:val="009004FD"/>
    <w:rsid w:val="00900717"/>
    <w:rsid w:val="00900725"/>
    <w:rsid w:val="009009CE"/>
    <w:rsid w:val="00900B11"/>
    <w:rsid w:val="00900F4B"/>
    <w:rsid w:val="00901004"/>
    <w:rsid w:val="0090107D"/>
    <w:rsid w:val="0090168F"/>
    <w:rsid w:val="009019E0"/>
    <w:rsid w:val="00901EFE"/>
    <w:rsid w:val="0090220C"/>
    <w:rsid w:val="0090226F"/>
    <w:rsid w:val="00902544"/>
    <w:rsid w:val="009026C7"/>
    <w:rsid w:val="0090281B"/>
    <w:rsid w:val="00902AFE"/>
    <w:rsid w:val="00902C4E"/>
    <w:rsid w:val="00902EFF"/>
    <w:rsid w:val="00902FDC"/>
    <w:rsid w:val="0090306D"/>
    <w:rsid w:val="009030C2"/>
    <w:rsid w:val="0090323F"/>
    <w:rsid w:val="0090343A"/>
    <w:rsid w:val="009038E0"/>
    <w:rsid w:val="00903998"/>
    <w:rsid w:val="00903F33"/>
    <w:rsid w:val="00904101"/>
    <w:rsid w:val="0090426C"/>
    <w:rsid w:val="00904797"/>
    <w:rsid w:val="009047BC"/>
    <w:rsid w:val="009049D3"/>
    <w:rsid w:val="00904B72"/>
    <w:rsid w:val="00904E3D"/>
    <w:rsid w:val="009053FA"/>
    <w:rsid w:val="00905480"/>
    <w:rsid w:val="009055D0"/>
    <w:rsid w:val="00905A0E"/>
    <w:rsid w:val="00905FEE"/>
    <w:rsid w:val="0090609C"/>
    <w:rsid w:val="009062EA"/>
    <w:rsid w:val="00906445"/>
    <w:rsid w:val="00906596"/>
    <w:rsid w:val="00906612"/>
    <w:rsid w:val="0090664C"/>
    <w:rsid w:val="00906859"/>
    <w:rsid w:val="00906982"/>
    <w:rsid w:val="00906B05"/>
    <w:rsid w:val="00906CE5"/>
    <w:rsid w:val="00906DA2"/>
    <w:rsid w:val="00906DEE"/>
    <w:rsid w:val="00906E92"/>
    <w:rsid w:val="00907095"/>
    <w:rsid w:val="0090728B"/>
    <w:rsid w:val="00907855"/>
    <w:rsid w:val="009079A2"/>
    <w:rsid w:val="009079B2"/>
    <w:rsid w:val="009079E9"/>
    <w:rsid w:val="00907A0C"/>
    <w:rsid w:val="00907A98"/>
    <w:rsid w:val="00907BCC"/>
    <w:rsid w:val="00907FB0"/>
    <w:rsid w:val="009103BA"/>
    <w:rsid w:val="009108F7"/>
    <w:rsid w:val="00910DC1"/>
    <w:rsid w:val="009110FB"/>
    <w:rsid w:val="009111D4"/>
    <w:rsid w:val="00911203"/>
    <w:rsid w:val="009114C0"/>
    <w:rsid w:val="0091189C"/>
    <w:rsid w:val="009119DF"/>
    <w:rsid w:val="009119F2"/>
    <w:rsid w:val="00911BE2"/>
    <w:rsid w:val="00911C6D"/>
    <w:rsid w:val="009120A2"/>
    <w:rsid w:val="00912142"/>
    <w:rsid w:val="00912270"/>
    <w:rsid w:val="009122ED"/>
    <w:rsid w:val="0091299B"/>
    <w:rsid w:val="009129F3"/>
    <w:rsid w:val="00912E7D"/>
    <w:rsid w:val="0091323A"/>
    <w:rsid w:val="00913305"/>
    <w:rsid w:val="0091349A"/>
    <w:rsid w:val="009134A9"/>
    <w:rsid w:val="00913529"/>
    <w:rsid w:val="009138C0"/>
    <w:rsid w:val="009138E2"/>
    <w:rsid w:val="009138F3"/>
    <w:rsid w:val="009138FF"/>
    <w:rsid w:val="00913A49"/>
    <w:rsid w:val="00913D06"/>
    <w:rsid w:val="00913FC5"/>
    <w:rsid w:val="00914854"/>
    <w:rsid w:val="00914B11"/>
    <w:rsid w:val="00914BE5"/>
    <w:rsid w:val="00914E66"/>
    <w:rsid w:val="00914EE1"/>
    <w:rsid w:val="00915059"/>
    <w:rsid w:val="00915114"/>
    <w:rsid w:val="00915183"/>
    <w:rsid w:val="00915426"/>
    <w:rsid w:val="00915877"/>
    <w:rsid w:val="0091587A"/>
    <w:rsid w:val="009159EE"/>
    <w:rsid w:val="00915A82"/>
    <w:rsid w:val="00915AB8"/>
    <w:rsid w:val="00915DF8"/>
    <w:rsid w:val="00915E95"/>
    <w:rsid w:val="0091621C"/>
    <w:rsid w:val="0091622F"/>
    <w:rsid w:val="0091637D"/>
    <w:rsid w:val="009169E7"/>
    <w:rsid w:val="00916C2F"/>
    <w:rsid w:val="00916F13"/>
    <w:rsid w:val="0091741C"/>
    <w:rsid w:val="009177AA"/>
    <w:rsid w:val="00917876"/>
    <w:rsid w:val="009178C0"/>
    <w:rsid w:val="009179B4"/>
    <w:rsid w:val="00917BDE"/>
    <w:rsid w:val="009200ED"/>
    <w:rsid w:val="0092023C"/>
    <w:rsid w:val="009205CC"/>
    <w:rsid w:val="00920CE6"/>
    <w:rsid w:val="009210BE"/>
    <w:rsid w:val="0092139F"/>
    <w:rsid w:val="009216F2"/>
    <w:rsid w:val="009216FE"/>
    <w:rsid w:val="00921EB7"/>
    <w:rsid w:val="00922165"/>
    <w:rsid w:val="00922E29"/>
    <w:rsid w:val="0092301E"/>
    <w:rsid w:val="00923404"/>
    <w:rsid w:val="00923F07"/>
    <w:rsid w:val="00924321"/>
    <w:rsid w:val="00924537"/>
    <w:rsid w:val="00924DA3"/>
    <w:rsid w:val="00924FDB"/>
    <w:rsid w:val="009254DA"/>
    <w:rsid w:val="009254E5"/>
    <w:rsid w:val="00925831"/>
    <w:rsid w:val="009259FC"/>
    <w:rsid w:val="00925ADF"/>
    <w:rsid w:val="00925B95"/>
    <w:rsid w:val="00925BD5"/>
    <w:rsid w:val="00925C51"/>
    <w:rsid w:val="00925E47"/>
    <w:rsid w:val="00926070"/>
    <w:rsid w:val="0092617D"/>
    <w:rsid w:val="00926596"/>
    <w:rsid w:val="00926A7B"/>
    <w:rsid w:val="00926BA1"/>
    <w:rsid w:val="00926C8C"/>
    <w:rsid w:val="00927172"/>
    <w:rsid w:val="009271AE"/>
    <w:rsid w:val="0092745D"/>
    <w:rsid w:val="00927FF4"/>
    <w:rsid w:val="0093001A"/>
    <w:rsid w:val="009301C4"/>
    <w:rsid w:val="00930454"/>
    <w:rsid w:val="00930505"/>
    <w:rsid w:val="009307E7"/>
    <w:rsid w:val="00930933"/>
    <w:rsid w:val="00931068"/>
    <w:rsid w:val="009310C2"/>
    <w:rsid w:val="009313AA"/>
    <w:rsid w:val="009314F1"/>
    <w:rsid w:val="009316E5"/>
    <w:rsid w:val="00931AEA"/>
    <w:rsid w:val="00932047"/>
    <w:rsid w:val="00932191"/>
    <w:rsid w:val="00932256"/>
    <w:rsid w:val="009322FB"/>
    <w:rsid w:val="00932333"/>
    <w:rsid w:val="009327B0"/>
    <w:rsid w:val="00932804"/>
    <w:rsid w:val="00932A54"/>
    <w:rsid w:val="00932A63"/>
    <w:rsid w:val="00932C66"/>
    <w:rsid w:val="00932F05"/>
    <w:rsid w:val="00933B23"/>
    <w:rsid w:val="00933BF0"/>
    <w:rsid w:val="00934127"/>
    <w:rsid w:val="0093418F"/>
    <w:rsid w:val="0093432B"/>
    <w:rsid w:val="009346A2"/>
    <w:rsid w:val="009347CF"/>
    <w:rsid w:val="00934930"/>
    <w:rsid w:val="0093532B"/>
    <w:rsid w:val="009353CA"/>
    <w:rsid w:val="00935B56"/>
    <w:rsid w:val="00935BFE"/>
    <w:rsid w:val="00935EDD"/>
    <w:rsid w:val="00935F84"/>
    <w:rsid w:val="009361ED"/>
    <w:rsid w:val="009362E5"/>
    <w:rsid w:val="00936462"/>
    <w:rsid w:val="009366FF"/>
    <w:rsid w:val="00936732"/>
    <w:rsid w:val="00936937"/>
    <w:rsid w:val="00936959"/>
    <w:rsid w:val="00936BA1"/>
    <w:rsid w:val="00936EE3"/>
    <w:rsid w:val="009371F2"/>
    <w:rsid w:val="0093723E"/>
    <w:rsid w:val="00937241"/>
    <w:rsid w:val="009372C5"/>
    <w:rsid w:val="009372DC"/>
    <w:rsid w:val="009373E5"/>
    <w:rsid w:val="0093744F"/>
    <w:rsid w:val="00937B6C"/>
    <w:rsid w:val="00937C8F"/>
    <w:rsid w:val="00937D9E"/>
    <w:rsid w:val="009403A8"/>
    <w:rsid w:val="0094048D"/>
    <w:rsid w:val="00940749"/>
    <w:rsid w:val="00940B38"/>
    <w:rsid w:val="009412AF"/>
    <w:rsid w:val="009412EB"/>
    <w:rsid w:val="009416E9"/>
    <w:rsid w:val="00941DDC"/>
    <w:rsid w:val="00941E05"/>
    <w:rsid w:val="00942171"/>
    <w:rsid w:val="00942519"/>
    <w:rsid w:val="00942CCF"/>
    <w:rsid w:val="00943109"/>
    <w:rsid w:val="009431A7"/>
    <w:rsid w:val="00943574"/>
    <w:rsid w:val="009435C2"/>
    <w:rsid w:val="00943BB8"/>
    <w:rsid w:val="00944086"/>
    <w:rsid w:val="00944277"/>
    <w:rsid w:val="009446BF"/>
    <w:rsid w:val="009449DF"/>
    <w:rsid w:val="00944F51"/>
    <w:rsid w:val="009450BD"/>
    <w:rsid w:val="00945141"/>
    <w:rsid w:val="00945184"/>
    <w:rsid w:val="009454A1"/>
    <w:rsid w:val="009456DC"/>
    <w:rsid w:val="00945AEE"/>
    <w:rsid w:val="00945C0C"/>
    <w:rsid w:val="00945D74"/>
    <w:rsid w:val="00945F87"/>
    <w:rsid w:val="009465C7"/>
    <w:rsid w:val="009466AD"/>
    <w:rsid w:val="009470E1"/>
    <w:rsid w:val="00947753"/>
    <w:rsid w:val="009478DE"/>
    <w:rsid w:val="00947980"/>
    <w:rsid w:val="00947A64"/>
    <w:rsid w:val="00947AE2"/>
    <w:rsid w:val="00947B33"/>
    <w:rsid w:val="00947C50"/>
    <w:rsid w:val="00947D74"/>
    <w:rsid w:val="00947F4A"/>
    <w:rsid w:val="00950410"/>
    <w:rsid w:val="00950556"/>
    <w:rsid w:val="00950BF7"/>
    <w:rsid w:val="0095164B"/>
    <w:rsid w:val="009516DB"/>
    <w:rsid w:val="00951C32"/>
    <w:rsid w:val="00951E46"/>
    <w:rsid w:val="00951EAD"/>
    <w:rsid w:val="00951ED5"/>
    <w:rsid w:val="0095203B"/>
    <w:rsid w:val="009521A1"/>
    <w:rsid w:val="009527A4"/>
    <w:rsid w:val="009528CA"/>
    <w:rsid w:val="00952EC2"/>
    <w:rsid w:val="00952EFC"/>
    <w:rsid w:val="00952F54"/>
    <w:rsid w:val="00952F87"/>
    <w:rsid w:val="00952FCD"/>
    <w:rsid w:val="009532B9"/>
    <w:rsid w:val="00953655"/>
    <w:rsid w:val="0095367B"/>
    <w:rsid w:val="00953702"/>
    <w:rsid w:val="009538D8"/>
    <w:rsid w:val="00953C45"/>
    <w:rsid w:val="00953CA0"/>
    <w:rsid w:val="00953EAC"/>
    <w:rsid w:val="00953F23"/>
    <w:rsid w:val="00953FE7"/>
    <w:rsid w:val="009541FB"/>
    <w:rsid w:val="00954235"/>
    <w:rsid w:val="0095446C"/>
    <w:rsid w:val="0095449D"/>
    <w:rsid w:val="009546C8"/>
    <w:rsid w:val="009547B1"/>
    <w:rsid w:val="00954AA5"/>
    <w:rsid w:val="00954BEE"/>
    <w:rsid w:val="00954C15"/>
    <w:rsid w:val="00954DD7"/>
    <w:rsid w:val="00954DDA"/>
    <w:rsid w:val="00955D67"/>
    <w:rsid w:val="00955E71"/>
    <w:rsid w:val="009560C2"/>
    <w:rsid w:val="009563D1"/>
    <w:rsid w:val="00956724"/>
    <w:rsid w:val="0095702F"/>
    <w:rsid w:val="0095708D"/>
    <w:rsid w:val="0095714B"/>
    <w:rsid w:val="009572D1"/>
    <w:rsid w:val="00957424"/>
    <w:rsid w:val="009575BC"/>
    <w:rsid w:val="009576D6"/>
    <w:rsid w:val="00957B8C"/>
    <w:rsid w:val="00960D25"/>
    <w:rsid w:val="0096109B"/>
    <w:rsid w:val="009611FE"/>
    <w:rsid w:val="0096154D"/>
    <w:rsid w:val="0096159C"/>
    <w:rsid w:val="00961663"/>
    <w:rsid w:val="0096179A"/>
    <w:rsid w:val="00961885"/>
    <w:rsid w:val="00961B41"/>
    <w:rsid w:val="009621A0"/>
    <w:rsid w:val="0096225B"/>
    <w:rsid w:val="009623BF"/>
    <w:rsid w:val="0096253C"/>
    <w:rsid w:val="00962B81"/>
    <w:rsid w:val="0096339B"/>
    <w:rsid w:val="00963485"/>
    <w:rsid w:val="00963769"/>
    <w:rsid w:val="00963989"/>
    <w:rsid w:val="009639C8"/>
    <w:rsid w:val="0096413B"/>
    <w:rsid w:val="009644FE"/>
    <w:rsid w:val="00964BD9"/>
    <w:rsid w:val="00964CB5"/>
    <w:rsid w:val="00964ED5"/>
    <w:rsid w:val="00964F48"/>
    <w:rsid w:val="00965380"/>
    <w:rsid w:val="009658D6"/>
    <w:rsid w:val="00965B76"/>
    <w:rsid w:val="00965C1B"/>
    <w:rsid w:val="00965DB2"/>
    <w:rsid w:val="00965DFC"/>
    <w:rsid w:val="00966076"/>
    <w:rsid w:val="0096613D"/>
    <w:rsid w:val="00966157"/>
    <w:rsid w:val="0096638D"/>
    <w:rsid w:val="0096654B"/>
    <w:rsid w:val="00966A8C"/>
    <w:rsid w:val="00966AC2"/>
    <w:rsid w:val="00966C55"/>
    <w:rsid w:val="00966DC9"/>
    <w:rsid w:val="00967554"/>
    <w:rsid w:val="0096761B"/>
    <w:rsid w:val="009677A2"/>
    <w:rsid w:val="00970073"/>
    <w:rsid w:val="0097016F"/>
    <w:rsid w:val="009704B8"/>
    <w:rsid w:val="00970639"/>
    <w:rsid w:val="009706B5"/>
    <w:rsid w:val="00970C18"/>
    <w:rsid w:val="00971277"/>
    <w:rsid w:val="009713C9"/>
    <w:rsid w:val="0097187F"/>
    <w:rsid w:val="00971F72"/>
    <w:rsid w:val="0097207B"/>
    <w:rsid w:val="009723CD"/>
    <w:rsid w:val="009723EE"/>
    <w:rsid w:val="00972EF3"/>
    <w:rsid w:val="00973507"/>
    <w:rsid w:val="00973739"/>
    <w:rsid w:val="00973D52"/>
    <w:rsid w:val="00973DDC"/>
    <w:rsid w:val="00974108"/>
    <w:rsid w:val="0097428C"/>
    <w:rsid w:val="00974468"/>
    <w:rsid w:val="009745D8"/>
    <w:rsid w:val="009747F9"/>
    <w:rsid w:val="009750D2"/>
    <w:rsid w:val="00975270"/>
    <w:rsid w:val="0097551F"/>
    <w:rsid w:val="00975546"/>
    <w:rsid w:val="00975654"/>
    <w:rsid w:val="0097568B"/>
    <w:rsid w:val="00975FFA"/>
    <w:rsid w:val="009763D7"/>
    <w:rsid w:val="00976E35"/>
    <w:rsid w:val="00976E52"/>
    <w:rsid w:val="0097708F"/>
    <w:rsid w:val="0097716B"/>
    <w:rsid w:val="00977199"/>
    <w:rsid w:val="009773E8"/>
    <w:rsid w:val="009773EE"/>
    <w:rsid w:val="00977489"/>
    <w:rsid w:val="009774D5"/>
    <w:rsid w:val="0097788E"/>
    <w:rsid w:val="00977C5D"/>
    <w:rsid w:val="00977DF5"/>
    <w:rsid w:val="009800DC"/>
    <w:rsid w:val="00980639"/>
    <w:rsid w:val="00980AA6"/>
    <w:rsid w:val="00980B0E"/>
    <w:rsid w:val="00980B3A"/>
    <w:rsid w:val="00981151"/>
    <w:rsid w:val="0098184C"/>
    <w:rsid w:val="00981E3E"/>
    <w:rsid w:val="00981FFB"/>
    <w:rsid w:val="00982134"/>
    <w:rsid w:val="00982474"/>
    <w:rsid w:val="00982658"/>
    <w:rsid w:val="0098289B"/>
    <w:rsid w:val="00982AE1"/>
    <w:rsid w:val="00982E3A"/>
    <w:rsid w:val="0098306E"/>
    <w:rsid w:val="009830FB"/>
    <w:rsid w:val="00983584"/>
    <w:rsid w:val="009838FC"/>
    <w:rsid w:val="00983B77"/>
    <w:rsid w:val="00983B7E"/>
    <w:rsid w:val="00983BB7"/>
    <w:rsid w:val="00983C2F"/>
    <w:rsid w:val="00983C95"/>
    <w:rsid w:val="009842AB"/>
    <w:rsid w:val="00984B6B"/>
    <w:rsid w:val="00985B7A"/>
    <w:rsid w:val="00985C37"/>
    <w:rsid w:val="009861C0"/>
    <w:rsid w:val="00986468"/>
    <w:rsid w:val="00986978"/>
    <w:rsid w:val="009870B4"/>
    <w:rsid w:val="00987286"/>
    <w:rsid w:val="00987586"/>
    <w:rsid w:val="00987A48"/>
    <w:rsid w:val="00987D11"/>
    <w:rsid w:val="00987E18"/>
    <w:rsid w:val="00987F5D"/>
    <w:rsid w:val="0099006C"/>
    <w:rsid w:val="009901C5"/>
    <w:rsid w:val="00990B77"/>
    <w:rsid w:val="00990BD7"/>
    <w:rsid w:val="00990E99"/>
    <w:rsid w:val="00991272"/>
    <w:rsid w:val="009912B4"/>
    <w:rsid w:val="009914F2"/>
    <w:rsid w:val="00991682"/>
    <w:rsid w:val="00991A53"/>
    <w:rsid w:val="00991A56"/>
    <w:rsid w:val="00991A67"/>
    <w:rsid w:val="00991ABD"/>
    <w:rsid w:val="00991D91"/>
    <w:rsid w:val="00991E88"/>
    <w:rsid w:val="00991ECA"/>
    <w:rsid w:val="00991F44"/>
    <w:rsid w:val="009920E5"/>
    <w:rsid w:val="00992403"/>
    <w:rsid w:val="00992451"/>
    <w:rsid w:val="00992765"/>
    <w:rsid w:val="00992B1A"/>
    <w:rsid w:val="00992D5B"/>
    <w:rsid w:val="009934AF"/>
    <w:rsid w:val="00993856"/>
    <w:rsid w:val="00993861"/>
    <w:rsid w:val="00993AF5"/>
    <w:rsid w:val="00993B26"/>
    <w:rsid w:val="00993C8C"/>
    <w:rsid w:val="00994053"/>
    <w:rsid w:val="009942B3"/>
    <w:rsid w:val="00994755"/>
    <w:rsid w:val="00994CA8"/>
    <w:rsid w:val="00995315"/>
    <w:rsid w:val="00995543"/>
    <w:rsid w:val="00995A0C"/>
    <w:rsid w:val="00995A26"/>
    <w:rsid w:val="00995B86"/>
    <w:rsid w:val="00995D2E"/>
    <w:rsid w:val="00995DA2"/>
    <w:rsid w:val="00995E5B"/>
    <w:rsid w:val="00996352"/>
    <w:rsid w:val="00996485"/>
    <w:rsid w:val="0099685D"/>
    <w:rsid w:val="009971CB"/>
    <w:rsid w:val="0099784F"/>
    <w:rsid w:val="00997BE3"/>
    <w:rsid w:val="00997EBB"/>
    <w:rsid w:val="009A0068"/>
    <w:rsid w:val="009A104E"/>
    <w:rsid w:val="009A10A9"/>
    <w:rsid w:val="009A136B"/>
    <w:rsid w:val="009A137C"/>
    <w:rsid w:val="009A147F"/>
    <w:rsid w:val="009A17D1"/>
    <w:rsid w:val="009A17DE"/>
    <w:rsid w:val="009A17FE"/>
    <w:rsid w:val="009A18A9"/>
    <w:rsid w:val="009A1E7E"/>
    <w:rsid w:val="009A1FD2"/>
    <w:rsid w:val="009A231F"/>
    <w:rsid w:val="009A23C1"/>
    <w:rsid w:val="009A2652"/>
    <w:rsid w:val="009A26C5"/>
    <w:rsid w:val="009A271C"/>
    <w:rsid w:val="009A2BF8"/>
    <w:rsid w:val="009A2C0B"/>
    <w:rsid w:val="009A2C5B"/>
    <w:rsid w:val="009A2F16"/>
    <w:rsid w:val="009A35CC"/>
    <w:rsid w:val="009A363B"/>
    <w:rsid w:val="009A3D17"/>
    <w:rsid w:val="009A3DD9"/>
    <w:rsid w:val="009A3FBE"/>
    <w:rsid w:val="009A40B8"/>
    <w:rsid w:val="009A418B"/>
    <w:rsid w:val="009A41E0"/>
    <w:rsid w:val="009A4331"/>
    <w:rsid w:val="009A4474"/>
    <w:rsid w:val="009A447F"/>
    <w:rsid w:val="009A4615"/>
    <w:rsid w:val="009A4744"/>
    <w:rsid w:val="009A47C0"/>
    <w:rsid w:val="009A4804"/>
    <w:rsid w:val="009A4B50"/>
    <w:rsid w:val="009A4F1E"/>
    <w:rsid w:val="009A535B"/>
    <w:rsid w:val="009A5992"/>
    <w:rsid w:val="009A59D3"/>
    <w:rsid w:val="009A5B9D"/>
    <w:rsid w:val="009A5D32"/>
    <w:rsid w:val="009A5DE0"/>
    <w:rsid w:val="009A5F5C"/>
    <w:rsid w:val="009A6131"/>
    <w:rsid w:val="009A6520"/>
    <w:rsid w:val="009A67E5"/>
    <w:rsid w:val="009A6885"/>
    <w:rsid w:val="009A6D58"/>
    <w:rsid w:val="009A6E93"/>
    <w:rsid w:val="009A7345"/>
    <w:rsid w:val="009A75D9"/>
    <w:rsid w:val="009A76BD"/>
    <w:rsid w:val="009A78EF"/>
    <w:rsid w:val="009A799F"/>
    <w:rsid w:val="009A7CB5"/>
    <w:rsid w:val="009B01AD"/>
    <w:rsid w:val="009B01D2"/>
    <w:rsid w:val="009B03C4"/>
    <w:rsid w:val="009B07B8"/>
    <w:rsid w:val="009B0830"/>
    <w:rsid w:val="009B0A91"/>
    <w:rsid w:val="009B0B2F"/>
    <w:rsid w:val="009B11EE"/>
    <w:rsid w:val="009B165A"/>
    <w:rsid w:val="009B1890"/>
    <w:rsid w:val="009B1891"/>
    <w:rsid w:val="009B1A59"/>
    <w:rsid w:val="009B1B7C"/>
    <w:rsid w:val="009B1DE5"/>
    <w:rsid w:val="009B1E78"/>
    <w:rsid w:val="009B207F"/>
    <w:rsid w:val="009B29CA"/>
    <w:rsid w:val="009B2F06"/>
    <w:rsid w:val="009B2F64"/>
    <w:rsid w:val="009B3059"/>
    <w:rsid w:val="009B309A"/>
    <w:rsid w:val="009B3107"/>
    <w:rsid w:val="009B3156"/>
    <w:rsid w:val="009B3205"/>
    <w:rsid w:val="009B32C9"/>
    <w:rsid w:val="009B3412"/>
    <w:rsid w:val="009B34AF"/>
    <w:rsid w:val="009B3A09"/>
    <w:rsid w:val="009B3CEF"/>
    <w:rsid w:val="009B3DE5"/>
    <w:rsid w:val="009B3F76"/>
    <w:rsid w:val="009B4661"/>
    <w:rsid w:val="009B47A2"/>
    <w:rsid w:val="009B4A85"/>
    <w:rsid w:val="009B4AB4"/>
    <w:rsid w:val="009B4C67"/>
    <w:rsid w:val="009B4E9D"/>
    <w:rsid w:val="009B5045"/>
    <w:rsid w:val="009B525E"/>
    <w:rsid w:val="009B52F9"/>
    <w:rsid w:val="009B5430"/>
    <w:rsid w:val="009B5440"/>
    <w:rsid w:val="009B5459"/>
    <w:rsid w:val="009B5B4D"/>
    <w:rsid w:val="009B5B67"/>
    <w:rsid w:val="009B5CFB"/>
    <w:rsid w:val="009B5D04"/>
    <w:rsid w:val="009B5DDC"/>
    <w:rsid w:val="009B60ED"/>
    <w:rsid w:val="009B618F"/>
    <w:rsid w:val="009B621D"/>
    <w:rsid w:val="009B622A"/>
    <w:rsid w:val="009B677B"/>
    <w:rsid w:val="009B6A02"/>
    <w:rsid w:val="009B6ECC"/>
    <w:rsid w:val="009B70E3"/>
    <w:rsid w:val="009B74C3"/>
    <w:rsid w:val="009B770C"/>
    <w:rsid w:val="009B77B0"/>
    <w:rsid w:val="009B7C8F"/>
    <w:rsid w:val="009C0048"/>
    <w:rsid w:val="009C07A0"/>
    <w:rsid w:val="009C08AA"/>
    <w:rsid w:val="009C0A17"/>
    <w:rsid w:val="009C0BD6"/>
    <w:rsid w:val="009C0C24"/>
    <w:rsid w:val="009C0C28"/>
    <w:rsid w:val="009C0CFF"/>
    <w:rsid w:val="009C0DEC"/>
    <w:rsid w:val="009C1537"/>
    <w:rsid w:val="009C15A9"/>
    <w:rsid w:val="009C17EA"/>
    <w:rsid w:val="009C1F05"/>
    <w:rsid w:val="009C1FF1"/>
    <w:rsid w:val="009C2066"/>
    <w:rsid w:val="009C224C"/>
    <w:rsid w:val="009C24EC"/>
    <w:rsid w:val="009C24FF"/>
    <w:rsid w:val="009C28D3"/>
    <w:rsid w:val="009C30FC"/>
    <w:rsid w:val="009C32BA"/>
    <w:rsid w:val="009C366F"/>
    <w:rsid w:val="009C380E"/>
    <w:rsid w:val="009C38BD"/>
    <w:rsid w:val="009C395C"/>
    <w:rsid w:val="009C39BE"/>
    <w:rsid w:val="009C3B8E"/>
    <w:rsid w:val="009C3BD7"/>
    <w:rsid w:val="009C3CBA"/>
    <w:rsid w:val="009C3CD7"/>
    <w:rsid w:val="009C43BB"/>
    <w:rsid w:val="009C44AF"/>
    <w:rsid w:val="009C472A"/>
    <w:rsid w:val="009C4A39"/>
    <w:rsid w:val="009C4BEF"/>
    <w:rsid w:val="009C4FBB"/>
    <w:rsid w:val="009C500D"/>
    <w:rsid w:val="009C52AE"/>
    <w:rsid w:val="009C54FE"/>
    <w:rsid w:val="009C5E8F"/>
    <w:rsid w:val="009C5FAE"/>
    <w:rsid w:val="009C61ED"/>
    <w:rsid w:val="009C6432"/>
    <w:rsid w:val="009C652A"/>
    <w:rsid w:val="009C66C2"/>
    <w:rsid w:val="009C6B69"/>
    <w:rsid w:val="009C6BF5"/>
    <w:rsid w:val="009C6C4C"/>
    <w:rsid w:val="009C6CD3"/>
    <w:rsid w:val="009C6E0D"/>
    <w:rsid w:val="009C6E6D"/>
    <w:rsid w:val="009C7014"/>
    <w:rsid w:val="009C7022"/>
    <w:rsid w:val="009C7030"/>
    <w:rsid w:val="009C742E"/>
    <w:rsid w:val="009C78F7"/>
    <w:rsid w:val="009C7F81"/>
    <w:rsid w:val="009D00D0"/>
    <w:rsid w:val="009D03BE"/>
    <w:rsid w:val="009D0956"/>
    <w:rsid w:val="009D0B03"/>
    <w:rsid w:val="009D0B32"/>
    <w:rsid w:val="009D0BB6"/>
    <w:rsid w:val="009D0C0C"/>
    <w:rsid w:val="009D1144"/>
    <w:rsid w:val="009D1249"/>
    <w:rsid w:val="009D13C1"/>
    <w:rsid w:val="009D1780"/>
    <w:rsid w:val="009D1832"/>
    <w:rsid w:val="009D196A"/>
    <w:rsid w:val="009D1AAB"/>
    <w:rsid w:val="009D1B3B"/>
    <w:rsid w:val="009D1CB2"/>
    <w:rsid w:val="009D1CEA"/>
    <w:rsid w:val="009D1D99"/>
    <w:rsid w:val="009D1F9C"/>
    <w:rsid w:val="009D2367"/>
    <w:rsid w:val="009D2625"/>
    <w:rsid w:val="009D2D79"/>
    <w:rsid w:val="009D2E7F"/>
    <w:rsid w:val="009D329B"/>
    <w:rsid w:val="009D3355"/>
    <w:rsid w:val="009D3464"/>
    <w:rsid w:val="009D38F9"/>
    <w:rsid w:val="009D3A1D"/>
    <w:rsid w:val="009D3B02"/>
    <w:rsid w:val="009D4277"/>
    <w:rsid w:val="009D46E5"/>
    <w:rsid w:val="009D476C"/>
    <w:rsid w:val="009D4B3F"/>
    <w:rsid w:val="009D4BC1"/>
    <w:rsid w:val="009D4FE1"/>
    <w:rsid w:val="009D5002"/>
    <w:rsid w:val="009D524C"/>
    <w:rsid w:val="009D54B8"/>
    <w:rsid w:val="009D555C"/>
    <w:rsid w:val="009D57F7"/>
    <w:rsid w:val="009D5A63"/>
    <w:rsid w:val="009D5C73"/>
    <w:rsid w:val="009D5CA7"/>
    <w:rsid w:val="009D5E59"/>
    <w:rsid w:val="009D6338"/>
    <w:rsid w:val="009D6A59"/>
    <w:rsid w:val="009D764B"/>
    <w:rsid w:val="009D796E"/>
    <w:rsid w:val="009D7A98"/>
    <w:rsid w:val="009D7B3B"/>
    <w:rsid w:val="009E0420"/>
    <w:rsid w:val="009E0514"/>
    <w:rsid w:val="009E06BC"/>
    <w:rsid w:val="009E06CC"/>
    <w:rsid w:val="009E0AB1"/>
    <w:rsid w:val="009E0B79"/>
    <w:rsid w:val="009E0C0C"/>
    <w:rsid w:val="009E0EF2"/>
    <w:rsid w:val="009E1120"/>
    <w:rsid w:val="009E1503"/>
    <w:rsid w:val="009E197E"/>
    <w:rsid w:val="009E1C20"/>
    <w:rsid w:val="009E1C93"/>
    <w:rsid w:val="009E216A"/>
    <w:rsid w:val="009E21A1"/>
    <w:rsid w:val="009E22F1"/>
    <w:rsid w:val="009E2561"/>
    <w:rsid w:val="009E259A"/>
    <w:rsid w:val="009E270F"/>
    <w:rsid w:val="009E28B5"/>
    <w:rsid w:val="009E29A2"/>
    <w:rsid w:val="009E29A5"/>
    <w:rsid w:val="009E2DF9"/>
    <w:rsid w:val="009E38F1"/>
    <w:rsid w:val="009E3BE1"/>
    <w:rsid w:val="009E3CC5"/>
    <w:rsid w:val="009E3DC9"/>
    <w:rsid w:val="009E3ED9"/>
    <w:rsid w:val="009E4345"/>
    <w:rsid w:val="009E471A"/>
    <w:rsid w:val="009E4CF7"/>
    <w:rsid w:val="009E4E51"/>
    <w:rsid w:val="009E591F"/>
    <w:rsid w:val="009E5CD5"/>
    <w:rsid w:val="009E5E56"/>
    <w:rsid w:val="009E5E72"/>
    <w:rsid w:val="009E5F3E"/>
    <w:rsid w:val="009E60CC"/>
    <w:rsid w:val="009E69B8"/>
    <w:rsid w:val="009E6B6B"/>
    <w:rsid w:val="009E6D95"/>
    <w:rsid w:val="009E6F0B"/>
    <w:rsid w:val="009E728E"/>
    <w:rsid w:val="009E73BC"/>
    <w:rsid w:val="009E74D0"/>
    <w:rsid w:val="009E758D"/>
    <w:rsid w:val="009E77FC"/>
    <w:rsid w:val="009E7895"/>
    <w:rsid w:val="009E79C6"/>
    <w:rsid w:val="009E7DA2"/>
    <w:rsid w:val="009E7E90"/>
    <w:rsid w:val="009F00C0"/>
    <w:rsid w:val="009F042C"/>
    <w:rsid w:val="009F0652"/>
    <w:rsid w:val="009F071B"/>
    <w:rsid w:val="009F0A5D"/>
    <w:rsid w:val="009F1309"/>
    <w:rsid w:val="009F1956"/>
    <w:rsid w:val="009F19FF"/>
    <w:rsid w:val="009F20A0"/>
    <w:rsid w:val="009F226C"/>
    <w:rsid w:val="009F2736"/>
    <w:rsid w:val="009F285E"/>
    <w:rsid w:val="009F2880"/>
    <w:rsid w:val="009F288C"/>
    <w:rsid w:val="009F2F08"/>
    <w:rsid w:val="009F30E5"/>
    <w:rsid w:val="009F313F"/>
    <w:rsid w:val="009F3158"/>
    <w:rsid w:val="009F32E0"/>
    <w:rsid w:val="009F3347"/>
    <w:rsid w:val="009F3A4C"/>
    <w:rsid w:val="009F3B80"/>
    <w:rsid w:val="009F3F81"/>
    <w:rsid w:val="009F41AC"/>
    <w:rsid w:val="009F4286"/>
    <w:rsid w:val="009F429B"/>
    <w:rsid w:val="009F44DD"/>
    <w:rsid w:val="009F44EC"/>
    <w:rsid w:val="009F45AB"/>
    <w:rsid w:val="009F45F5"/>
    <w:rsid w:val="009F481B"/>
    <w:rsid w:val="009F4B53"/>
    <w:rsid w:val="009F4BFA"/>
    <w:rsid w:val="009F4CAC"/>
    <w:rsid w:val="009F4CF5"/>
    <w:rsid w:val="009F4E83"/>
    <w:rsid w:val="009F5585"/>
    <w:rsid w:val="009F5689"/>
    <w:rsid w:val="009F5737"/>
    <w:rsid w:val="009F5AA1"/>
    <w:rsid w:val="009F5C02"/>
    <w:rsid w:val="009F5C72"/>
    <w:rsid w:val="009F5E7A"/>
    <w:rsid w:val="009F5EA1"/>
    <w:rsid w:val="009F65AD"/>
    <w:rsid w:val="009F6C59"/>
    <w:rsid w:val="009F6F4A"/>
    <w:rsid w:val="009F7493"/>
    <w:rsid w:val="009F76DD"/>
    <w:rsid w:val="009F7B9B"/>
    <w:rsid w:val="009F7C87"/>
    <w:rsid w:val="009F7E29"/>
    <w:rsid w:val="009F7FC3"/>
    <w:rsid w:val="00A001F3"/>
    <w:rsid w:val="00A0025B"/>
    <w:rsid w:val="00A007E9"/>
    <w:rsid w:val="00A00DC9"/>
    <w:rsid w:val="00A00E03"/>
    <w:rsid w:val="00A00E1B"/>
    <w:rsid w:val="00A01103"/>
    <w:rsid w:val="00A01394"/>
    <w:rsid w:val="00A01409"/>
    <w:rsid w:val="00A01604"/>
    <w:rsid w:val="00A017C9"/>
    <w:rsid w:val="00A01A2B"/>
    <w:rsid w:val="00A01B85"/>
    <w:rsid w:val="00A022A4"/>
    <w:rsid w:val="00A024B1"/>
    <w:rsid w:val="00A03539"/>
    <w:rsid w:val="00A035B7"/>
    <w:rsid w:val="00A03893"/>
    <w:rsid w:val="00A03989"/>
    <w:rsid w:val="00A03AAD"/>
    <w:rsid w:val="00A03CFE"/>
    <w:rsid w:val="00A03D07"/>
    <w:rsid w:val="00A03F3D"/>
    <w:rsid w:val="00A04258"/>
    <w:rsid w:val="00A045FD"/>
    <w:rsid w:val="00A04753"/>
    <w:rsid w:val="00A04955"/>
    <w:rsid w:val="00A049F9"/>
    <w:rsid w:val="00A04DA3"/>
    <w:rsid w:val="00A04DC8"/>
    <w:rsid w:val="00A04F31"/>
    <w:rsid w:val="00A05033"/>
    <w:rsid w:val="00A05343"/>
    <w:rsid w:val="00A053B5"/>
    <w:rsid w:val="00A05537"/>
    <w:rsid w:val="00A055A1"/>
    <w:rsid w:val="00A061AD"/>
    <w:rsid w:val="00A0640B"/>
    <w:rsid w:val="00A06703"/>
    <w:rsid w:val="00A06AE9"/>
    <w:rsid w:val="00A06D5C"/>
    <w:rsid w:val="00A07245"/>
    <w:rsid w:val="00A075E2"/>
    <w:rsid w:val="00A07770"/>
    <w:rsid w:val="00A07898"/>
    <w:rsid w:val="00A0789F"/>
    <w:rsid w:val="00A104E6"/>
    <w:rsid w:val="00A105AB"/>
    <w:rsid w:val="00A106DB"/>
    <w:rsid w:val="00A10C1A"/>
    <w:rsid w:val="00A113E1"/>
    <w:rsid w:val="00A11631"/>
    <w:rsid w:val="00A11A3D"/>
    <w:rsid w:val="00A11EC6"/>
    <w:rsid w:val="00A12090"/>
    <w:rsid w:val="00A12330"/>
    <w:rsid w:val="00A129C4"/>
    <w:rsid w:val="00A12A0D"/>
    <w:rsid w:val="00A12D86"/>
    <w:rsid w:val="00A130DE"/>
    <w:rsid w:val="00A138D6"/>
    <w:rsid w:val="00A13C4E"/>
    <w:rsid w:val="00A13E10"/>
    <w:rsid w:val="00A13E81"/>
    <w:rsid w:val="00A140CC"/>
    <w:rsid w:val="00A1410A"/>
    <w:rsid w:val="00A142CB"/>
    <w:rsid w:val="00A1453E"/>
    <w:rsid w:val="00A14CB4"/>
    <w:rsid w:val="00A154AD"/>
    <w:rsid w:val="00A15567"/>
    <w:rsid w:val="00A15743"/>
    <w:rsid w:val="00A157E0"/>
    <w:rsid w:val="00A15ADD"/>
    <w:rsid w:val="00A15AEA"/>
    <w:rsid w:val="00A16038"/>
    <w:rsid w:val="00A1625F"/>
    <w:rsid w:val="00A16551"/>
    <w:rsid w:val="00A16556"/>
    <w:rsid w:val="00A16A05"/>
    <w:rsid w:val="00A16B0B"/>
    <w:rsid w:val="00A16D9E"/>
    <w:rsid w:val="00A16F65"/>
    <w:rsid w:val="00A17927"/>
    <w:rsid w:val="00A17B21"/>
    <w:rsid w:val="00A17FD3"/>
    <w:rsid w:val="00A201C3"/>
    <w:rsid w:val="00A207FB"/>
    <w:rsid w:val="00A20C88"/>
    <w:rsid w:val="00A20F54"/>
    <w:rsid w:val="00A210AD"/>
    <w:rsid w:val="00A214B0"/>
    <w:rsid w:val="00A215C5"/>
    <w:rsid w:val="00A2167C"/>
    <w:rsid w:val="00A216D9"/>
    <w:rsid w:val="00A21AD8"/>
    <w:rsid w:val="00A21D9C"/>
    <w:rsid w:val="00A2261C"/>
    <w:rsid w:val="00A226F6"/>
    <w:rsid w:val="00A22C90"/>
    <w:rsid w:val="00A22E12"/>
    <w:rsid w:val="00A230A1"/>
    <w:rsid w:val="00A2336D"/>
    <w:rsid w:val="00A2339F"/>
    <w:rsid w:val="00A2355D"/>
    <w:rsid w:val="00A23994"/>
    <w:rsid w:val="00A23B66"/>
    <w:rsid w:val="00A23B81"/>
    <w:rsid w:val="00A241EE"/>
    <w:rsid w:val="00A24469"/>
    <w:rsid w:val="00A24531"/>
    <w:rsid w:val="00A24563"/>
    <w:rsid w:val="00A2485F"/>
    <w:rsid w:val="00A24AB5"/>
    <w:rsid w:val="00A24AC1"/>
    <w:rsid w:val="00A24D0A"/>
    <w:rsid w:val="00A24DFA"/>
    <w:rsid w:val="00A250D0"/>
    <w:rsid w:val="00A250D3"/>
    <w:rsid w:val="00A25163"/>
    <w:rsid w:val="00A2549E"/>
    <w:rsid w:val="00A25558"/>
    <w:rsid w:val="00A256AE"/>
    <w:rsid w:val="00A260BE"/>
    <w:rsid w:val="00A26B5E"/>
    <w:rsid w:val="00A270F1"/>
    <w:rsid w:val="00A2729C"/>
    <w:rsid w:val="00A27392"/>
    <w:rsid w:val="00A274C8"/>
    <w:rsid w:val="00A277A1"/>
    <w:rsid w:val="00A27820"/>
    <w:rsid w:val="00A27A02"/>
    <w:rsid w:val="00A27A5B"/>
    <w:rsid w:val="00A27B4B"/>
    <w:rsid w:val="00A3082E"/>
    <w:rsid w:val="00A30E85"/>
    <w:rsid w:val="00A30F3E"/>
    <w:rsid w:val="00A30F88"/>
    <w:rsid w:val="00A30FA3"/>
    <w:rsid w:val="00A31054"/>
    <w:rsid w:val="00A315E4"/>
    <w:rsid w:val="00A31AC5"/>
    <w:rsid w:val="00A31C1F"/>
    <w:rsid w:val="00A31C65"/>
    <w:rsid w:val="00A31CE9"/>
    <w:rsid w:val="00A31EC5"/>
    <w:rsid w:val="00A322E7"/>
    <w:rsid w:val="00A32333"/>
    <w:rsid w:val="00A3236C"/>
    <w:rsid w:val="00A32562"/>
    <w:rsid w:val="00A325C8"/>
    <w:rsid w:val="00A32865"/>
    <w:rsid w:val="00A32963"/>
    <w:rsid w:val="00A32BD5"/>
    <w:rsid w:val="00A32C33"/>
    <w:rsid w:val="00A32E2B"/>
    <w:rsid w:val="00A32F6F"/>
    <w:rsid w:val="00A32FCF"/>
    <w:rsid w:val="00A33510"/>
    <w:rsid w:val="00A33524"/>
    <w:rsid w:val="00A33620"/>
    <w:rsid w:val="00A33826"/>
    <w:rsid w:val="00A33A51"/>
    <w:rsid w:val="00A33D91"/>
    <w:rsid w:val="00A33FF2"/>
    <w:rsid w:val="00A34258"/>
    <w:rsid w:val="00A34726"/>
    <w:rsid w:val="00A34846"/>
    <w:rsid w:val="00A34ABB"/>
    <w:rsid w:val="00A35069"/>
    <w:rsid w:val="00A35070"/>
    <w:rsid w:val="00A355A8"/>
    <w:rsid w:val="00A35872"/>
    <w:rsid w:val="00A35EDD"/>
    <w:rsid w:val="00A366EA"/>
    <w:rsid w:val="00A36D51"/>
    <w:rsid w:val="00A373A3"/>
    <w:rsid w:val="00A376AE"/>
    <w:rsid w:val="00A40082"/>
    <w:rsid w:val="00A400F7"/>
    <w:rsid w:val="00A404FC"/>
    <w:rsid w:val="00A40652"/>
    <w:rsid w:val="00A408C3"/>
    <w:rsid w:val="00A40D34"/>
    <w:rsid w:val="00A40DC6"/>
    <w:rsid w:val="00A40EEA"/>
    <w:rsid w:val="00A4112B"/>
    <w:rsid w:val="00A41251"/>
    <w:rsid w:val="00A412DE"/>
    <w:rsid w:val="00A41395"/>
    <w:rsid w:val="00A41472"/>
    <w:rsid w:val="00A41831"/>
    <w:rsid w:val="00A41F61"/>
    <w:rsid w:val="00A42549"/>
    <w:rsid w:val="00A427A2"/>
    <w:rsid w:val="00A428C5"/>
    <w:rsid w:val="00A428D2"/>
    <w:rsid w:val="00A42A21"/>
    <w:rsid w:val="00A42CA4"/>
    <w:rsid w:val="00A42CDD"/>
    <w:rsid w:val="00A43112"/>
    <w:rsid w:val="00A43251"/>
    <w:rsid w:val="00A43402"/>
    <w:rsid w:val="00A43545"/>
    <w:rsid w:val="00A435FA"/>
    <w:rsid w:val="00A436E6"/>
    <w:rsid w:val="00A43748"/>
    <w:rsid w:val="00A4375A"/>
    <w:rsid w:val="00A437C2"/>
    <w:rsid w:val="00A438DD"/>
    <w:rsid w:val="00A43A82"/>
    <w:rsid w:val="00A44321"/>
    <w:rsid w:val="00A4473E"/>
    <w:rsid w:val="00A4474D"/>
    <w:rsid w:val="00A44890"/>
    <w:rsid w:val="00A44A40"/>
    <w:rsid w:val="00A44C7D"/>
    <w:rsid w:val="00A44E8C"/>
    <w:rsid w:val="00A44EFF"/>
    <w:rsid w:val="00A45369"/>
    <w:rsid w:val="00A45CE2"/>
    <w:rsid w:val="00A45D9B"/>
    <w:rsid w:val="00A45F33"/>
    <w:rsid w:val="00A45F72"/>
    <w:rsid w:val="00A46484"/>
    <w:rsid w:val="00A464AD"/>
    <w:rsid w:val="00A46B69"/>
    <w:rsid w:val="00A471C2"/>
    <w:rsid w:val="00A4780F"/>
    <w:rsid w:val="00A4784F"/>
    <w:rsid w:val="00A47A23"/>
    <w:rsid w:val="00A47AE8"/>
    <w:rsid w:val="00A47CDA"/>
    <w:rsid w:val="00A50211"/>
    <w:rsid w:val="00A50AEC"/>
    <w:rsid w:val="00A5103B"/>
    <w:rsid w:val="00A5122F"/>
    <w:rsid w:val="00A5133D"/>
    <w:rsid w:val="00A5139C"/>
    <w:rsid w:val="00A513E4"/>
    <w:rsid w:val="00A513E6"/>
    <w:rsid w:val="00A51938"/>
    <w:rsid w:val="00A519C7"/>
    <w:rsid w:val="00A51A57"/>
    <w:rsid w:val="00A51F70"/>
    <w:rsid w:val="00A5212C"/>
    <w:rsid w:val="00A524A9"/>
    <w:rsid w:val="00A52984"/>
    <w:rsid w:val="00A5305C"/>
    <w:rsid w:val="00A537F3"/>
    <w:rsid w:val="00A53B88"/>
    <w:rsid w:val="00A54216"/>
    <w:rsid w:val="00A5422C"/>
    <w:rsid w:val="00A542AA"/>
    <w:rsid w:val="00A54364"/>
    <w:rsid w:val="00A543E9"/>
    <w:rsid w:val="00A543EA"/>
    <w:rsid w:val="00A54421"/>
    <w:rsid w:val="00A54524"/>
    <w:rsid w:val="00A5456B"/>
    <w:rsid w:val="00A54CC7"/>
    <w:rsid w:val="00A54FC7"/>
    <w:rsid w:val="00A551FA"/>
    <w:rsid w:val="00A55511"/>
    <w:rsid w:val="00A556FF"/>
    <w:rsid w:val="00A557BE"/>
    <w:rsid w:val="00A55E9E"/>
    <w:rsid w:val="00A563F6"/>
    <w:rsid w:val="00A56563"/>
    <w:rsid w:val="00A56CB3"/>
    <w:rsid w:val="00A56EDE"/>
    <w:rsid w:val="00A57086"/>
    <w:rsid w:val="00A571FC"/>
    <w:rsid w:val="00A574D7"/>
    <w:rsid w:val="00A57C91"/>
    <w:rsid w:val="00A57FDC"/>
    <w:rsid w:val="00A6002F"/>
    <w:rsid w:val="00A6024D"/>
    <w:rsid w:val="00A60415"/>
    <w:rsid w:val="00A60431"/>
    <w:rsid w:val="00A605E1"/>
    <w:rsid w:val="00A609B8"/>
    <w:rsid w:val="00A60A36"/>
    <w:rsid w:val="00A60A76"/>
    <w:rsid w:val="00A60AFD"/>
    <w:rsid w:val="00A60BB0"/>
    <w:rsid w:val="00A614C1"/>
    <w:rsid w:val="00A6170E"/>
    <w:rsid w:val="00A6183D"/>
    <w:rsid w:val="00A61C2F"/>
    <w:rsid w:val="00A62234"/>
    <w:rsid w:val="00A624AF"/>
    <w:rsid w:val="00A62CEC"/>
    <w:rsid w:val="00A62DC3"/>
    <w:rsid w:val="00A6354D"/>
    <w:rsid w:val="00A63672"/>
    <w:rsid w:val="00A6372F"/>
    <w:rsid w:val="00A6396A"/>
    <w:rsid w:val="00A639D7"/>
    <w:rsid w:val="00A63B01"/>
    <w:rsid w:val="00A63BB5"/>
    <w:rsid w:val="00A63BE0"/>
    <w:rsid w:val="00A6487C"/>
    <w:rsid w:val="00A64CA0"/>
    <w:rsid w:val="00A64ED1"/>
    <w:rsid w:val="00A6558D"/>
    <w:rsid w:val="00A65A55"/>
    <w:rsid w:val="00A65C8E"/>
    <w:rsid w:val="00A65F0E"/>
    <w:rsid w:val="00A65FCD"/>
    <w:rsid w:val="00A66457"/>
    <w:rsid w:val="00A66885"/>
    <w:rsid w:val="00A66922"/>
    <w:rsid w:val="00A66927"/>
    <w:rsid w:val="00A6748A"/>
    <w:rsid w:val="00A67632"/>
    <w:rsid w:val="00A67971"/>
    <w:rsid w:val="00A67DDF"/>
    <w:rsid w:val="00A67F30"/>
    <w:rsid w:val="00A70271"/>
    <w:rsid w:val="00A703BA"/>
    <w:rsid w:val="00A70895"/>
    <w:rsid w:val="00A70BD9"/>
    <w:rsid w:val="00A70E4B"/>
    <w:rsid w:val="00A7104E"/>
    <w:rsid w:val="00A71182"/>
    <w:rsid w:val="00A7144C"/>
    <w:rsid w:val="00A71546"/>
    <w:rsid w:val="00A7156C"/>
    <w:rsid w:val="00A715A6"/>
    <w:rsid w:val="00A717D8"/>
    <w:rsid w:val="00A719C6"/>
    <w:rsid w:val="00A71E43"/>
    <w:rsid w:val="00A72144"/>
    <w:rsid w:val="00A722DF"/>
    <w:rsid w:val="00A72430"/>
    <w:rsid w:val="00A7244E"/>
    <w:rsid w:val="00A72798"/>
    <w:rsid w:val="00A72927"/>
    <w:rsid w:val="00A72B06"/>
    <w:rsid w:val="00A72D78"/>
    <w:rsid w:val="00A72E33"/>
    <w:rsid w:val="00A72EFD"/>
    <w:rsid w:val="00A73011"/>
    <w:rsid w:val="00A735BC"/>
    <w:rsid w:val="00A73888"/>
    <w:rsid w:val="00A73AEE"/>
    <w:rsid w:val="00A73D02"/>
    <w:rsid w:val="00A73E08"/>
    <w:rsid w:val="00A7424C"/>
    <w:rsid w:val="00A74398"/>
    <w:rsid w:val="00A74439"/>
    <w:rsid w:val="00A7488A"/>
    <w:rsid w:val="00A74965"/>
    <w:rsid w:val="00A74AA8"/>
    <w:rsid w:val="00A74AD1"/>
    <w:rsid w:val="00A74D09"/>
    <w:rsid w:val="00A74D2B"/>
    <w:rsid w:val="00A74FA6"/>
    <w:rsid w:val="00A7582D"/>
    <w:rsid w:val="00A75C65"/>
    <w:rsid w:val="00A75F57"/>
    <w:rsid w:val="00A76585"/>
    <w:rsid w:val="00A76B7E"/>
    <w:rsid w:val="00A76CC6"/>
    <w:rsid w:val="00A76EFA"/>
    <w:rsid w:val="00A771F1"/>
    <w:rsid w:val="00A773A5"/>
    <w:rsid w:val="00A77415"/>
    <w:rsid w:val="00A777C5"/>
    <w:rsid w:val="00A77840"/>
    <w:rsid w:val="00A779CC"/>
    <w:rsid w:val="00A77C0D"/>
    <w:rsid w:val="00A801DE"/>
    <w:rsid w:val="00A80961"/>
    <w:rsid w:val="00A80EFF"/>
    <w:rsid w:val="00A81004"/>
    <w:rsid w:val="00A81223"/>
    <w:rsid w:val="00A81575"/>
    <w:rsid w:val="00A81638"/>
    <w:rsid w:val="00A8177A"/>
    <w:rsid w:val="00A81A4B"/>
    <w:rsid w:val="00A81BC8"/>
    <w:rsid w:val="00A81FAF"/>
    <w:rsid w:val="00A820E1"/>
    <w:rsid w:val="00A82486"/>
    <w:rsid w:val="00A82514"/>
    <w:rsid w:val="00A82847"/>
    <w:rsid w:val="00A82B4F"/>
    <w:rsid w:val="00A82F64"/>
    <w:rsid w:val="00A82F76"/>
    <w:rsid w:val="00A82FED"/>
    <w:rsid w:val="00A8309E"/>
    <w:rsid w:val="00A8375F"/>
    <w:rsid w:val="00A838FC"/>
    <w:rsid w:val="00A83B48"/>
    <w:rsid w:val="00A83C7D"/>
    <w:rsid w:val="00A8485F"/>
    <w:rsid w:val="00A84B0A"/>
    <w:rsid w:val="00A84E52"/>
    <w:rsid w:val="00A84F84"/>
    <w:rsid w:val="00A850E3"/>
    <w:rsid w:val="00A85319"/>
    <w:rsid w:val="00A85741"/>
    <w:rsid w:val="00A857D0"/>
    <w:rsid w:val="00A85C47"/>
    <w:rsid w:val="00A85E5B"/>
    <w:rsid w:val="00A862D9"/>
    <w:rsid w:val="00A864C6"/>
    <w:rsid w:val="00A86B33"/>
    <w:rsid w:val="00A86D0C"/>
    <w:rsid w:val="00A870FF"/>
    <w:rsid w:val="00A875FD"/>
    <w:rsid w:val="00A8783F"/>
    <w:rsid w:val="00A87AC1"/>
    <w:rsid w:val="00A87C1B"/>
    <w:rsid w:val="00A87C4D"/>
    <w:rsid w:val="00A87C80"/>
    <w:rsid w:val="00A90181"/>
    <w:rsid w:val="00A9040F"/>
    <w:rsid w:val="00A9082D"/>
    <w:rsid w:val="00A908C0"/>
    <w:rsid w:val="00A91236"/>
    <w:rsid w:val="00A9132D"/>
    <w:rsid w:val="00A9142B"/>
    <w:rsid w:val="00A918EF"/>
    <w:rsid w:val="00A91A07"/>
    <w:rsid w:val="00A91EC0"/>
    <w:rsid w:val="00A91F58"/>
    <w:rsid w:val="00A926BE"/>
    <w:rsid w:val="00A928F1"/>
    <w:rsid w:val="00A92A53"/>
    <w:rsid w:val="00A92B0F"/>
    <w:rsid w:val="00A92C29"/>
    <w:rsid w:val="00A930DF"/>
    <w:rsid w:val="00A93177"/>
    <w:rsid w:val="00A931A8"/>
    <w:rsid w:val="00A93381"/>
    <w:rsid w:val="00A9338B"/>
    <w:rsid w:val="00A933C6"/>
    <w:rsid w:val="00A93717"/>
    <w:rsid w:val="00A93814"/>
    <w:rsid w:val="00A93884"/>
    <w:rsid w:val="00A93AD4"/>
    <w:rsid w:val="00A942EA"/>
    <w:rsid w:val="00A9446D"/>
    <w:rsid w:val="00A945EA"/>
    <w:rsid w:val="00A947CD"/>
    <w:rsid w:val="00A9498B"/>
    <w:rsid w:val="00A94A42"/>
    <w:rsid w:val="00A94CC1"/>
    <w:rsid w:val="00A95010"/>
    <w:rsid w:val="00A956AD"/>
    <w:rsid w:val="00A95B4E"/>
    <w:rsid w:val="00A95D6F"/>
    <w:rsid w:val="00A961BF"/>
    <w:rsid w:val="00A96819"/>
    <w:rsid w:val="00A96B5B"/>
    <w:rsid w:val="00A96D50"/>
    <w:rsid w:val="00A96DAB"/>
    <w:rsid w:val="00A97071"/>
    <w:rsid w:val="00A973A4"/>
    <w:rsid w:val="00A9774E"/>
    <w:rsid w:val="00A97A74"/>
    <w:rsid w:val="00A97B68"/>
    <w:rsid w:val="00A97FB6"/>
    <w:rsid w:val="00AA0336"/>
    <w:rsid w:val="00AA0657"/>
    <w:rsid w:val="00AA06BA"/>
    <w:rsid w:val="00AA0A2B"/>
    <w:rsid w:val="00AA0BD3"/>
    <w:rsid w:val="00AA0E57"/>
    <w:rsid w:val="00AA0FEA"/>
    <w:rsid w:val="00AA1290"/>
    <w:rsid w:val="00AA16A6"/>
    <w:rsid w:val="00AA1888"/>
    <w:rsid w:val="00AA1E75"/>
    <w:rsid w:val="00AA214C"/>
    <w:rsid w:val="00AA250E"/>
    <w:rsid w:val="00AA2616"/>
    <w:rsid w:val="00AA2C0F"/>
    <w:rsid w:val="00AA2EC0"/>
    <w:rsid w:val="00AA2F0B"/>
    <w:rsid w:val="00AA3130"/>
    <w:rsid w:val="00AA3200"/>
    <w:rsid w:val="00AA3452"/>
    <w:rsid w:val="00AA3552"/>
    <w:rsid w:val="00AA368F"/>
    <w:rsid w:val="00AA3999"/>
    <w:rsid w:val="00AA3A61"/>
    <w:rsid w:val="00AA3D80"/>
    <w:rsid w:val="00AA3DCB"/>
    <w:rsid w:val="00AA3F32"/>
    <w:rsid w:val="00AA47AD"/>
    <w:rsid w:val="00AA485C"/>
    <w:rsid w:val="00AA4BD1"/>
    <w:rsid w:val="00AA4EFC"/>
    <w:rsid w:val="00AA5A0B"/>
    <w:rsid w:val="00AA5A6B"/>
    <w:rsid w:val="00AA5B97"/>
    <w:rsid w:val="00AA5BCA"/>
    <w:rsid w:val="00AA6094"/>
    <w:rsid w:val="00AA6AE2"/>
    <w:rsid w:val="00AA6B90"/>
    <w:rsid w:val="00AA6C4D"/>
    <w:rsid w:val="00AA6DA8"/>
    <w:rsid w:val="00AA6EDC"/>
    <w:rsid w:val="00AA724C"/>
    <w:rsid w:val="00AA74FE"/>
    <w:rsid w:val="00AA7566"/>
    <w:rsid w:val="00AA7824"/>
    <w:rsid w:val="00AA789F"/>
    <w:rsid w:val="00AA78F9"/>
    <w:rsid w:val="00AA79EB"/>
    <w:rsid w:val="00AA7A5E"/>
    <w:rsid w:val="00AA7D04"/>
    <w:rsid w:val="00AB0290"/>
    <w:rsid w:val="00AB0708"/>
    <w:rsid w:val="00AB070E"/>
    <w:rsid w:val="00AB0971"/>
    <w:rsid w:val="00AB0B7B"/>
    <w:rsid w:val="00AB0C0C"/>
    <w:rsid w:val="00AB0FCE"/>
    <w:rsid w:val="00AB1079"/>
    <w:rsid w:val="00AB116C"/>
    <w:rsid w:val="00AB154E"/>
    <w:rsid w:val="00AB16B9"/>
    <w:rsid w:val="00AB1A39"/>
    <w:rsid w:val="00AB1B25"/>
    <w:rsid w:val="00AB1B4F"/>
    <w:rsid w:val="00AB1B5D"/>
    <w:rsid w:val="00AB1C35"/>
    <w:rsid w:val="00AB201D"/>
    <w:rsid w:val="00AB203F"/>
    <w:rsid w:val="00AB2156"/>
    <w:rsid w:val="00AB21E1"/>
    <w:rsid w:val="00AB224D"/>
    <w:rsid w:val="00AB226F"/>
    <w:rsid w:val="00AB22B8"/>
    <w:rsid w:val="00AB29AD"/>
    <w:rsid w:val="00AB29B2"/>
    <w:rsid w:val="00AB2B11"/>
    <w:rsid w:val="00AB2B60"/>
    <w:rsid w:val="00AB2C50"/>
    <w:rsid w:val="00AB2CA7"/>
    <w:rsid w:val="00AB2EBC"/>
    <w:rsid w:val="00AB32A3"/>
    <w:rsid w:val="00AB3A87"/>
    <w:rsid w:val="00AB3BC3"/>
    <w:rsid w:val="00AB3C8A"/>
    <w:rsid w:val="00AB3CED"/>
    <w:rsid w:val="00AB3E2B"/>
    <w:rsid w:val="00AB3F65"/>
    <w:rsid w:val="00AB412D"/>
    <w:rsid w:val="00AB4275"/>
    <w:rsid w:val="00AB4A17"/>
    <w:rsid w:val="00AB4B70"/>
    <w:rsid w:val="00AB4ED4"/>
    <w:rsid w:val="00AB5119"/>
    <w:rsid w:val="00AB5224"/>
    <w:rsid w:val="00AB52C9"/>
    <w:rsid w:val="00AB5333"/>
    <w:rsid w:val="00AB5513"/>
    <w:rsid w:val="00AB55A6"/>
    <w:rsid w:val="00AB5E85"/>
    <w:rsid w:val="00AB6E2E"/>
    <w:rsid w:val="00AB7014"/>
    <w:rsid w:val="00AB7C87"/>
    <w:rsid w:val="00AB7F58"/>
    <w:rsid w:val="00AC0017"/>
    <w:rsid w:val="00AC0531"/>
    <w:rsid w:val="00AC0BE7"/>
    <w:rsid w:val="00AC0FAF"/>
    <w:rsid w:val="00AC13A0"/>
    <w:rsid w:val="00AC1923"/>
    <w:rsid w:val="00AC1B79"/>
    <w:rsid w:val="00AC1D95"/>
    <w:rsid w:val="00AC1E9C"/>
    <w:rsid w:val="00AC2335"/>
    <w:rsid w:val="00AC23FE"/>
    <w:rsid w:val="00AC255B"/>
    <w:rsid w:val="00AC26B8"/>
    <w:rsid w:val="00AC26EC"/>
    <w:rsid w:val="00AC28D5"/>
    <w:rsid w:val="00AC2AC8"/>
    <w:rsid w:val="00AC3348"/>
    <w:rsid w:val="00AC33D6"/>
    <w:rsid w:val="00AC3677"/>
    <w:rsid w:val="00AC39DC"/>
    <w:rsid w:val="00AC3A20"/>
    <w:rsid w:val="00AC3AAF"/>
    <w:rsid w:val="00AC3C7C"/>
    <w:rsid w:val="00AC4076"/>
    <w:rsid w:val="00AC40B3"/>
    <w:rsid w:val="00AC4187"/>
    <w:rsid w:val="00AC4302"/>
    <w:rsid w:val="00AC4766"/>
    <w:rsid w:val="00AC49DD"/>
    <w:rsid w:val="00AC4B19"/>
    <w:rsid w:val="00AC4DD4"/>
    <w:rsid w:val="00AC54ED"/>
    <w:rsid w:val="00AC5660"/>
    <w:rsid w:val="00AC598D"/>
    <w:rsid w:val="00AC5CDF"/>
    <w:rsid w:val="00AC5E5C"/>
    <w:rsid w:val="00AC6075"/>
    <w:rsid w:val="00AC6200"/>
    <w:rsid w:val="00AC62C3"/>
    <w:rsid w:val="00AC69B1"/>
    <w:rsid w:val="00AC6A60"/>
    <w:rsid w:val="00AC6DB3"/>
    <w:rsid w:val="00AC6EEF"/>
    <w:rsid w:val="00AC73E2"/>
    <w:rsid w:val="00AC7401"/>
    <w:rsid w:val="00AC76A6"/>
    <w:rsid w:val="00AC786E"/>
    <w:rsid w:val="00AC78FD"/>
    <w:rsid w:val="00AC79A3"/>
    <w:rsid w:val="00AC7A50"/>
    <w:rsid w:val="00AC7C5E"/>
    <w:rsid w:val="00AC7E08"/>
    <w:rsid w:val="00AD00DE"/>
    <w:rsid w:val="00AD0158"/>
    <w:rsid w:val="00AD01AF"/>
    <w:rsid w:val="00AD01B9"/>
    <w:rsid w:val="00AD079F"/>
    <w:rsid w:val="00AD08BA"/>
    <w:rsid w:val="00AD0C0D"/>
    <w:rsid w:val="00AD0C42"/>
    <w:rsid w:val="00AD0DBD"/>
    <w:rsid w:val="00AD0DF7"/>
    <w:rsid w:val="00AD130B"/>
    <w:rsid w:val="00AD137E"/>
    <w:rsid w:val="00AD14DA"/>
    <w:rsid w:val="00AD169B"/>
    <w:rsid w:val="00AD18A1"/>
    <w:rsid w:val="00AD1C8C"/>
    <w:rsid w:val="00AD217D"/>
    <w:rsid w:val="00AD225D"/>
    <w:rsid w:val="00AD2522"/>
    <w:rsid w:val="00AD2B00"/>
    <w:rsid w:val="00AD2BDC"/>
    <w:rsid w:val="00AD2C1A"/>
    <w:rsid w:val="00AD2D30"/>
    <w:rsid w:val="00AD2D5D"/>
    <w:rsid w:val="00AD2DB4"/>
    <w:rsid w:val="00AD31B4"/>
    <w:rsid w:val="00AD31BB"/>
    <w:rsid w:val="00AD36D3"/>
    <w:rsid w:val="00AD39B4"/>
    <w:rsid w:val="00AD43D5"/>
    <w:rsid w:val="00AD4C70"/>
    <w:rsid w:val="00AD4FC4"/>
    <w:rsid w:val="00AD56A6"/>
    <w:rsid w:val="00AD57CB"/>
    <w:rsid w:val="00AD5BDB"/>
    <w:rsid w:val="00AD5C52"/>
    <w:rsid w:val="00AD5C81"/>
    <w:rsid w:val="00AD5D42"/>
    <w:rsid w:val="00AD5D8B"/>
    <w:rsid w:val="00AD5EE4"/>
    <w:rsid w:val="00AD6007"/>
    <w:rsid w:val="00AD614D"/>
    <w:rsid w:val="00AD6A0C"/>
    <w:rsid w:val="00AD7691"/>
    <w:rsid w:val="00AD7875"/>
    <w:rsid w:val="00AD7A22"/>
    <w:rsid w:val="00AD7A50"/>
    <w:rsid w:val="00AD7CC9"/>
    <w:rsid w:val="00AD7DED"/>
    <w:rsid w:val="00AE01A2"/>
    <w:rsid w:val="00AE06E6"/>
    <w:rsid w:val="00AE0791"/>
    <w:rsid w:val="00AE0A29"/>
    <w:rsid w:val="00AE0E91"/>
    <w:rsid w:val="00AE1050"/>
    <w:rsid w:val="00AE1140"/>
    <w:rsid w:val="00AE1569"/>
    <w:rsid w:val="00AE1952"/>
    <w:rsid w:val="00AE196F"/>
    <w:rsid w:val="00AE1A1E"/>
    <w:rsid w:val="00AE1F93"/>
    <w:rsid w:val="00AE21F1"/>
    <w:rsid w:val="00AE227E"/>
    <w:rsid w:val="00AE24AB"/>
    <w:rsid w:val="00AE253F"/>
    <w:rsid w:val="00AE2842"/>
    <w:rsid w:val="00AE2867"/>
    <w:rsid w:val="00AE2989"/>
    <w:rsid w:val="00AE2A89"/>
    <w:rsid w:val="00AE2B59"/>
    <w:rsid w:val="00AE2BE3"/>
    <w:rsid w:val="00AE2C70"/>
    <w:rsid w:val="00AE2CB6"/>
    <w:rsid w:val="00AE2FB5"/>
    <w:rsid w:val="00AE30A0"/>
    <w:rsid w:val="00AE31E3"/>
    <w:rsid w:val="00AE32DE"/>
    <w:rsid w:val="00AE337B"/>
    <w:rsid w:val="00AE342C"/>
    <w:rsid w:val="00AE37CF"/>
    <w:rsid w:val="00AE3D4A"/>
    <w:rsid w:val="00AE43D2"/>
    <w:rsid w:val="00AE44D0"/>
    <w:rsid w:val="00AE458A"/>
    <w:rsid w:val="00AE45DE"/>
    <w:rsid w:val="00AE4717"/>
    <w:rsid w:val="00AE4AC3"/>
    <w:rsid w:val="00AE4DB9"/>
    <w:rsid w:val="00AE4EB0"/>
    <w:rsid w:val="00AE5005"/>
    <w:rsid w:val="00AE509D"/>
    <w:rsid w:val="00AE58E6"/>
    <w:rsid w:val="00AE5982"/>
    <w:rsid w:val="00AE5F74"/>
    <w:rsid w:val="00AE6441"/>
    <w:rsid w:val="00AE67FC"/>
    <w:rsid w:val="00AE6AB1"/>
    <w:rsid w:val="00AE6BDF"/>
    <w:rsid w:val="00AE6F9A"/>
    <w:rsid w:val="00AE70D6"/>
    <w:rsid w:val="00AE7155"/>
    <w:rsid w:val="00AE747A"/>
    <w:rsid w:val="00AE7A12"/>
    <w:rsid w:val="00AE7B19"/>
    <w:rsid w:val="00AE7BEE"/>
    <w:rsid w:val="00AE7D42"/>
    <w:rsid w:val="00AE7E48"/>
    <w:rsid w:val="00AE7F0F"/>
    <w:rsid w:val="00AE7F6D"/>
    <w:rsid w:val="00AF02A1"/>
    <w:rsid w:val="00AF0581"/>
    <w:rsid w:val="00AF0A23"/>
    <w:rsid w:val="00AF0A7F"/>
    <w:rsid w:val="00AF0B33"/>
    <w:rsid w:val="00AF0BB2"/>
    <w:rsid w:val="00AF0E4F"/>
    <w:rsid w:val="00AF0E77"/>
    <w:rsid w:val="00AF1273"/>
    <w:rsid w:val="00AF131B"/>
    <w:rsid w:val="00AF14E4"/>
    <w:rsid w:val="00AF1739"/>
    <w:rsid w:val="00AF174E"/>
    <w:rsid w:val="00AF17AC"/>
    <w:rsid w:val="00AF198C"/>
    <w:rsid w:val="00AF1C15"/>
    <w:rsid w:val="00AF1EB8"/>
    <w:rsid w:val="00AF1FCD"/>
    <w:rsid w:val="00AF2048"/>
    <w:rsid w:val="00AF2324"/>
    <w:rsid w:val="00AF243B"/>
    <w:rsid w:val="00AF26B2"/>
    <w:rsid w:val="00AF2845"/>
    <w:rsid w:val="00AF2974"/>
    <w:rsid w:val="00AF2DE9"/>
    <w:rsid w:val="00AF2F27"/>
    <w:rsid w:val="00AF3210"/>
    <w:rsid w:val="00AF32A5"/>
    <w:rsid w:val="00AF3427"/>
    <w:rsid w:val="00AF3617"/>
    <w:rsid w:val="00AF37A7"/>
    <w:rsid w:val="00AF390C"/>
    <w:rsid w:val="00AF3956"/>
    <w:rsid w:val="00AF3E89"/>
    <w:rsid w:val="00AF4127"/>
    <w:rsid w:val="00AF451B"/>
    <w:rsid w:val="00AF4778"/>
    <w:rsid w:val="00AF4820"/>
    <w:rsid w:val="00AF4C4D"/>
    <w:rsid w:val="00AF4E88"/>
    <w:rsid w:val="00AF53FA"/>
    <w:rsid w:val="00AF582B"/>
    <w:rsid w:val="00AF599F"/>
    <w:rsid w:val="00AF5F87"/>
    <w:rsid w:val="00AF6037"/>
    <w:rsid w:val="00AF6073"/>
    <w:rsid w:val="00AF626C"/>
    <w:rsid w:val="00AF627C"/>
    <w:rsid w:val="00AF6473"/>
    <w:rsid w:val="00AF68A0"/>
    <w:rsid w:val="00AF6A25"/>
    <w:rsid w:val="00AF6A60"/>
    <w:rsid w:val="00AF6DAD"/>
    <w:rsid w:val="00AF7168"/>
    <w:rsid w:val="00AF71F3"/>
    <w:rsid w:val="00AF73DB"/>
    <w:rsid w:val="00AF7713"/>
    <w:rsid w:val="00AF7B12"/>
    <w:rsid w:val="00B001C2"/>
    <w:rsid w:val="00B00420"/>
    <w:rsid w:val="00B00453"/>
    <w:rsid w:val="00B007E5"/>
    <w:rsid w:val="00B00856"/>
    <w:rsid w:val="00B00D09"/>
    <w:rsid w:val="00B010E6"/>
    <w:rsid w:val="00B01909"/>
    <w:rsid w:val="00B019E7"/>
    <w:rsid w:val="00B01B13"/>
    <w:rsid w:val="00B01D67"/>
    <w:rsid w:val="00B023FD"/>
    <w:rsid w:val="00B0251B"/>
    <w:rsid w:val="00B02711"/>
    <w:rsid w:val="00B0288E"/>
    <w:rsid w:val="00B03374"/>
    <w:rsid w:val="00B033AC"/>
    <w:rsid w:val="00B0345B"/>
    <w:rsid w:val="00B03603"/>
    <w:rsid w:val="00B0361B"/>
    <w:rsid w:val="00B03D92"/>
    <w:rsid w:val="00B03DEC"/>
    <w:rsid w:val="00B042D3"/>
    <w:rsid w:val="00B043AA"/>
    <w:rsid w:val="00B046FD"/>
    <w:rsid w:val="00B048E6"/>
    <w:rsid w:val="00B04B60"/>
    <w:rsid w:val="00B04B93"/>
    <w:rsid w:val="00B04DFE"/>
    <w:rsid w:val="00B04EC6"/>
    <w:rsid w:val="00B05257"/>
    <w:rsid w:val="00B057D7"/>
    <w:rsid w:val="00B058BC"/>
    <w:rsid w:val="00B058C3"/>
    <w:rsid w:val="00B059CC"/>
    <w:rsid w:val="00B05C5C"/>
    <w:rsid w:val="00B06110"/>
    <w:rsid w:val="00B0620D"/>
    <w:rsid w:val="00B06212"/>
    <w:rsid w:val="00B062A4"/>
    <w:rsid w:val="00B0676C"/>
    <w:rsid w:val="00B067DB"/>
    <w:rsid w:val="00B068B9"/>
    <w:rsid w:val="00B06924"/>
    <w:rsid w:val="00B06F39"/>
    <w:rsid w:val="00B06FD7"/>
    <w:rsid w:val="00B07353"/>
    <w:rsid w:val="00B073BE"/>
    <w:rsid w:val="00B075A3"/>
    <w:rsid w:val="00B075BC"/>
    <w:rsid w:val="00B07A7E"/>
    <w:rsid w:val="00B07B58"/>
    <w:rsid w:val="00B07C12"/>
    <w:rsid w:val="00B07C7E"/>
    <w:rsid w:val="00B07F1F"/>
    <w:rsid w:val="00B07F43"/>
    <w:rsid w:val="00B107D6"/>
    <w:rsid w:val="00B10A6E"/>
    <w:rsid w:val="00B10E8F"/>
    <w:rsid w:val="00B10F6B"/>
    <w:rsid w:val="00B112AE"/>
    <w:rsid w:val="00B1136A"/>
    <w:rsid w:val="00B11668"/>
    <w:rsid w:val="00B117BC"/>
    <w:rsid w:val="00B11CEC"/>
    <w:rsid w:val="00B11EE2"/>
    <w:rsid w:val="00B122B3"/>
    <w:rsid w:val="00B122FA"/>
    <w:rsid w:val="00B1233C"/>
    <w:rsid w:val="00B123C5"/>
    <w:rsid w:val="00B124B0"/>
    <w:rsid w:val="00B126D9"/>
    <w:rsid w:val="00B12E15"/>
    <w:rsid w:val="00B13593"/>
    <w:rsid w:val="00B13864"/>
    <w:rsid w:val="00B13FBE"/>
    <w:rsid w:val="00B143C3"/>
    <w:rsid w:val="00B14720"/>
    <w:rsid w:val="00B14A15"/>
    <w:rsid w:val="00B152EB"/>
    <w:rsid w:val="00B153AD"/>
    <w:rsid w:val="00B153F8"/>
    <w:rsid w:val="00B15582"/>
    <w:rsid w:val="00B15866"/>
    <w:rsid w:val="00B1589A"/>
    <w:rsid w:val="00B15A16"/>
    <w:rsid w:val="00B15A44"/>
    <w:rsid w:val="00B15B43"/>
    <w:rsid w:val="00B15C2F"/>
    <w:rsid w:val="00B15FED"/>
    <w:rsid w:val="00B1619D"/>
    <w:rsid w:val="00B16437"/>
    <w:rsid w:val="00B16439"/>
    <w:rsid w:val="00B167D5"/>
    <w:rsid w:val="00B169BD"/>
    <w:rsid w:val="00B16CB0"/>
    <w:rsid w:val="00B170AE"/>
    <w:rsid w:val="00B172D7"/>
    <w:rsid w:val="00B175C6"/>
    <w:rsid w:val="00B179D9"/>
    <w:rsid w:val="00B17AE6"/>
    <w:rsid w:val="00B17CBB"/>
    <w:rsid w:val="00B17E03"/>
    <w:rsid w:val="00B17E57"/>
    <w:rsid w:val="00B17F33"/>
    <w:rsid w:val="00B2023B"/>
    <w:rsid w:val="00B20607"/>
    <w:rsid w:val="00B2069C"/>
    <w:rsid w:val="00B20764"/>
    <w:rsid w:val="00B208FA"/>
    <w:rsid w:val="00B20AE4"/>
    <w:rsid w:val="00B20B32"/>
    <w:rsid w:val="00B20C25"/>
    <w:rsid w:val="00B20D46"/>
    <w:rsid w:val="00B20F4F"/>
    <w:rsid w:val="00B20FE8"/>
    <w:rsid w:val="00B210E4"/>
    <w:rsid w:val="00B2110E"/>
    <w:rsid w:val="00B21793"/>
    <w:rsid w:val="00B217CD"/>
    <w:rsid w:val="00B21A5D"/>
    <w:rsid w:val="00B21ED8"/>
    <w:rsid w:val="00B221B3"/>
    <w:rsid w:val="00B221F2"/>
    <w:rsid w:val="00B22889"/>
    <w:rsid w:val="00B22EEB"/>
    <w:rsid w:val="00B23020"/>
    <w:rsid w:val="00B23277"/>
    <w:rsid w:val="00B2360A"/>
    <w:rsid w:val="00B23627"/>
    <w:rsid w:val="00B23C2D"/>
    <w:rsid w:val="00B24B93"/>
    <w:rsid w:val="00B24DAC"/>
    <w:rsid w:val="00B24DB7"/>
    <w:rsid w:val="00B25570"/>
    <w:rsid w:val="00B25835"/>
    <w:rsid w:val="00B25BD8"/>
    <w:rsid w:val="00B25DBD"/>
    <w:rsid w:val="00B26067"/>
    <w:rsid w:val="00B266D3"/>
    <w:rsid w:val="00B26DD2"/>
    <w:rsid w:val="00B26EA1"/>
    <w:rsid w:val="00B27000"/>
    <w:rsid w:val="00B2751E"/>
    <w:rsid w:val="00B276BF"/>
    <w:rsid w:val="00B277B6"/>
    <w:rsid w:val="00B2792D"/>
    <w:rsid w:val="00B27BF7"/>
    <w:rsid w:val="00B27D46"/>
    <w:rsid w:val="00B301BA"/>
    <w:rsid w:val="00B30299"/>
    <w:rsid w:val="00B30712"/>
    <w:rsid w:val="00B307A7"/>
    <w:rsid w:val="00B308D3"/>
    <w:rsid w:val="00B30A01"/>
    <w:rsid w:val="00B30A6C"/>
    <w:rsid w:val="00B30AB5"/>
    <w:rsid w:val="00B30CE6"/>
    <w:rsid w:val="00B30CED"/>
    <w:rsid w:val="00B310EC"/>
    <w:rsid w:val="00B312BF"/>
    <w:rsid w:val="00B31314"/>
    <w:rsid w:val="00B316E6"/>
    <w:rsid w:val="00B3178E"/>
    <w:rsid w:val="00B31872"/>
    <w:rsid w:val="00B31E51"/>
    <w:rsid w:val="00B322DE"/>
    <w:rsid w:val="00B322E4"/>
    <w:rsid w:val="00B32311"/>
    <w:rsid w:val="00B3237E"/>
    <w:rsid w:val="00B329A1"/>
    <w:rsid w:val="00B32AF7"/>
    <w:rsid w:val="00B32B81"/>
    <w:rsid w:val="00B32D60"/>
    <w:rsid w:val="00B32FCC"/>
    <w:rsid w:val="00B33054"/>
    <w:rsid w:val="00B3311B"/>
    <w:rsid w:val="00B331D0"/>
    <w:rsid w:val="00B3357F"/>
    <w:rsid w:val="00B339ED"/>
    <w:rsid w:val="00B33A16"/>
    <w:rsid w:val="00B33C37"/>
    <w:rsid w:val="00B3417A"/>
    <w:rsid w:val="00B34481"/>
    <w:rsid w:val="00B3467D"/>
    <w:rsid w:val="00B3495D"/>
    <w:rsid w:val="00B34EFD"/>
    <w:rsid w:val="00B3531C"/>
    <w:rsid w:val="00B359B1"/>
    <w:rsid w:val="00B35AF0"/>
    <w:rsid w:val="00B35F68"/>
    <w:rsid w:val="00B35FDD"/>
    <w:rsid w:val="00B362A6"/>
    <w:rsid w:val="00B3651A"/>
    <w:rsid w:val="00B369FB"/>
    <w:rsid w:val="00B36C97"/>
    <w:rsid w:val="00B36CAF"/>
    <w:rsid w:val="00B36CBF"/>
    <w:rsid w:val="00B36E5F"/>
    <w:rsid w:val="00B37222"/>
    <w:rsid w:val="00B37499"/>
    <w:rsid w:val="00B37760"/>
    <w:rsid w:val="00B37AB1"/>
    <w:rsid w:val="00B37DE7"/>
    <w:rsid w:val="00B37E0B"/>
    <w:rsid w:val="00B37FC4"/>
    <w:rsid w:val="00B37FDB"/>
    <w:rsid w:val="00B408FC"/>
    <w:rsid w:val="00B409D1"/>
    <w:rsid w:val="00B409F2"/>
    <w:rsid w:val="00B40BD1"/>
    <w:rsid w:val="00B40DDB"/>
    <w:rsid w:val="00B4109F"/>
    <w:rsid w:val="00B4131B"/>
    <w:rsid w:val="00B415AF"/>
    <w:rsid w:val="00B4165F"/>
    <w:rsid w:val="00B418DB"/>
    <w:rsid w:val="00B41B0B"/>
    <w:rsid w:val="00B41B3D"/>
    <w:rsid w:val="00B41CA6"/>
    <w:rsid w:val="00B41E86"/>
    <w:rsid w:val="00B41F01"/>
    <w:rsid w:val="00B4229E"/>
    <w:rsid w:val="00B422FD"/>
    <w:rsid w:val="00B4248A"/>
    <w:rsid w:val="00B425FC"/>
    <w:rsid w:val="00B43139"/>
    <w:rsid w:val="00B43AF9"/>
    <w:rsid w:val="00B43FBE"/>
    <w:rsid w:val="00B44085"/>
    <w:rsid w:val="00B44434"/>
    <w:rsid w:val="00B446D3"/>
    <w:rsid w:val="00B4491E"/>
    <w:rsid w:val="00B44A5D"/>
    <w:rsid w:val="00B44B99"/>
    <w:rsid w:val="00B44F7B"/>
    <w:rsid w:val="00B45477"/>
    <w:rsid w:val="00B45621"/>
    <w:rsid w:val="00B45966"/>
    <w:rsid w:val="00B45D31"/>
    <w:rsid w:val="00B45FE4"/>
    <w:rsid w:val="00B46184"/>
    <w:rsid w:val="00B468E2"/>
    <w:rsid w:val="00B46A15"/>
    <w:rsid w:val="00B46BCB"/>
    <w:rsid w:val="00B46C5F"/>
    <w:rsid w:val="00B46D24"/>
    <w:rsid w:val="00B46EC8"/>
    <w:rsid w:val="00B46F3D"/>
    <w:rsid w:val="00B4766F"/>
    <w:rsid w:val="00B4785A"/>
    <w:rsid w:val="00B47D2E"/>
    <w:rsid w:val="00B47EE3"/>
    <w:rsid w:val="00B508A1"/>
    <w:rsid w:val="00B50BB9"/>
    <w:rsid w:val="00B50BBF"/>
    <w:rsid w:val="00B50BEE"/>
    <w:rsid w:val="00B50E1A"/>
    <w:rsid w:val="00B50E99"/>
    <w:rsid w:val="00B51031"/>
    <w:rsid w:val="00B5141B"/>
    <w:rsid w:val="00B516A9"/>
    <w:rsid w:val="00B516B6"/>
    <w:rsid w:val="00B518B2"/>
    <w:rsid w:val="00B51A5D"/>
    <w:rsid w:val="00B51CD0"/>
    <w:rsid w:val="00B51DC1"/>
    <w:rsid w:val="00B51F1B"/>
    <w:rsid w:val="00B51F99"/>
    <w:rsid w:val="00B523B8"/>
    <w:rsid w:val="00B5268B"/>
    <w:rsid w:val="00B52723"/>
    <w:rsid w:val="00B52DEB"/>
    <w:rsid w:val="00B52E7E"/>
    <w:rsid w:val="00B53766"/>
    <w:rsid w:val="00B53786"/>
    <w:rsid w:val="00B53A58"/>
    <w:rsid w:val="00B53FA8"/>
    <w:rsid w:val="00B54133"/>
    <w:rsid w:val="00B5482A"/>
    <w:rsid w:val="00B54974"/>
    <w:rsid w:val="00B54CBF"/>
    <w:rsid w:val="00B54DEC"/>
    <w:rsid w:val="00B55036"/>
    <w:rsid w:val="00B55855"/>
    <w:rsid w:val="00B5594A"/>
    <w:rsid w:val="00B55AA5"/>
    <w:rsid w:val="00B55E48"/>
    <w:rsid w:val="00B5692A"/>
    <w:rsid w:val="00B56E77"/>
    <w:rsid w:val="00B56ED1"/>
    <w:rsid w:val="00B57E60"/>
    <w:rsid w:val="00B57E63"/>
    <w:rsid w:val="00B600BC"/>
    <w:rsid w:val="00B6015B"/>
    <w:rsid w:val="00B601FF"/>
    <w:rsid w:val="00B60296"/>
    <w:rsid w:val="00B60837"/>
    <w:rsid w:val="00B60B74"/>
    <w:rsid w:val="00B60C45"/>
    <w:rsid w:val="00B60CD0"/>
    <w:rsid w:val="00B60CE5"/>
    <w:rsid w:val="00B61117"/>
    <w:rsid w:val="00B6121E"/>
    <w:rsid w:val="00B6129A"/>
    <w:rsid w:val="00B61BE2"/>
    <w:rsid w:val="00B61CB6"/>
    <w:rsid w:val="00B61E60"/>
    <w:rsid w:val="00B61F1F"/>
    <w:rsid w:val="00B61F94"/>
    <w:rsid w:val="00B622A8"/>
    <w:rsid w:val="00B6265D"/>
    <w:rsid w:val="00B62BFC"/>
    <w:rsid w:val="00B631C3"/>
    <w:rsid w:val="00B6325D"/>
    <w:rsid w:val="00B63348"/>
    <w:rsid w:val="00B6342E"/>
    <w:rsid w:val="00B63438"/>
    <w:rsid w:val="00B6348F"/>
    <w:rsid w:val="00B634F8"/>
    <w:rsid w:val="00B63BD8"/>
    <w:rsid w:val="00B63C69"/>
    <w:rsid w:val="00B63DDE"/>
    <w:rsid w:val="00B63F6B"/>
    <w:rsid w:val="00B63F8F"/>
    <w:rsid w:val="00B640C3"/>
    <w:rsid w:val="00B64CFB"/>
    <w:rsid w:val="00B656C7"/>
    <w:rsid w:val="00B65D8A"/>
    <w:rsid w:val="00B65E86"/>
    <w:rsid w:val="00B65F85"/>
    <w:rsid w:val="00B660D3"/>
    <w:rsid w:val="00B661FF"/>
    <w:rsid w:val="00B66215"/>
    <w:rsid w:val="00B66729"/>
    <w:rsid w:val="00B66E4F"/>
    <w:rsid w:val="00B673C7"/>
    <w:rsid w:val="00B67550"/>
    <w:rsid w:val="00B675AC"/>
    <w:rsid w:val="00B67659"/>
    <w:rsid w:val="00B677BC"/>
    <w:rsid w:val="00B678AE"/>
    <w:rsid w:val="00B67937"/>
    <w:rsid w:val="00B67B9B"/>
    <w:rsid w:val="00B67BB9"/>
    <w:rsid w:val="00B702C1"/>
    <w:rsid w:val="00B7082B"/>
    <w:rsid w:val="00B70830"/>
    <w:rsid w:val="00B709DA"/>
    <w:rsid w:val="00B70A09"/>
    <w:rsid w:val="00B70CD6"/>
    <w:rsid w:val="00B70E10"/>
    <w:rsid w:val="00B70E81"/>
    <w:rsid w:val="00B71044"/>
    <w:rsid w:val="00B71239"/>
    <w:rsid w:val="00B717C5"/>
    <w:rsid w:val="00B71986"/>
    <w:rsid w:val="00B7199E"/>
    <w:rsid w:val="00B71B3E"/>
    <w:rsid w:val="00B71C96"/>
    <w:rsid w:val="00B71E74"/>
    <w:rsid w:val="00B71EF2"/>
    <w:rsid w:val="00B72307"/>
    <w:rsid w:val="00B728AE"/>
    <w:rsid w:val="00B729DB"/>
    <w:rsid w:val="00B72CB8"/>
    <w:rsid w:val="00B72DD3"/>
    <w:rsid w:val="00B72DF1"/>
    <w:rsid w:val="00B73330"/>
    <w:rsid w:val="00B73453"/>
    <w:rsid w:val="00B73C59"/>
    <w:rsid w:val="00B746E3"/>
    <w:rsid w:val="00B747C5"/>
    <w:rsid w:val="00B74DAA"/>
    <w:rsid w:val="00B74DB8"/>
    <w:rsid w:val="00B751D2"/>
    <w:rsid w:val="00B7550D"/>
    <w:rsid w:val="00B759B8"/>
    <w:rsid w:val="00B75CAB"/>
    <w:rsid w:val="00B76108"/>
    <w:rsid w:val="00B7617B"/>
    <w:rsid w:val="00B76872"/>
    <w:rsid w:val="00B76AE3"/>
    <w:rsid w:val="00B76DA1"/>
    <w:rsid w:val="00B76E43"/>
    <w:rsid w:val="00B76E8D"/>
    <w:rsid w:val="00B776B4"/>
    <w:rsid w:val="00B7795F"/>
    <w:rsid w:val="00B77C6D"/>
    <w:rsid w:val="00B800EF"/>
    <w:rsid w:val="00B801EA"/>
    <w:rsid w:val="00B8068E"/>
    <w:rsid w:val="00B806D4"/>
    <w:rsid w:val="00B80B53"/>
    <w:rsid w:val="00B812AC"/>
    <w:rsid w:val="00B814AB"/>
    <w:rsid w:val="00B815D9"/>
    <w:rsid w:val="00B816C1"/>
    <w:rsid w:val="00B817A4"/>
    <w:rsid w:val="00B817C9"/>
    <w:rsid w:val="00B819E7"/>
    <w:rsid w:val="00B81C06"/>
    <w:rsid w:val="00B81CBB"/>
    <w:rsid w:val="00B81CDA"/>
    <w:rsid w:val="00B81D3E"/>
    <w:rsid w:val="00B8200D"/>
    <w:rsid w:val="00B8206F"/>
    <w:rsid w:val="00B820A8"/>
    <w:rsid w:val="00B822BE"/>
    <w:rsid w:val="00B824FB"/>
    <w:rsid w:val="00B82933"/>
    <w:rsid w:val="00B82DB5"/>
    <w:rsid w:val="00B82FD1"/>
    <w:rsid w:val="00B8306B"/>
    <w:rsid w:val="00B8389B"/>
    <w:rsid w:val="00B83EC3"/>
    <w:rsid w:val="00B8401B"/>
    <w:rsid w:val="00B84512"/>
    <w:rsid w:val="00B84523"/>
    <w:rsid w:val="00B84590"/>
    <w:rsid w:val="00B84C51"/>
    <w:rsid w:val="00B84C54"/>
    <w:rsid w:val="00B84DB5"/>
    <w:rsid w:val="00B84DE1"/>
    <w:rsid w:val="00B84E8A"/>
    <w:rsid w:val="00B851DD"/>
    <w:rsid w:val="00B8586C"/>
    <w:rsid w:val="00B85B68"/>
    <w:rsid w:val="00B85DDB"/>
    <w:rsid w:val="00B85EE9"/>
    <w:rsid w:val="00B85F10"/>
    <w:rsid w:val="00B85F88"/>
    <w:rsid w:val="00B85FB5"/>
    <w:rsid w:val="00B8644B"/>
    <w:rsid w:val="00B86577"/>
    <w:rsid w:val="00B86BF4"/>
    <w:rsid w:val="00B86F5A"/>
    <w:rsid w:val="00B8733A"/>
    <w:rsid w:val="00B87424"/>
    <w:rsid w:val="00B875E5"/>
    <w:rsid w:val="00B87850"/>
    <w:rsid w:val="00B87CAB"/>
    <w:rsid w:val="00B90121"/>
    <w:rsid w:val="00B9017C"/>
    <w:rsid w:val="00B90206"/>
    <w:rsid w:val="00B9022E"/>
    <w:rsid w:val="00B9035C"/>
    <w:rsid w:val="00B9058F"/>
    <w:rsid w:val="00B907E1"/>
    <w:rsid w:val="00B9084B"/>
    <w:rsid w:val="00B908B3"/>
    <w:rsid w:val="00B90A79"/>
    <w:rsid w:val="00B90D94"/>
    <w:rsid w:val="00B910F5"/>
    <w:rsid w:val="00B91250"/>
    <w:rsid w:val="00B912AF"/>
    <w:rsid w:val="00B915E5"/>
    <w:rsid w:val="00B9168D"/>
    <w:rsid w:val="00B916FA"/>
    <w:rsid w:val="00B91AF8"/>
    <w:rsid w:val="00B91B05"/>
    <w:rsid w:val="00B91C1C"/>
    <w:rsid w:val="00B926ED"/>
    <w:rsid w:val="00B9273C"/>
    <w:rsid w:val="00B92852"/>
    <w:rsid w:val="00B9292C"/>
    <w:rsid w:val="00B92B1A"/>
    <w:rsid w:val="00B92BE0"/>
    <w:rsid w:val="00B92F3C"/>
    <w:rsid w:val="00B92F83"/>
    <w:rsid w:val="00B931D8"/>
    <w:rsid w:val="00B93758"/>
    <w:rsid w:val="00B93834"/>
    <w:rsid w:val="00B9394F"/>
    <w:rsid w:val="00B93B2D"/>
    <w:rsid w:val="00B93D05"/>
    <w:rsid w:val="00B942F0"/>
    <w:rsid w:val="00B94320"/>
    <w:rsid w:val="00B943C2"/>
    <w:rsid w:val="00B94454"/>
    <w:rsid w:val="00B945F4"/>
    <w:rsid w:val="00B946E6"/>
    <w:rsid w:val="00B9480F"/>
    <w:rsid w:val="00B949B1"/>
    <w:rsid w:val="00B94B06"/>
    <w:rsid w:val="00B94CCD"/>
    <w:rsid w:val="00B950BC"/>
    <w:rsid w:val="00B95146"/>
    <w:rsid w:val="00B957C1"/>
    <w:rsid w:val="00B95800"/>
    <w:rsid w:val="00B95BB6"/>
    <w:rsid w:val="00B95CBA"/>
    <w:rsid w:val="00B95D1F"/>
    <w:rsid w:val="00B95E12"/>
    <w:rsid w:val="00B95E60"/>
    <w:rsid w:val="00B961F3"/>
    <w:rsid w:val="00B96307"/>
    <w:rsid w:val="00B964B4"/>
    <w:rsid w:val="00B966B4"/>
    <w:rsid w:val="00B966E0"/>
    <w:rsid w:val="00B967B5"/>
    <w:rsid w:val="00B9689D"/>
    <w:rsid w:val="00B968B2"/>
    <w:rsid w:val="00B969E2"/>
    <w:rsid w:val="00B96DC8"/>
    <w:rsid w:val="00B96FEB"/>
    <w:rsid w:val="00B970B0"/>
    <w:rsid w:val="00B97383"/>
    <w:rsid w:val="00B97676"/>
    <w:rsid w:val="00B97A41"/>
    <w:rsid w:val="00B97AB1"/>
    <w:rsid w:val="00B97C57"/>
    <w:rsid w:val="00B97DFF"/>
    <w:rsid w:val="00B97E7E"/>
    <w:rsid w:val="00B97FAD"/>
    <w:rsid w:val="00BA09CF"/>
    <w:rsid w:val="00BA0CD6"/>
    <w:rsid w:val="00BA11B3"/>
    <w:rsid w:val="00BA134E"/>
    <w:rsid w:val="00BA15A7"/>
    <w:rsid w:val="00BA1A0C"/>
    <w:rsid w:val="00BA1B64"/>
    <w:rsid w:val="00BA1F89"/>
    <w:rsid w:val="00BA2590"/>
    <w:rsid w:val="00BA2889"/>
    <w:rsid w:val="00BA2CA6"/>
    <w:rsid w:val="00BA2D02"/>
    <w:rsid w:val="00BA3082"/>
    <w:rsid w:val="00BA341F"/>
    <w:rsid w:val="00BA389F"/>
    <w:rsid w:val="00BA397A"/>
    <w:rsid w:val="00BA4251"/>
    <w:rsid w:val="00BA439C"/>
    <w:rsid w:val="00BA440F"/>
    <w:rsid w:val="00BA4422"/>
    <w:rsid w:val="00BA443C"/>
    <w:rsid w:val="00BA4558"/>
    <w:rsid w:val="00BA4775"/>
    <w:rsid w:val="00BA47EF"/>
    <w:rsid w:val="00BA480B"/>
    <w:rsid w:val="00BA4840"/>
    <w:rsid w:val="00BA4DA6"/>
    <w:rsid w:val="00BA4FFF"/>
    <w:rsid w:val="00BA5E73"/>
    <w:rsid w:val="00BA5F90"/>
    <w:rsid w:val="00BA68BD"/>
    <w:rsid w:val="00BA6B3B"/>
    <w:rsid w:val="00BA6BCA"/>
    <w:rsid w:val="00BA6CCA"/>
    <w:rsid w:val="00BA6E1E"/>
    <w:rsid w:val="00BA768D"/>
    <w:rsid w:val="00BA79EC"/>
    <w:rsid w:val="00BA7A0C"/>
    <w:rsid w:val="00BA7D21"/>
    <w:rsid w:val="00BA7D26"/>
    <w:rsid w:val="00BA7E60"/>
    <w:rsid w:val="00BA7FC0"/>
    <w:rsid w:val="00BB01CA"/>
    <w:rsid w:val="00BB0A56"/>
    <w:rsid w:val="00BB0DAC"/>
    <w:rsid w:val="00BB0FA8"/>
    <w:rsid w:val="00BB16CF"/>
    <w:rsid w:val="00BB181E"/>
    <w:rsid w:val="00BB1D8E"/>
    <w:rsid w:val="00BB1F82"/>
    <w:rsid w:val="00BB22CD"/>
    <w:rsid w:val="00BB240A"/>
    <w:rsid w:val="00BB262E"/>
    <w:rsid w:val="00BB27CD"/>
    <w:rsid w:val="00BB29F9"/>
    <w:rsid w:val="00BB2EA4"/>
    <w:rsid w:val="00BB306C"/>
    <w:rsid w:val="00BB31C3"/>
    <w:rsid w:val="00BB3236"/>
    <w:rsid w:val="00BB3B58"/>
    <w:rsid w:val="00BB3B77"/>
    <w:rsid w:val="00BB3DF3"/>
    <w:rsid w:val="00BB40C1"/>
    <w:rsid w:val="00BB41C6"/>
    <w:rsid w:val="00BB4263"/>
    <w:rsid w:val="00BB4898"/>
    <w:rsid w:val="00BB4A6A"/>
    <w:rsid w:val="00BB4B30"/>
    <w:rsid w:val="00BB4CBE"/>
    <w:rsid w:val="00BB4F7A"/>
    <w:rsid w:val="00BB5025"/>
    <w:rsid w:val="00BB5432"/>
    <w:rsid w:val="00BB5495"/>
    <w:rsid w:val="00BB57BF"/>
    <w:rsid w:val="00BB590A"/>
    <w:rsid w:val="00BB60CE"/>
    <w:rsid w:val="00BB614B"/>
    <w:rsid w:val="00BB63C2"/>
    <w:rsid w:val="00BB6ABB"/>
    <w:rsid w:val="00BB7BDD"/>
    <w:rsid w:val="00BC04FC"/>
    <w:rsid w:val="00BC0818"/>
    <w:rsid w:val="00BC0905"/>
    <w:rsid w:val="00BC0957"/>
    <w:rsid w:val="00BC0B02"/>
    <w:rsid w:val="00BC13D6"/>
    <w:rsid w:val="00BC1881"/>
    <w:rsid w:val="00BC1B82"/>
    <w:rsid w:val="00BC1BAA"/>
    <w:rsid w:val="00BC1D5C"/>
    <w:rsid w:val="00BC1DBF"/>
    <w:rsid w:val="00BC20CB"/>
    <w:rsid w:val="00BC20D4"/>
    <w:rsid w:val="00BC255E"/>
    <w:rsid w:val="00BC28F4"/>
    <w:rsid w:val="00BC290D"/>
    <w:rsid w:val="00BC2D05"/>
    <w:rsid w:val="00BC36EC"/>
    <w:rsid w:val="00BC3768"/>
    <w:rsid w:val="00BC380A"/>
    <w:rsid w:val="00BC3B32"/>
    <w:rsid w:val="00BC42E2"/>
    <w:rsid w:val="00BC42EB"/>
    <w:rsid w:val="00BC4529"/>
    <w:rsid w:val="00BC465B"/>
    <w:rsid w:val="00BC48D7"/>
    <w:rsid w:val="00BC4CDE"/>
    <w:rsid w:val="00BC4CE6"/>
    <w:rsid w:val="00BC4D5B"/>
    <w:rsid w:val="00BC54A6"/>
    <w:rsid w:val="00BC54AC"/>
    <w:rsid w:val="00BC5609"/>
    <w:rsid w:val="00BC5790"/>
    <w:rsid w:val="00BC5A24"/>
    <w:rsid w:val="00BC5A60"/>
    <w:rsid w:val="00BC5B19"/>
    <w:rsid w:val="00BC5B4D"/>
    <w:rsid w:val="00BC5C1D"/>
    <w:rsid w:val="00BC5C7E"/>
    <w:rsid w:val="00BC5EFF"/>
    <w:rsid w:val="00BC6117"/>
    <w:rsid w:val="00BC6237"/>
    <w:rsid w:val="00BC6291"/>
    <w:rsid w:val="00BC678E"/>
    <w:rsid w:val="00BC67A1"/>
    <w:rsid w:val="00BC6B9B"/>
    <w:rsid w:val="00BC6CF1"/>
    <w:rsid w:val="00BC6F24"/>
    <w:rsid w:val="00BC6FAD"/>
    <w:rsid w:val="00BC74BE"/>
    <w:rsid w:val="00BC75D3"/>
    <w:rsid w:val="00BC7666"/>
    <w:rsid w:val="00BC76B3"/>
    <w:rsid w:val="00BC7E8F"/>
    <w:rsid w:val="00BD013A"/>
    <w:rsid w:val="00BD0C20"/>
    <w:rsid w:val="00BD0C58"/>
    <w:rsid w:val="00BD0F73"/>
    <w:rsid w:val="00BD1585"/>
    <w:rsid w:val="00BD17B9"/>
    <w:rsid w:val="00BD17C6"/>
    <w:rsid w:val="00BD17DB"/>
    <w:rsid w:val="00BD1800"/>
    <w:rsid w:val="00BD1B1E"/>
    <w:rsid w:val="00BD1B81"/>
    <w:rsid w:val="00BD2164"/>
    <w:rsid w:val="00BD218F"/>
    <w:rsid w:val="00BD2BBA"/>
    <w:rsid w:val="00BD304B"/>
    <w:rsid w:val="00BD34DA"/>
    <w:rsid w:val="00BD3565"/>
    <w:rsid w:val="00BD3567"/>
    <w:rsid w:val="00BD3DFA"/>
    <w:rsid w:val="00BD40B6"/>
    <w:rsid w:val="00BD41BD"/>
    <w:rsid w:val="00BD4AC8"/>
    <w:rsid w:val="00BD4B3A"/>
    <w:rsid w:val="00BD4EA6"/>
    <w:rsid w:val="00BD4FB8"/>
    <w:rsid w:val="00BD5363"/>
    <w:rsid w:val="00BD551D"/>
    <w:rsid w:val="00BD5D72"/>
    <w:rsid w:val="00BD5FDD"/>
    <w:rsid w:val="00BD6359"/>
    <w:rsid w:val="00BD6489"/>
    <w:rsid w:val="00BD656D"/>
    <w:rsid w:val="00BD6E9F"/>
    <w:rsid w:val="00BD75AB"/>
    <w:rsid w:val="00BD75E0"/>
    <w:rsid w:val="00BD790E"/>
    <w:rsid w:val="00BD7BF4"/>
    <w:rsid w:val="00BD7C2D"/>
    <w:rsid w:val="00BD7DEF"/>
    <w:rsid w:val="00BD7EFE"/>
    <w:rsid w:val="00BE0200"/>
    <w:rsid w:val="00BE0553"/>
    <w:rsid w:val="00BE0576"/>
    <w:rsid w:val="00BE059D"/>
    <w:rsid w:val="00BE062D"/>
    <w:rsid w:val="00BE0899"/>
    <w:rsid w:val="00BE0C4B"/>
    <w:rsid w:val="00BE0D85"/>
    <w:rsid w:val="00BE0E41"/>
    <w:rsid w:val="00BE0F86"/>
    <w:rsid w:val="00BE1226"/>
    <w:rsid w:val="00BE1661"/>
    <w:rsid w:val="00BE1B6E"/>
    <w:rsid w:val="00BE1C1A"/>
    <w:rsid w:val="00BE1C57"/>
    <w:rsid w:val="00BE26EB"/>
    <w:rsid w:val="00BE2C48"/>
    <w:rsid w:val="00BE2F0A"/>
    <w:rsid w:val="00BE3158"/>
    <w:rsid w:val="00BE3369"/>
    <w:rsid w:val="00BE34EB"/>
    <w:rsid w:val="00BE372A"/>
    <w:rsid w:val="00BE3763"/>
    <w:rsid w:val="00BE3CC6"/>
    <w:rsid w:val="00BE3CF6"/>
    <w:rsid w:val="00BE3D63"/>
    <w:rsid w:val="00BE3FF2"/>
    <w:rsid w:val="00BE412E"/>
    <w:rsid w:val="00BE41D6"/>
    <w:rsid w:val="00BE46D0"/>
    <w:rsid w:val="00BE479F"/>
    <w:rsid w:val="00BE4A64"/>
    <w:rsid w:val="00BE4EDA"/>
    <w:rsid w:val="00BE53EB"/>
    <w:rsid w:val="00BE5784"/>
    <w:rsid w:val="00BE5823"/>
    <w:rsid w:val="00BE5ACC"/>
    <w:rsid w:val="00BE5AF4"/>
    <w:rsid w:val="00BE5BC2"/>
    <w:rsid w:val="00BE5C00"/>
    <w:rsid w:val="00BE60AB"/>
    <w:rsid w:val="00BE60F2"/>
    <w:rsid w:val="00BE6453"/>
    <w:rsid w:val="00BE66C3"/>
    <w:rsid w:val="00BE687C"/>
    <w:rsid w:val="00BE6FEE"/>
    <w:rsid w:val="00BE7163"/>
    <w:rsid w:val="00BE7611"/>
    <w:rsid w:val="00BE77C5"/>
    <w:rsid w:val="00BE789C"/>
    <w:rsid w:val="00BE7FBD"/>
    <w:rsid w:val="00BF0151"/>
    <w:rsid w:val="00BF057E"/>
    <w:rsid w:val="00BF08A7"/>
    <w:rsid w:val="00BF0A32"/>
    <w:rsid w:val="00BF0B37"/>
    <w:rsid w:val="00BF0CC5"/>
    <w:rsid w:val="00BF0CCF"/>
    <w:rsid w:val="00BF11FB"/>
    <w:rsid w:val="00BF13B8"/>
    <w:rsid w:val="00BF1402"/>
    <w:rsid w:val="00BF1440"/>
    <w:rsid w:val="00BF1EE8"/>
    <w:rsid w:val="00BF1FB9"/>
    <w:rsid w:val="00BF22F2"/>
    <w:rsid w:val="00BF2424"/>
    <w:rsid w:val="00BF2C49"/>
    <w:rsid w:val="00BF2F5B"/>
    <w:rsid w:val="00BF3185"/>
    <w:rsid w:val="00BF33E3"/>
    <w:rsid w:val="00BF341A"/>
    <w:rsid w:val="00BF370F"/>
    <w:rsid w:val="00BF373A"/>
    <w:rsid w:val="00BF3A4E"/>
    <w:rsid w:val="00BF3A91"/>
    <w:rsid w:val="00BF3BFE"/>
    <w:rsid w:val="00BF4133"/>
    <w:rsid w:val="00BF44F6"/>
    <w:rsid w:val="00BF4534"/>
    <w:rsid w:val="00BF4A34"/>
    <w:rsid w:val="00BF4C69"/>
    <w:rsid w:val="00BF50DD"/>
    <w:rsid w:val="00BF51BD"/>
    <w:rsid w:val="00BF525F"/>
    <w:rsid w:val="00BF5395"/>
    <w:rsid w:val="00BF53AA"/>
    <w:rsid w:val="00BF5508"/>
    <w:rsid w:val="00BF5668"/>
    <w:rsid w:val="00BF56CE"/>
    <w:rsid w:val="00BF5770"/>
    <w:rsid w:val="00BF59BC"/>
    <w:rsid w:val="00BF5A30"/>
    <w:rsid w:val="00BF5AF0"/>
    <w:rsid w:val="00BF6206"/>
    <w:rsid w:val="00BF6A16"/>
    <w:rsid w:val="00BF6A4A"/>
    <w:rsid w:val="00BF6B4F"/>
    <w:rsid w:val="00BF6F2A"/>
    <w:rsid w:val="00BF7018"/>
    <w:rsid w:val="00BF711E"/>
    <w:rsid w:val="00BF77DD"/>
    <w:rsid w:val="00BF783A"/>
    <w:rsid w:val="00BF79F6"/>
    <w:rsid w:val="00BF7B54"/>
    <w:rsid w:val="00BF7F1B"/>
    <w:rsid w:val="00BF7F7E"/>
    <w:rsid w:val="00C00212"/>
    <w:rsid w:val="00C0037B"/>
    <w:rsid w:val="00C003B3"/>
    <w:rsid w:val="00C007A8"/>
    <w:rsid w:val="00C00AD4"/>
    <w:rsid w:val="00C00DF2"/>
    <w:rsid w:val="00C00F58"/>
    <w:rsid w:val="00C0112E"/>
    <w:rsid w:val="00C01210"/>
    <w:rsid w:val="00C013D7"/>
    <w:rsid w:val="00C01A9B"/>
    <w:rsid w:val="00C01E2A"/>
    <w:rsid w:val="00C026CF"/>
    <w:rsid w:val="00C02953"/>
    <w:rsid w:val="00C02A9D"/>
    <w:rsid w:val="00C02C44"/>
    <w:rsid w:val="00C02DD1"/>
    <w:rsid w:val="00C0370A"/>
    <w:rsid w:val="00C03B0F"/>
    <w:rsid w:val="00C03F85"/>
    <w:rsid w:val="00C041C1"/>
    <w:rsid w:val="00C04731"/>
    <w:rsid w:val="00C0474E"/>
    <w:rsid w:val="00C04B38"/>
    <w:rsid w:val="00C04DC3"/>
    <w:rsid w:val="00C04EC0"/>
    <w:rsid w:val="00C04F22"/>
    <w:rsid w:val="00C05F62"/>
    <w:rsid w:val="00C06302"/>
    <w:rsid w:val="00C06346"/>
    <w:rsid w:val="00C06371"/>
    <w:rsid w:val="00C06398"/>
    <w:rsid w:val="00C065B7"/>
    <w:rsid w:val="00C06841"/>
    <w:rsid w:val="00C068BA"/>
    <w:rsid w:val="00C069CD"/>
    <w:rsid w:val="00C06D62"/>
    <w:rsid w:val="00C06ECA"/>
    <w:rsid w:val="00C0734C"/>
    <w:rsid w:val="00C073A6"/>
    <w:rsid w:val="00C07437"/>
    <w:rsid w:val="00C07861"/>
    <w:rsid w:val="00C07970"/>
    <w:rsid w:val="00C07AAF"/>
    <w:rsid w:val="00C07D7E"/>
    <w:rsid w:val="00C07EED"/>
    <w:rsid w:val="00C07F79"/>
    <w:rsid w:val="00C07F8C"/>
    <w:rsid w:val="00C1093E"/>
    <w:rsid w:val="00C10B32"/>
    <w:rsid w:val="00C10B59"/>
    <w:rsid w:val="00C10C0E"/>
    <w:rsid w:val="00C10C6F"/>
    <w:rsid w:val="00C10EC6"/>
    <w:rsid w:val="00C10EF1"/>
    <w:rsid w:val="00C11246"/>
    <w:rsid w:val="00C1168D"/>
    <w:rsid w:val="00C116DF"/>
    <w:rsid w:val="00C11817"/>
    <w:rsid w:val="00C11A82"/>
    <w:rsid w:val="00C11B76"/>
    <w:rsid w:val="00C11B77"/>
    <w:rsid w:val="00C11FC6"/>
    <w:rsid w:val="00C120DD"/>
    <w:rsid w:val="00C120EC"/>
    <w:rsid w:val="00C1213D"/>
    <w:rsid w:val="00C1250E"/>
    <w:rsid w:val="00C127EA"/>
    <w:rsid w:val="00C1281E"/>
    <w:rsid w:val="00C12955"/>
    <w:rsid w:val="00C129DC"/>
    <w:rsid w:val="00C12DC7"/>
    <w:rsid w:val="00C12F51"/>
    <w:rsid w:val="00C13582"/>
    <w:rsid w:val="00C13AF8"/>
    <w:rsid w:val="00C13B43"/>
    <w:rsid w:val="00C13D71"/>
    <w:rsid w:val="00C13DD3"/>
    <w:rsid w:val="00C13FDC"/>
    <w:rsid w:val="00C1416B"/>
    <w:rsid w:val="00C141AF"/>
    <w:rsid w:val="00C1447B"/>
    <w:rsid w:val="00C148DB"/>
    <w:rsid w:val="00C14A3E"/>
    <w:rsid w:val="00C14CFA"/>
    <w:rsid w:val="00C152EB"/>
    <w:rsid w:val="00C153A5"/>
    <w:rsid w:val="00C156F5"/>
    <w:rsid w:val="00C1592C"/>
    <w:rsid w:val="00C15BB1"/>
    <w:rsid w:val="00C15E59"/>
    <w:rsid w:val="00C16CCD"/>
    <w:rsid w:val="00C16FAC"/>
    <w:rsid w:val="00C171BA"/>
    <w:rsid w:val="00C17297"/>
    <w:rsid w:val="00C175BC"/>
    <w:rsid w:val="00C178D7"/>
    <w:rsid w:val="00C179C0"/>
    <w:rsid w:val="00C17AAA"/>
    <w:rsid w:val="00C17B5E"/>
    <w:rsid w:val="00C17CB1"/>
    <w:rsid w:val="00C20430"/>
    <w:rsid w:val="00C2048E"/>
    <w:rsid w:val="00C20AF4"/>
    <w:rsid w:val="00C20E1E"/>
    <w:rsid w:val="00C20F67"/>
    <w:rsid w:val="00C212FD"/>
    <w:rsid w:val="00C21358"/>
    <w:rsid w:val="00C21628"/>
    <w:rsid w:val="00C2175F"/>
    <w:rsid w:val="00C21D68"/>
    <w:rsid w:val="00C22119"/>
    <w:rsid w:val="00C2227E"/>
    <w:rsid w:val="00C22323"/>
    <w:rsid w:val="00C223D5"/>
    <w:rsid w:val="00C225C9"/>
    <w:rsid w:val="00C22664"/>
    <w:rsid w:val="00C22AE4"/>
    <w:rsid w:val="00C22C24"/>
    <w:rsid w:val="00C23476"/>
    <w:rsid w:val="00C23570"/>
    <w:rsid w:val="00C2359D"/>
    <w:rsid w:val="00C23943"/>
    <w:rsid w:val="00C23BCA"/>
    <w:rsid w:val="00C240AC"/>
    <w:rsid w:val="00C2489E"/>
    <w:rsid w:val="00C248C4"/>
    <w:rsid w:val="00C24A6D"/>
    <w:rsid w:val="00C24BCD"/>
    <w:rsid w:val="00C24E34"/>
    <w:rsid w:val="00C24FC3"/>
    <w:rsid w:val="00C250F8"/>
    <w:rsid w:val="00C2521E"/>
    <w:rsid w:val="00C25258"/>
    <w:rsid w:val="00C25710"/>
    <w:rsid w:val="00C25ADC"/>
    <w:rsid w:val="00C25B43"/>
    <w:rsid w:val="00C25E87"/>
    <w:rsid w:val="00C25FCE"/>
    <w:rsid w:val="00C25FD8"/>
    <w:rsid w:val="00C264E6"/>
    <w:rsid w:val="00C265FB"/>
    <w:rsid w:val="00C2676B"/>
    <w:rsid w:val="00C26E93"/>
    <w:rsid w:val="00C26FDF"/>
    <w:rsid w:val="00C2704A"/>
    <w:rsid w:val="00C271A5"/>
    <w:rsid w:val="00C271AA"/>
    <w:rsid w:val="00C272A2"/>
    <w:rsid w:val="00C27720"/>
    <w:rsid w:val="00C27AAE"/>
    <w:rsid w:val="00C27B30"/>
    <w:rsid w:val="00C27C14"/>
    <w:rsid w:val="00C30085"/>
    <w:rsid w:val="00C30101"/>
    <w:rsid w:val="00C3031E"/>
    <w:rsid w:val="00C305A1"/>
    <w:rsid w:val="00C30A25"/>
    <w:rsid w:val="00C30BDB"/>
    <w:rsid w:val="00C31057"/>
    <w:rsid w:val="00C310C8"/>
    <w:rsid w:val="00C3115B"/>
    <w:rsid w:val="00C314A9"/>
    <w:rsid w:val="00C3174C"/>
    <w:rsid w:val="00C31855"/>
    <w:rsid w:val="00C31F34"/>
    <w:rsid w:val="00C323D2"/>
    <w:rsid w:val="00C326C3"/>
    <w:rsid w:val="00C32785"/>
    <w:rsid w:val="00C3287C"/>
    <w:rsid w:val="00C32907"/>
    <w:rsid w:val="00C3297A"/>
    <w:rsid w:val="00C32C35"/>
    <w:rsid w:val="00C32C80"/>
    <w:rsid w:val="00C32CA8"/>
    <w:rsid w:val="00C32F71"/>
    <w:rsid w:val="00C334E0"/>
    <w:rsid w:val="00C335C1"/>
    <w:rsid w:val="00C33A1F"/>
    <w:rsid w:val="00C33BE7"/>
    <w:rsid w:val="00C33C43"/>
    <w:rsid w:val="00C33FD7"/>
    <w:rsid w:val="00C346D2"/>
    <w:rsid w:val="00C34CC7"/>
    <w:rsid w:val="00C34D0B"/>
    <w:rsid w:val="00C350A0"/>
    <w:rsid w:val="00C35AB5"/>
    <w:rsid w:val="00C360B7"/>
    <w:rsid w:val="00C360F1"/>
    <w:rsid w:val="00C361CA"/>
    <w:rsid w:val="00C3629F"/>
    <w:rsid w:val="00C364BD"/>
    <w:rsid w:val="00C3660B"/>
    <w:rsid w:val="00C36A1B"/>
    <w:rsid w:val="00C36D46"/>
    <w:rsid w:val="00C36DB2"/>
    <w:rsid w:val="00C37013"/>
    <w:rsid w:val="00C376C2"/>
    <w:rsid w:val="00C3785F"/>
    <w:rsid w:val="00C378CE"/>
    <w:rsid w:val="00C37951"/>
    <w:rsid w:val="00C37B97"/>
    <w:rsid w:val="00C4034D"/>
    <w:rsid w:val="00C4046F"/>
    <w:rsid w:val="00C4076F"/>
    <w:rsid w:val="00C40790"/>
    <w:rsid w:val="00C40B82"/>
    <w:rsid w:val="00C40BA1"/>
    <w:rsid w:val="00C40BB5"/>
    <w:rsid w:val="00C40E81"/>
    <w:rsid w:val="00C40F7B"/>
    <w:rsid w:val="00C4128A"/>
    <w:rsid w:val="00C4151A"/>
    <w:rsid w:val="00C41A56"/>
    <w:rsid w:val="00C41CDD"/>
    <w:rsid w:val="00C4240B"/>
    <w:rsid w:val="00C42744"/>
    <w:rsid w:val="00C4277B"/>
    <w:rsid w:val="00C438E0"/>
    <w:rsid w:val="00C439F2"/>
    <w:rsid w:val="00C43B0C"/>
    <w:rsid w:val="00C43C05"/>
    <w:rsid w:val="00C43D18"/>
    <w:rsid w:val="00C44074"/>
    <w:rsid w:val="00C440B7"/>
    <w:rsid w:val="00C441CB"/>
    <w:rsid w:val="00C44728"/>
    <w:rsid w:val="00C44C3C"/>
    <w:rsid w:val="00C44C5C"/>
    <w:rsid w:val="00C44DDA"/>
    <w:rsid w:val="00C44EED"/>
    <w:rsid w:val="00C451FE"/>
    <w:rsid w:val="00C45B5C"/>
    <w:rsid w:val="00C45B68"/>
    <w:rsid w:val="00C45B8D"/>
    <w:rsid w:val="00C45EF3"/>
    <w:rsid w:val="00C45FA4"/>
    <w:rsid w:val="00C4685E"/>
    <w:rsid w:val="00C46A05"/>
    <w:rsid w:val="00C46EDB"/>
    <w:rsid w:val="00C47113"/>
    <w:rsid w:val="00C472A9"/>
    <w:rsid w:val="00C4759F"/>
    <w:rsid w:val="00C479B9"/>
    <w:rsid w:val="00C47EBA"/>
    <w:rsid w:val="00C47EF5"/>
    <w:rsid w:val="00C5025E"/>
    <w:rsid w:val="00C5105D"/>
    <w:rsid w:val="00C5159A"/>
    <w:rsid w:val="00C519A7"/>
    <w:rsid w:val="00C51B7D"/>
    <w:rsid w:val="00C51BEC"/>
    <w:rsid w:val="00C51BF4"/>
    <w:rsid w:val="00C51D44"/>
    <w:rsid w:val="00C52040"/>
    <w:rsid w:val="00C523B5"/>
    <w:rsid w:val="00C523CC"/>
    <w:rsid w:val="00C5280C"/>
    <w:rsid w:val="00C52C20"/>
    <w:rsid w:val="00C52F93"/>
    <w:rsid w:val="00C53266"/>
    <w:rsid w:val="00C53327"/>
    <w:rsid w:val="00C53760"/>
    <w:rsid w:val="00C54156"/>
    <w:rsid w:val="00C54169"/>
    <w:rsid w:val="00C54393"/>
    <w:rsid w:val="00C5449B"/>
    <w:rsid w:val="00C544EB"/>
    <w:rsid w:val="00C54C45"/>
    <w:rsid w:val="00C54F23"/>
    <w:rsid w:val="00C55233"/>
    <w:rsid w:val="00C559DD"/>
    <w:rsid w:val="00C55A5B"/>
    <w:rsid w:val="00C55ABD"/>
    <w:rsid w:val="00C56051"/>
    <w:rsid w:val="00C560EE"/>
    <w:rsid w:val="00C5613A"/>
    <w:rsid w:val="00C567A1"/>
    <w:rsid w:val="00C56B7A"/>
    <w:rsid w:val="00C56B9F"/>
    <w:rsid w:val="00C56D21"/>
    <w:rsid w:val="00C56D80"/>
    <w:rsid w:val="00C577AB"/>
    <w:rsid w:val="00C5786D"/>
    <w:rsid w:val="00C60020"/>
    <w:rsid w:val="00C6023B"/>
    <w:rsid w:val="00C604F6"/>
    <w:rsid w:val="00C60526"/>
    <w:rsid w:val="00C6091F"/>
    <w:rsid w:val="00C6092E"/>
    <w:rsid w:val="00C60941"/>
    <w:rsid w:val="00C60E60"/>
    <w:rsid w:val="00C60F8F"/>
    <w:rsid w:val="00C61568"/>
    <w:rsid w:val="00C61617"/>
    <w:rsid w:val="00C61BBB"/>
    <w:rsid w:val="00C61BC0"/>
    <w:rsid w:val="00C61C29"/>
    <w:rsid w:val="00C61D24"/>
    <w:rsid w:val="00C61F95"/>
    <w:rsid w:val="00C6206C"/>
    <w:rsid w:val="00C6210B"/>
    <w:rsid w:val="00C621D7"/>
    <w:rsid w:val="00C626A5"/>
    <w:rsid w:val="00C6280C"/>
    <w:rsid w:val="00C6281C"/>
    <w:rsid w:val="00C62846"/>
    <w:rsid w:val="00C6285E"/>
    <w:rsid w:val="00C628C5"/>
    <w:rsid w:val="00C631E3"/>
    <w:rsid w:val="00C63278"/>
    <w:rsid w:val="00C634D7"/>
    <w:rsid w:val="00C634E9"/>
    <w:rsid w:val="00C636AA"/>
    <w:rsid w:val="00C637E8"/>
    <w:rsid w:val="00C63B35"/>
    <w:rsid w:val="00C63E5A"/>
    <w:rsid w:val="00C63E7D"/>
    <w:rsid w:val="00C641F2"/>
    <w:rsid w:val="00C6429B"/>
    <w:rsid w:val="00C64887"/>
    <w:rsid w:val="00C64FDD"/>
    <w:rsid w:val="00C65281"/>
    <w:rsid w:val="00C655C9"/>
    <w:rsid w:val="00C65632"/>
    <w:rsid w:val="00C65704"/>
    <w:rsid w:val="00C65C46"/>
    <w:rsid w:val="00C65D6E"/>
    <w:rsid w:val="00C65EF2"/>
    <w:rsid w:val="00C662F0"/>
    <w:rsid w:val="00C662F2"/>
    <w:rsid w:val="00C66380"/>
    <w:rsid w:val="00C66490"/>
    <w:rsid w:val="00C6671A"/>
    <w:rsid w:val="00C66898"/>
    <w:rsid w:val="00C66E48"/>
    <w:rsid w:val="00C66EF8"/>
    <w:rsid w:val="00C67100"/>
    <w:rsid w:val="00C678C6"/>
    <w:rsid w:val="00C67E91"/>
    <w:rsid w:val="00C7004F"/>
    <w:rsid w:val="00C70144"/>
    <w:rsid w:val="00C703FD"/>
    <w:rsid w:val="00C70474"/>
    <w:rsid w:val="00C70746"/>
    <w:rsid w:val="00C70EC5"/>
    <w:rsid w:val="00C71167"/>
    <w:rsid w:val="00C7171D"/>
    <w:rsid w:val="00C71A1C"/>
    <w:rsid w:val="00C71D69"/>
    <w:rsid w:val="00C71EB2"/>
    <w:rsid w:val="00C720C0"/>
    <w:rsid w:val="00C72285"/>
    <w:rsid w:val="00C72441"/>
    <w:rsid w:val="00C72545"/>
    <w:rsid w:val="00C72651"/>
    <w:rsid w:val="00C72D5B"/>
    <w:rsid w:val="00C7334C"/>
    <w:rsid w:val="00C73448"/>
    <w:rsid w:val="00C73B34"/>
    <w:rsid w:val="00C73C08"/>
    <w:rsid w:val="00C73FA6"/>
    <w:rsid w:val="00C74165"/>
    <w:rsid w:val="00C7458F"/>
    <w:rsid w:val="00C74865"/>
    <w:rsid w:val="00C7489D"/>
    <w:rsid w:val="00C748C6"/>
    <w:rsid w:val="00C749BB"/>
    <w:rsid w:val="00C75166"/>
    <w:rsid w:val="00C75321"/>
    <w:rsid w:val="00C75478"/>
    <w:rsid w:val="00C75484"/>
    <w:rsid w:val="00C75522"/>
    <w:rsid w:val="00C75655"/>
    <w:rsid w:val="00C756C4"/>
    <w:rsid w:val="00C756C6"/>
    <w:rsid w:val="00C75D98"/>
    <w:rsid w:val="00C75FB8"/>
    <w:rsid w:val="00C76072"/>
    <w:rsid w:val="00C760B6"/>
    <w:rsid w:val="00C762BE"/>
    <w:rsid w:val="00C762ED"/>
    <w:rsid w:val="00C76608"/>
    <w:rsid w:val="00C7689F"/>
    <w:rsid w:val="00C76C67"/>
    <w:rsid w:val="00C77428"/>
    <w:rsid w:val="00C77460"/>
    <w:rsid w:val="00C776D5"/>
    <w:rsid w:val="00C77A78"/>
    <w:rsid w:val="00C77B85"/>
    <w:rsid w:val="00C77CF2"/>
    <w:rsid w:val="00C806FD"/>
    <w:rsid w:val="00C80956"/>
    <w:rsid w:val="00C80E2C"/>
    <w:rsid w:val="00C80F72"/>
    <w:rsid w:val="00C81589"/>
    <w:rsid w:val="00C8158F"/>
    <w:rsid w:val="00C816E5"/>
    <w:rsid w:val="00C81728"/>
    <w:rsid w:val="00C817D5"/>
    <w:rsid w:val="00C818DC"/>
    <w:rsid w:val="00C81DA7"/>
    <w:rsid w:val="00C81F86"/>
    <w:rsid w:val="00C81FC7"/>
    <w:rsid w:val="00C821E2"/>
    <w:rsid w:val="00C8220E"/>
    <w:rsid w:val="00C82392"/>
    <w:rsid w:val="00C82397"/>
    <w:rsid w:val="00C8248B"/>
    <w:rsid w:val="00C8287B"/>
    <w:rsid w:val="00C82AB2"/>
    <w:rsid w:val="00C82D5F"/>
    <w:rsid w:val="00C82E55"/>
    <w:rsid w:val="00C82F0E"/>
    <w:rsid w:val="00C82F74"/>
    <w:rsid w:val="00C83308"/>
    <w:rsid w:val="00C83BB8"/>
    <w:rsid w:val="00C83D5A"/>
    <w:rsid w:val="00C83F48"/>
    <w:rsid w:val="00C84330"/>
    <w:rsid w:val="00C84529"/>
    <w:rsid w:val="00C847F6"/>
    <w:rsid w:val="00C84A0E"/>
    <w:rsid w:val="00C84B2B"/>
    <w:rsid w:val="00C85137"/>
    <w:rsid w:val="00C8514A"/>
    <w:rsid w:val="00C85187"/>
    <w:rsid w:val="00C85818"/>
    <w:rsid w:val="00C85AC1"/>
    <w:rsid w:val="00C85BB9"/>
    <w:rsid w:val="00C85CA5"/>
    <w:rsid w:val="00C85D2A"/>
    <w:rsid w:val="00C85D50"/>
    <w:rsid w:val="00C85FAF"/>
    <w:rsid w:val="00C8611F"/>
    <w:rsid w:val="00C86815"/>
    <w:rsid w:val="00C86A77"/>
    <w:rsid w:val="00C86E58"/>
    <w:rsid w:val="00C86F8A"/>
    <w:rsid w:val="00C872A8"/>
    <w:rsid w:val="00C87448"/>
    <w:rsid w:val="00C874CE"/>
    <w:rsid w:val="00C87585"/>
    <w:rsid w:val="00C87970"/>
    <w:rsid w:val="00C879F5"/>
    <w:rsid w:val="00C87F1E"/>
    <w:rsid w:val="00C9009A"/>
    <w:rsid w:val="00C9026B"/>
    <w:rsid w:val="00C90837"/>
    <w:rsid w:val="00C909AE"/>
    <w:rsid w:val="00C90CC9"/>
    <w:rsid w:val="00C90DF9"/>
    <w:rsid w:val="00C911CF"/>
    <w:rsid w:val="00C9138E"/>
    <w:rsid w:val="00C917A3"/>
    <w:rsid w:val="00C91E7F"/>
    <w:rsid w:val="00C9245A"/>
    <w:rsid w:val="00C92829"/>
    <w:rsid w:val="00C928B3"/>
    <w:rsid w:val="00C92A67"/>
    <w:rsid w:val="00C92E37"/>
    <w:rsid w:val="00C93600"/>
    <w:rsid w:val="00C93614"/>
    <w:rsid w:val="00C936C8"/>
    <w:rsid w:val="00C93B2D"/>
    <w:rsid w:val="00C9400D"/>
    <w:rsid w:val="00C9408A"/>
    <w:rsid w:val="00C94312"/>
    <w:rsid w:val="00C94412"/>
    <w:rsid w:val="00C9455E"/>
    <w:rsid w:val="00C948CC"/>
    <w:rsid w:val="00C9493E"/>
    <w:rsid w:val="00C94A01"/>
    <w:rsid w:val="00C94CCC"/>
    <w:rsid w:val="00C94E0C"/>
    <w:rsid w:val="00C94F35"/>
    <w:rsid w:val="00C9504C"/>
    <w:rsid w:val="00C9510D"/>
    <w:rsid w:val="00C9549D"/>
    <w:rsid w:val="00C9568D"/>
    <w:rsid w:val="00C9588F"/>
    <w:rsid w:val="00C95C07"/>
    <w:rsid w:val="00C95E77"/>
    <w:rsid w:val="00C95E96"/>
    <w:rsid w:val="00C95EC9"/>
    <w:rsid w:val="00C961A1"/>
    <w:rsid w:val="00C96473"/>
    <w:rsid w:val="00C96818"/>
    <w:rsid w:val="00C96865"/>
    <w:rsid w:val="00C9686C"/>
    <w:rsid w:val="00C968E1"/>
    <w:rsid w:val="00C96A9F"/>
    <w:rsid w:val="00C97218"/>
    <w:rsid w:val="00C972D1"/>
    <w:rsid w:val="00C9737B"/>
    <w:rsid w:val="00C97431"/>
    <w:rsid w:val="00C97A6A"/>
    <w:rsid w:val="00C97ED8"/>
    <w:rsid w:val="00CA0A5C"/>
    <w:rsid w:val="00CA0B58"/>
    <w:rsid w:val="00CA154C"/>
    <w:rsid w:val="00CA1A9F"/>
    <w:rsid w:val="00CA1B96"/>
    <w:rsid w:val="00CA1D90"/>
    <w:rsid w:val="00CA1EA0"/>
    <w:rsid w:val="00CA1F75"/>
    <w:rsid w:val="00CA2014"/>
    <w:rsid w:val="00CA287A"/>
    <w:rsid w:val="00CA28A8"/>
    <w:rsid w:val="00CA28BC"/>
    <w:rsid w:val="00CA2ABF"/>
    <w:rsid w:val="00CA2AD7"/>
    <w:rsid w:val="00CA2CF4"/>
    <w:rsid w:val="00CA2DBC"/>
    <w:rsid w:val="00CA2DE6"/>
    <w:rsid w:val="00CA2FD5"/>
    <w:rsid w:val="00CA31E7"/>
    <w:rsid w:val="00CA349F"/>
    <w:rsid w:val="00CA36B8"/>
    <w:rsid w:val="00CA3723"/>
    <w:rsid w:val="00CA383D"/>
    <w:rsid w:val="00CA38A6"/>
    <w:rsid w:val="00CA3A79"/>
    <w:rsid w:val="00CA3D01"/>
    <w:rsid w:val="00CA3F55"/>
    <w:rsid w:val="00CA4474"/>
    <w:rsid w:val="00CA4743"/>
    <w:rsid w:val="00CA4772"/>
    <w:rsid w:val="00CA47F8"/>
    <w:rsid w:val="00CA503A"/>
    <w:rsid w:val="00CA5358"/>
    <w:rsid w:val="00CA5936"/>
    <w:rsid w:val="00CA59CA"/>
    <w:rsid w:val="00CA6248"/>
    <w:rsid w:val="00CA629E"/>
    <w:rsid w:val="00CA6353"/>
    <w:rsid w:val="00CA642A"/>
    <w:rsid w:val="00CA654F"/>
    <w:rsid w:val="00CA662F"/>
    <w:rsid w:val="00CA6D14"/>
    <w:rsid w:val="00CA6D63"/>
    <w:rsid w:val="00CA6D91"/>
    <w:rsid w:val="00CA6FF0"/>
    <w:rsid w:val="00CA797B"/>
    <w:rsid w:val="00CA7C0B"/>
    <w:rsid w:val="00CA7CAD"/>
    <w:rsid w:val="00CA7F79"/>
    <w:rsid w:val="00CB00D1"/>
    <w:rsid w:val="00CB025E"/>
    <w:rsid w:val="00CB0283"/>
    <w:rsid w:val="00CB03C6"/>
    <w:rsid w:val="00CB0523"/>
    <w:rsid w:val="00CB158E"/>
    <w:rsid w:val="00CB177A"/>
    <w:rsid w:val="00CB1878"/>
    <w:rsid w:val="00CB1DFD"/>
    <w:rsid w:val="00CB1FD9"/>
    <w:rsid w:val="00CB2047"/>
    <w:rsid w:val="00CB230C"/>
    <w:rsid w:val="00CB23E4"/>
    <w:rsid w:val="00CB255F"/>
    <w:rsid w:val="00CB25E6"/>
    <w:rsid w:val="00CB2DFB"/>
    <w:rsid w:val="00CB32EE"/>
    <w:rsid w:val="00CB32F1"/>
    <w:rsid w:val="00CB3337"/>
    <w:rsid w:val="00CB37F0"/>
    <w:rsid w:val="00CB39C2"/>
    <w:rsid w:val="00CB3BA4"/>
    <w:rsid w:val="00CB3D70"/>
    <w:rsid w:val="00CB42F7"/>
    <w:rsid w:val="00CB4380"/>
    <w:rsid w:val="00CB4424"/>
    <w:rsid w:val="00CB47B4"/>
    <w:rsid w:val="00CB47DD"/>
    <w:rsid w:val="00CB4F00"/>
    <w:rsid w:val="00CB53ED"/>
    <w:rsid w:val="00CB55F1"/>
    <w:rsid w:val="00CB5B23"/>
    <w:rsid w:val="00CB5B45"/>
    <w:rsid w:val="00CB5C49"/>
    <w:rsid w:val="00CB645C"/>
    <w:rsid w:val="00CB65A5"/>
    <w:rsid w:val="00CB6F46"/>
    <w:rsid w:val="00CB7111"/>
    <w:rsid w:val="00CB7331"/>
    <w:rsid w:val="00CB753C"/>
    <w:rsid w:val="00CB7B66"/>
    <w:rsid w:val="00CB7FF1"/>
    <w:rsid w:val="00CC013A"/>
    <w:rsid w:val="00CC02B3"/>
    <w:rsid w:val="00CC0601"/>
    <w:rsid w:val="00CC06E9"/>
    <w:rsid w:val="00CC077A"/>
    <w:rsid w:val="00CC094B"/>
    <w:rsid w:val="00CC0CFA"/>
    <w:rsid w:val="00CC0DDD"/>
    <w:rsid w:val="00CC138B"/>
    <w:rsid w:val="00CC1978"/>
    <w:rsid w:val="00CC1AE0"/>
    <w:rsid w:val="00CC1B96"/>
    <w:rsid w:val="00CC1E25"/>
    <w:rsid w:val="00CC1E5E"/>
    <w:rsid w:val="00CC1F60"/>
    <w:rsid w:val="00CC2074"/>
    <w:rsid w:val="00CC2614"/>
    <w:rsid w:val="00CC27B6"/>
    <w:rsid w:val="00CC28A6"/>
    <w:rsid w:val="00CC28E2"/>
    <w:rsid w:val="00CC2A7E"/>
    <w:rsid w:val="00CC2AFC"/>
    <w:rsid w:val="00CC2D70"/>
    <w:rsid w:val="00CC2ED3"/>
    <w:rsid w:val="00CC3992"/>
    <w:rsid w:val="00CC3A4B"/>
    <w:rsid w:val="00CC3CF4"/>
    <w:rsid w:val="00CC4310"/>
    <w:rsid w:val="00CC433A"/>
    <w:rsid w:val="00CC437C"/>
    <w:rsid w:val="00CC485B"/>
    <w:rsid w:val="00CC4942"/>
    <w:rsid w:val="00CC4AA6"/>
    <w:rsid w:val="00CC4B85"/>
    <w:rsid w:val="00CC4DC9"/>
    <w:rsid w:val="00CC5250"/>
    <w:rsid w:val="00CC5769"/>
    <w:rsid w:val="00CC595A"/>
    <w:rsid w:val="00CC5986"/>
    <w:rsid w:val="00CC6055"/>
    <w:rsid w:val="00CC6056"/>
    <w:rsid w:val="00CC60ED"/>
    <w:rsid w:val="00CC6984"/>
    <w:rsid w:val="00CC6B60"/>
    <w:rsid w:val="00CC6C05"/>
    <w:rsid w:val="00CC6F82"/>
    <w:rsid w:val="00CC7105"/>
    <w:rsid w:val="00CC7248"/>
    <w:rsid w:val="00CC7463"/>
    <w:rsid w:val="00CC770D"/>
    <w:rsid w:val="00CC7E2E"/>
    <w:rsid w:val="00CC7EF3"/>
    <w:rsid w:val="00CC7FD3"/>
    <w:rsid w:val="00CD00B0"/>
    <w:rsid w:val="00CD072C"/>
    <w:rsid w:val="00CD0A1B"/>
    <w:rsid w:val="00CD0BCD"/>
    <w:rsid w:val="00CD11AE"/>
    <w:rsid w:val="00CD11DE"/>
    <w:rsid w:val="00CD1775"/>
    <w:rsid w:val="00CD187D"/>
    <w:rsid w:val="00CD1B1D"/>
    <w:rsid w:val="00CD1B68"/>
    <w:rsid w:val="00CD1C6B"/>
    <w:rsid w:val="00CD1E3F"/>
    <w:rsid w:val="00CD1F9B"/>
    <w:rsid w:val="00CD2636"/>
    <w:rsid w:val="00CD28E8"/>
    <w:rsid w:val="00CD2C03"/>
    <w:rsid w:val="00CD2DF7"/>
    <w:rsid w:val="00CD2F50"/>
    <w:rsid w:val="00CD3047"/>
    <w:rsid w:val="00CD325C"/>
    <w:rsid w:val="00CD344F"/>
    <w:rsid w:val="00CD34E1"/>
    <w:rsid w:val="00CD374B"/>
    <w:rsid w:val="00CD37D7"/>
    <w:rsid w:val="00CD3BBB"/>
    <w:rsid w:val="00CD3DA6"/>
    <w:rsid w:val="00CD3DB7"/>
    <w:rsid w:val="00CD4429"/>
    <w:rsid w:val="00CD44AE"/>
    <w:rsid w:val="00CD44B6"/>
    <w:rsid w:val="00CD4D04"/>
    <w:rsid w:val="00CD4D5E"/>
    <w:rsid w:val="00CD5260"/>
    <w:rsid w:val="00CD5945"/>
    <w:rsid w:val="00CD5E13"/>
    <w:rsid w:val="00CD5F89"/>
    <w:rsid w:val="00CD61E9"/>
    <w:rsid w:val="00CD63F9"/>
    <w:rsid w:val="00CD6481"/>
    <w:rsid w:val="00CD6674"/>
    <w:rsid w:val="00CD6EC9"/>
    <w:rsid w:val="00CD6F49"/>
    <w:rsid w:val="00CD7413"/>
    <w:rsid w:val="00CD774B"/>
    <w:rsid w:val="00CD776C"/>
    <w:rsid w:val="00CD7DF4"/>
    <w:rsid w:val="00CE0093"/>
    <w:rsid w:val="00CE026D"/>
    <w:rsid w:val="00CE03CB"/>
    <w:rsid w:val="00CE0497"/>
    <w:rsid w:val="00CE084B"/>
    <w:rsid w:val="00CE09EF"/>
    <w:rsid w:val="00CE0B4C"/>
    <w:rsid w:val="00CE0EFD"/>
    <w:rsid w:val="00CE1564"/>
    <w:rsid w:val="00CE1931"/>
    <w:rsid w:val="00CE1A0F"/>
    <w:rsid w:val="00CE1CE2"/>
    <w:rsid w:val="00CE1D1F"/>
    <w:rsid w:val="00CE1E75"/>
    <w:rsid w:val="00CE1EC9"/>
    <w:rsid w:val="00CE21AD"/>
    <w:rsid w:val="00CE239B"/>
    <w:rsid w:val="00CE2EB8"/>
    <w:rsid w:val="00CE3470"/>
    <w:rsid w:val="00CE3AFF"/>
    <w:rsid w:val="00CE3EDF"/>
    <w:rsid w:val="00CE43BE"/>
    <w:rsid w:val="00CE4669"/>
    <w:rsid w:val="00CE4695"/>
    <w:rsid w:val="00CE49FB"/>
    <w:rsid w:val="00CE4B55"/>
    <w:rsid w:val="00CE4C29"/>
    <w:rsid w:val="00CE4C90"/>
    <w:rsid w:val="00CE4E1E"/>
    <w:rsid w:val="00CE5283"/>
    <w:rsid w:val="00CE580C"/>
    <w:rsid w:val="00CE59F5"/>
    <w:rsid w:val="00CE5E50"/>
    <w:rsid w:val="00CE657D"/>
    <w:rsid w:val="00CE6790"/>
    <w:rsid w:val="00CE693A"/>
    <w:rsid w:val="00CE6B3D"/>
    <w:rsid w:val="00CE6D5B"/>
    <w:rsid w:val="00CE6DAB"/>
    <w:rsid w:val="00CE6F19"/>
    <w:rsid w:val="00CE72A6"/>
    <w:rsid w:val="00CE73A0"/>
    <w:rsid w:val="00CE77DC"/>
    <w:rsid w:val="00CE7C70"/>
    <w:rsid w:val="00CE7F7C"/>
    <w:rsid w:val="00CE7FE8"/>
    <w:rsid w:val="00CF009A"/>
    <w:rsid w:val="00CF0115"/>
    <w:rsid w:val="00CF0525"/>
    <w:rsid w:val="00CF0801"/>
    <w:rsid w:val="00CF0C95"/>
    <w:rsid w:val="00CF0E01"/>
    <w:rsid w:val="00CF0E49"/>
    <w:rsid w:val="00CF10EA"/>
    <w:rsid w:val="00CF1A87"/>
    <w:rsid w:val="00CF1B35"/>
    <w:rsid w:val="00CF1CB5"/>
    <w:rsid w:val="00CF1DCC"/>
    <w:rsid w:val="00CF23AA"/>
    <w:rsid w:val="00CF2414"/>
    <w:rsid w:val="00CF24A9"/>
    <w:rsid w:val="00CF27AE"/>
    <w:rsid w:val="00CF27BA"/>
    <w:rsid w:val="00CF2819"/>
    <w:rsid w:val="00CF286A"/>
    <w:rsid w:val="00CF2AB7"/>
    <w:rsid w:val="00CF2DB7"/>
    <w:rsid w:val="00CF2F28"/>
    <w:rsid w:val="00CF33A7"/>
    <w:rsid w:val="00CF36FA"/>
    <w:rsid w:val="00CF3794"/>
    <w:rsid w:val="00CF3A0B"/>
    <w:rsid w:val="00CF3A54"/>
    <w:rsid w:val="00CF3DFD"/>
    <w:rsid w:val="00CF3F94"/>
    <w:rsid w:val="00CF41F9"/>
    <w:rsid w:val="00CF44B7"/>
    <w:rsid w:val="00CF455B"/>
    <w:rsid w:val="00CF4FBF"/>
    <w:rsid w:val="00CF6423"/>
    <w:rsid w:val="00CF653E"/>
    <w:rsid w:val="00CF6915"/>
    <w:rsid w:val="00CF6925"/>
    <w:rsid w:val="00CF6A67"/>
    <w:rsid w:val="00CF6BE4"/>
    <w:rsid w:val="00CF6E84"/>
    <w:rsid w:val="00CF73CF"/>
    <w:rsid w:val="00CF7429"/>
    <w:rsid w:val="00CF748A"/>
    <w:rsid w:val="00CF77E8"/>
    <w:rsid w:val="00CF7931"/>
    <w:rsid w:val="00D0022B"/>
    <w:rsid w:val="00D00A90"/>
    <w:rsid w:val="00D00B6B"/>
    <w:rsid w:val="00D00CCC"/>
    <w:rsid w:val="00D00E9B"/>
    <w:rsid w:val="00D01566"/>
    <w:rsid w:val="00D016A5"/>
    <w:rsid w:val="00D01FED"/>
    <w:rsid w:val="00D020D5"/>
    <w:rsid w:val="00D02143"/>
    <w:rsid w:val="00D02722"/>
    <w:rsid w:val="00D02844"/>
    <w:rsid w:val="00D029D1"/>
    <w:rsid w:val="00D02CCF"/>
    <w:rsid w:val="00D02E1A"/>
    <w:rsid w:val="00D03176"/>
    <w:rsid w:val="00D03344"/>
    <w:rsid w:val="00D033EF"/>
    <w:rsid w:val="00D039E2"/>
    <w:rsid w:val="00D03BF0"/>
    <w:rsid w:val="00D03C1E"/>
    <w:rsid w:val="00D03EB6"/>
    <w:rsid w:val="00D041F7"/>
    <w:rsid w:val="00D04794"/>
    <w:rsid w:val="00D04A74"/>
    <w:rsid w:val="00D0501C"/>
    <w:rsid w:val="00D05054"/>
    <w:rsid w:val="00D05080"/>
    <w:rsid w:val="00D05209"/>
    <w:rsid w:val="00D05610"/>
    <w:rsid w:val="00D057F9"/>
    <w:rsid w:val="00D05C87"/>
    <w:rsid w:val="00D05F44"/>
    <w:rsid w:val="00D06653"/>
    <w:rsid w:val="00D06DF3"/>
    <w:rsid w:val="00D06EF5"/>
    <w:rsid w:val="00D07006"/>
    <w:rsid w:val="00D07118"/>
    <w:rsid w:val="00D0717C"/>
    <w:rsid w:val="00D076E1"/>
    <w:rsid w:val="00D07A59"/>
    <w:rsid w:val="00D1008F"/>
    <w:rsid w:val="00D1064A"/>
    <w:rsid w:val="00D106FE"/>
    <w:rsid w:val="00D10D19"/>
    <w:rsid w:val="00D10F8D"/>
    <w:rsid w:val="00D1136B"/>
    <w:rsid w:val="00D1144C"/>
    <w:rsid w:val="00D1198D"/>
    <w:rsid w:val="00D11BA8"/>
    <w:rsid w:val="00D11C13"/>
    <w:rsid w:val="00D11EAF"/>
    <w:rsid w:val="00D11EB7"/>
    <w:rsid w:val="00D12063"/>
    <w:rsid w:val="00D124F5"/>
    <w:rsid w:val="00D12712"/>
    <w:rsid w:val="00D1291F"/>
    <w:rsid w:val="00D12AB5"/>
    <w:rsid w:val="00D12DE8"/>
    <w:rsid w:val="00D12E1F"/>
    <w:rsid w:val="00D13384"/>
    <w:rsid w:val="00D13528"/>
    <w:rsid w:val="00D137B1"/>
    <w:rsid w:val="00D139CE"/>
    <w:rsid w:val="00D13D08"/>
    <w:rsid w:val="00D13F59"/>
    <w:rsid w:val="00D13FE7"/>
    <w:rsid w:val="00D142D3"/>
    <w:rsid w:val="00D142E4"/>
    <w:rsid w:val="00D14942"/>
    <w:rsid w:val="00D14A67"/>
    <w:rsid w:val="00D14A6B"/>
    <w:rsid w:val="00D155B4"/>
    <w:rsid w:val="00D15CD4"/>
    <w:rsid w:val="00D15FB6"/>
    <w:rsid w:val="00D16224"/>
    <w:rsid w:val="00D16544"/>
    <w:rsid w:val="00D1744F"/>
    <w:rsid w:val="00D175B2"/>
    <w:rsid w:val="00D177D1"/>
    <w:rsid w:val="00D17DA2"/>
    <w:rsid w:val="00D17E58"/>
    <w:rsid w:val="00D2000C"/>
    <w:rsid w:val="00D20072"/>
    <w:rsid w:val="00D204A6"/>
    <w:rsid w:val="00D2092F"/>
    <w:rsid w:val="00D20BD9"/>
    <w:rsid w:val="00D20C1F"/>
    <w:rsid w:val="00D211D2"/>
    <w:rsid w:val="00D21340"/>
    <w:rsid w:val="00D215C7"/>
    <w:rsid w:val="00D21B62"/>
    <w:rsid w:val="00D21D3A"/>
    <w:rsid w:val="00D21E36"/>
    <w:rsid w:val="00D21E48"/>
    <w:rsid w:val="00D21F0C"/>
    <w:rsid w:val="00D22317"/>
    <w:rsid w:val="00D22452"/>
    <w:rsid w:val="00D224A6"/>
    <w:rsid w:val="00D225EA"/>
    <w:rsid w:val="00D22627"/>
    <w:rsid w:val="00D226D1"/>
    <w:rsid w:val="00D2293C"/>
    <w:rsid w:val="00D22E9D"/>
    <w:rsid w:val="00D22EA6"/>
    <w:rsid w:val="00D23110"/>
    <w:rsid w:val="00D23452"/>
    <w:rsid w:val="00D23573"/>
    <w:rsid w:val="00D23BA0"/>
    <w:rsid w:val="00D23FBF"/>
    <w:rsid w:val="00D242E4"/>
    <w:rsid w:val="00D246A7"/>
    <w:rsid w:val="00D24762"/>
    <w:rsid w:val="00D24A33"/>
    <w:rsid w:val="00D251D6"/>
    <w:rsid w:val="00D25226"/>
    <w:rsid w:val="00D25261"/>
    <w:rsid w:val="00D25510"/>
    <w:rsid w:val="00D25794"/>
    <w:rsid w:val="00D25A84"/>
    <w:rsid w:val="00D25AB0"/>
    <w:rsid w:val="00D25C9B"/>
    <w:rsid w:val="00D25F1F"/>
    <w:rsid w:val="00D25F3E"/>
    <w:rsid w:val="00D25F79"/>
    <w:rsid w:val="00D2600F"/>
    <w:rsid w:val="00D2660A"/>
    <w:rsid w:val="00D267D9"/>
    <w:rsid w:val="00D26860"/>
    <w:rsid w:val="00D26A32"/>
    <w:rsid w:val="00D26A6F"/>
    <w:rsid w:val="00D27082"/>
    <w:rsid w:val="00D27573"/>
    <w:rsid w:val="00D27C03"/>
    <w:rsid w:val="00D27CB9"/>
    <w:rsid w:val="00D27FB3"/>
    <w:rsid w:val="00D30123"/>
    <w:rsid w:val="00D303F1"/>
    <w:rsid w:val="00D305EF"/>
    <w:rsid w:val="00D30629"/>
    <w:rsid w:val="00D307B3"/>
    <w:rsid w:val="00D30904"/>
    <w:rsid w:val="00D30A9C"/>
    <w:rsid w:val="00D30C95"/>
    <w:rsid w:val="00D30F15"/>
    <w:rsid w:val="00D30FC8"/>
    <w:rsid w:val="00D31109"/>
    <w:rsid w:val="00D31201"/>
    <w:rsid w:val="00D31449"/>
    <w:rsid w:val="00D3168E"/>
    <w:rsid w:val="00D3177A"/>
    <w:rsid w:val="00D31C20"/>
    <w:rsid w:val="00D31C28"/>
    <w:rsid w:val="00D32172"/>
    <w:rsid w:val="00D32192"/>
    <w:rsid w:val="00D3230D"/>
    <w:rsid w:val="00D329AF"/>
    <w:rsid w:val="00D32C65"/>
    <w:rsid w:val="00D32D29"/>
    <w:rsid w:val="00D33155"/>
    <w:rsid w:val="00D3399C"/>
    <w:rsid w:val="00D33EAD"/>
    <w:rsid w:val="00D33F2E"/>
    <w:rsid w:val="00D340AD"/>
    <w:rsid w:val="00D3442B"/>
    <w:rsid w:val="00D34764"/>
    <w:rsid w:val="00D34C16"/>
    <w:rsid w:val="00D352F3"/>
    <w:rsid w:val="00D35444"/>
    <w:rsid w:val="00D35452"/>
    <w:rsid w:val="00D35463"/>
    <w:rsid w:val="00D35520"/>
    <w:rsid w:val="00D355A9"/>
    <w:rsid w:val="00D35822"/>
    <w:rsid w:val="00D35FDD"/>
    <w:rsid w:val="00D36087"/>
    <w:rsid w:val="00D361D4"/>
    <w:rsid w:val="00D361D8"/>
    <w:rsid w:val="00D361E1"/>
    <w:rsid w:val="00D36292"/>
    <w:rsid w:val="00D36624"/>
    <w:rsid w:val="00D36701"/>
    <w:rsid w:val="00D368C6"/>
    <w:rsid w:val="00D373CA"/>
    <w:rsid w:val="00D37943"/>
    <w:rsid w:val="00D37CB7"/>
    <w:rsid w:val="00D400DD"/>
    <w:rsid w:val="00D4032C"/>
    <w:rsid w:val="00D40714"/>
    <w:rsid w:val="00D40BAC"/>
    <w:rsid w:val="00D40F1D"/>
    <w:rsid w:val="00D41542"/>
    <w:rsid w:val="00D417F6"/>
    <w:rsid w:val="00D41C76"/>
    <w:rsid w:val="00D41D34"/>
    <w:rsid w:val="00D41D91"/>
    <w:rsid w:val="00D41F74"/>
    <w:rsid w:val="00D421B3"/>
    <w:rsid w:val="00D42A0A"/>
    <w:rsid w:val="00D42BD6"/>
    <w:rsid w:val="00D42BE8"/>
    <w:rsid w:val="00D42C2C"/>
    <w:rsid w:val="00D42C3D"/>
    <w:rsid w:val="00D42CEB"/>
    <w:rsid w:val="00D42D6D"/>
    <w:rsid w:val="00D4300B"/>
    <w:rsid w:val="00D43178"/>
    <w:rsid w:val="00D432A4"/>
    <w:rsid w:val="00D433E5"/>
    <w:rsid w:val="00D435C5"/>
    <w:rsid w:val="00D43639"/>
    <w:rsid w:val="00D4364C"/>
    <w:rsid w:val="00D43854"/>
    <w:rsid w:val="00D43B69"/>
    <w:rsid w:val="00D43E90"/>
    <w:rsid w:val="00D4425C"/>
    <w:rsid w:val="00D44350"/>
    <w:rsid w:val="00D4435D"/>
    <w:rsid w:val="00D44449"/>
    <w:rsid w:val="00D448CD"/>
    <w:rsid w:val="00D449CF"/>
    <w:rsid w:val="00D44BF9"/>
    <w:rsid w:val="00D44C36"/>
    <w:rsid w:val="00D4504C"/>
    <w:rsid w:val="00D450E2"/>
    <w:rsid w:val="00D45171"/>
    <w:rsid w:val="00D457CE"/>
    <w:rsid w:val="00D457EA"/>
    <w:rsid w:val="00D458B9"/>
    <w:rsid w:val="00D459E5"/>
    <w:rsid w:val="00D45BAF"/>
    <w:rsid w:val="00D45CBE"/>
    <w:rsid w:val="00D45CEB"/>
    <w:rsid w:val="00D45D06"/>
    <w:rsid w:val="00D45D19"/>
    <w:rsid w:val="00D4621A"/>
    <w:rsid w:val="00D4662A"/>
    <w:rsid w:val="00D466C2"/>
    <w:rsid w:val="00D468D9"/>
    <w:rsid w:val="00D46ABA"/>
    <w:rsid w:val="00D47372"/>
    <w:rsid w:val="00D4740A"/>
    <w:rsid w:val="00D47776"/>
    <w:rsid w:val="00D477CE"/>
    <w:rsid w:val="00D479B6"/>
    <w:rsid w:val="00D47B4D"/>
    <w:rsid w:val="00D47C13"/>
    <w:rsid w:val="00D47D38"/>
    <w:rsid w:val="00D47D4D"/>
    <w:rsid w:val="00D47DD6"/>
    <w:rsid w:val="00D50033"/>
    <w:rsid w:val="00D5007E"/>
    <w:rsid w:val="00D502EE"/>
    <w:rsid w:val="00D503DF"/>
    <w:rsid w:val="00D504A5"/>
    <w:rsid w:val="00D5052A"/>
    <w:rsid w:val="00D50827"/>
    <w:rsid w:val="00D509BC"/>
    <w:rsid w:val="00D50FB0"/>
    <w:rsid w:val="00D51320"/>
    <w:rsid w:val="00D5135E"/>
    <w:rsid w:val="00D5141A"/>
    <w:rsid w:val="00D51971"/>
    <w:rsid w:val="00D51A48"/>
    <w:rsid w:val="00D51BDE"/>
    <w:rsid w:val="00D52018"/>
    <w:rsid w:val="00D52086"/>
    <w:rsid w:val="00D522AB"/>
    <w:rsid w:val="00D525DB"/>
    <w:rsid w:val="00D5272E"/>
    <w:rsid w:val="00D527DA"/>
    <w:rsid w:val="00D52B1F"/>
    <w:rsid w:val="00D53214"/>
    <w:rsid w:val="00D5352A"/>
    <w:rsid w:val="00D53F89"/>
    <w:rsid w:val="00D540D7"/>
    <w:rsid w:val="00D5411F"/>
    <w:rsid w:val="00D54178"/>
    <w:rsid w:val="00D54481"/>
    <w:rsid w:val="00D5467C"/>
    <w:rsid w:val="00D549E7"/>
    <w:rsid w:val="00D54A88"/>
    <w:rsid w:val="00D551C1"/>
    <w:rsid w:val="00D55423"/>
    <w:rsid w:val="00D556B6"/>
    <w:rsid w:val="00D55998"/>
    <w:rsid w:val="00D55D08"/>
    <w:rsid w:val="00D55D50"/>
    <w:rsid w:val="00D5664F"/>
    <w:rsid w:val="00D567AA"/>
    <w:rsid w:val="00D56913"/>
    <w:rsid w:val="00D56B18"/>
    <w:rsid w:val="00D56BF8"/>
    <w:rsid w:val="00D56D51"/>
    <w:rsid w:val="00D56E8C"/>
    <w:rsid w:val="00D574A6"/>
    <w:rsid w:val="00D575B1"/>
    <w:rsid w:val="00D575D6"/>
    <w:rsid w:val="00D57729"/>
    <w:rsid w:val="00D57B4F"/>
    <w:rsid w:val="00D57DCD"/>
    <w:rsid w:val="00D57E02"/>
    <w:rsid w:val="00D6002D"/>
    <w:rsid w:val="00D60092"/>
    <w:rsid w:val="00D60454"/>
    <w:rsid w:val="00D606D3"/>
    <w:rsid w:val="00D60E7B"/>
    <w:rsid w:val="00D610C9"/>
    <w:rsid w:val="00D610D8"/>
    <w:rsid w:val="00D610F6"/>
    <w:rsid w:val="00D61CD1"/>
    <w:rsid w:val="00D61F3B"/>
    <w:rsid w:val="00D62150"/>
    <w:rsid w:val="00D6239F"/>
    <w:rsid w:val="00D6241D"/>
    <w:rsid w:val="00D62916"/>
    <w:rsid w:val="00D62926"/>
    <w:rsid w:val="00D6293B"/>
    <w:rsid w:val="00D62D64"/>
    <w:rsid w:val="00D6308F"/>
    <w:rsid w:val="00D633B1"/>
    <w:rsid w:val="00D63B5A"/>
    <w:rsid w:val="00D63BFF"/>
    <w:rsid w:val="00D63D83"/>
    <w:rsid w:val="00D63F05"/>
    <w:rsid w:val="00D64006"/>
    <w:rsid w:val="00D642DE"/>
    <w:rsid w:val="00D64302"/>
    <w:rsid w:val="00D6432D"/>
    <w:rsid w:val="00D643B7"/>
    <w:rsid w:val="00D643C4"/>
    <w:rsid w:val="00D64570"/>
    <w:rsid w:val="00D647E7"/>
    <w:rsid w:val="00D64CD2"/>
    <w:rsid w:val="00D64EAF"/>
    <w:rsid w:val="00D64FAD"/>
    <w:rsid w:val="00D65043"/>
    <w:rsid w:val="00D65084"/>
    <w:rsid w:val="00D6508A"/>
    <w:rsid w:val="00D6519C"/>
    <w:rsid w:val="00D6553C"/>
    <w:rsid w:val="00D65543"/>
    <w:rsid w:val="00D655A5"/>
    <w:rsid w:val="00D65AB3"/>
    <w:rsid w:val="00D65BE1"/>
    <w:rsid w:val="00D65D56"/>
    <w:rsid w:val="00D66106"/>
    <w:rsid w:val="00D66314"/>
    <w:rsid w:val="00D667B3"/>
    <w:rsid w:val="00D66851"/>
    <w:rsid w:val="00D668F1"/>
    <w:rsid w:val="00D6699D"/>
    <w:rsid w:val="00D669D9"/>
    <w:rsid w:val="00D66B00"/>
    <w:rsid w:val="00D66D50"/>
    <w:rsid w:val="00D67A79"/>
    <w:rsid w:val="00D67B34"/>
    <w:rsid w:val="00D67C63"/>
    <w:rsid w:val="00D709EA"/>
    <w:rsid w:val="00D70AE0"/>
    <w:rsid w:val="00D7113F"/>
    <w:rsid w:val="00D7129E"/>
    <w:rsid w:val="00D713D0"/>
    <w:rsid w:val="00D71704"/>
    <w:rsid w:val="00D7185A"/>
    <w:rsid w:val="00D718F7"/>
    <w:rsid w:val="00D71E7A"/>
    <w:rsid w:val="00D71E7D"/>
    <w:rsid w:val="00D71FA9"/>
    <w:rsid w:val="00D7203F"/>
    <w:rsid w:val="00D7207D"/>
    <w:rsid w:val="00D72206"/>
    <w:rsid w:val="00D72715"/>
    <w:rsid w:val="00D7287F"/>
    <w:rsid w:val="00D72ABD"/>
    <w:rsid w:val="00D72FCE"/>
    <w:rsid w:val="00D731EA"/>
    <w:rsid w:val="00D733A8"/>
    <w:rsid w:val="00D735A3"/>
    <w:rsid w:val="00D73617"/>
    <w:rsid w:val="00D73640"/>
    <w:rsid w:val="00D73C5F"/>
    <w:rsid w:val="00D73E71"/>
    <w:rsid w:val="00D73FD6"/>
    <w:rsid w:val="00D74020"/>
    <w:rsid w:val="00D74084"/>
    <w:rsid w:val="00D740AC"/>
    <w:rsid w:val="00D74342"/>
    <w:rsid w:val="00D7493C"/>
    <w:rsid w:val="00D74972"/>
    <w:rsid w:val="00D74DA1"/>
    <w:rsid w:val="00D74ED8"/>
    <w:rsid w:val="00D74FD5"/>
    <w:rsid w:val="00D75331"/>
    <w:rsid w:val="00D7548C"/>
    <w:rsid w:val="00D75DBA"/>
    <w:rsid w:val="00D763DD"/>
    <w:rsid w:val="00D76724"/>
    <w:rsid w:val="00D76990"/>
    <w:rsid w:val="00D76A19"/>
    <w:rsid w:val="00D77191"/>
    <w:rsid w:val="00D77892"/>
    <w:rsid w:val="00D7792E"/>
    <w:rsid w:val="00D77AB8"/>
    <w:rsid w:val="00D801AB"/>
    <w:rsid w:val="00D80286"/>
    <w:rsid w:val="00D80334"/>
    <w:rsid w:val="00D8060E"/>
    <w:rsid w:val="00D80819"/>
    <w:rsid w:val="00D80890"/>
    <w:rsid w:val="00D80949"/>
    <w:rsid w:val="00D809C4"/>
    <w:rsid w:val="00D80B80"/>
    <w:rsid w:val="00D80D13"/>
    <w:rsid w:val="00D81298"/>
    <w:rsid w:val="00D8195A"/>
    <w:rsid w:val="00D81B6B"/>
    <w:rsid w:val="00D81E77"/>
    <w:rsid w:val="00D81FF7"/>
    <w:rsid w:val="00D82201"/>
    <w:rsid w:val="00D82247"/>
    <w:rsid w:val="00D8294C"/>
    <w:rsid w:val="00D83020"/>
    <w:rsid w:val="00D8304F"/>
    <w:rsid w:val="00D8352B"/>
    <w:rsid w:val="00D83890"/>
    <w:rsid w:val="00D83AD6"/>
    <w:rsid w:val="00D83B70"/>
    <w:rsid w:val="00D840A8"/>
    <w:rsid w:val="00D8431A"/>
    <w:rsid w:val="00D84716"/>
    <w:rsid w:val="00D8479C"/>
    <w:rsid w:val="00D84894"/>
    <w:rsid w:val="00D849F3"/>
    <w:rsid w:val="00D84AA6"/>
    <w:rsid w:val="00D84DED"/>
    <w:rsid w:val="00D8514D"/>
    <w:rsid w:val="00D85620"/>
    <w:rsid w:val="00D857AC"/>
    <w:rsid w:val="00D857B6"/>
    <w:rsid w:val="00D85A07"/>
    <w:rsid w:val="00D85DC8"/>
    <w:rsid w:val="00D85FA9"/>
    <w:rsid w:val="00D864A3"/>
    <w:rsid w:val="00D869D9"/>
    <w:rsid w:val="00D86A26"/>
    <w:rsid w:val="00D870EF"/>
    <w:rsid w:val="00D872FB"/>
    <w:rsid w:val="00D8744F"/>
    <w:rsid w:val="00D876B2"/>
    <w:rsid w:val="00D877B4"/>
    <w:rsid w:val="00D877F5"/>
    <w:rsid w:val="00D879E9"/>
    <w:rsid w:val="00D87B44"/>
    <w:rsid w:val="00D87F44"/>
    <w:rsid w:val="00D90078"/>
    <w:rsid w:val="00D90379"/>
    <w:rsid w:val="00D9054E"/>
    <w:rsid w:val="00D90B33"/>
    <w:rsid w:val="00D90C5B"/>
    <w:rsid w:val="00D90D1B"/>
    <w:rsid w:val="00D90FC4"/>
    <w:rsid w:val="00D90FDD"/>
    <w:rsid w:val="00D91221"/>
    <w:rsid w:val="00D912D8"/>
    <w:rsid w:val="00D9153B"/>
    <w:rsid w:val="00D916B6"/>
    <w:rsid w:val="00D91BF3"/>
    <w:rsid w:val="00D91E3A"/>
    <w:rsid w:val="00D92288"/>
    <w:rsid w:val="00D92663"/>
    <w:rsid w:val="00D92A8A"/>
    <w:rsid w:val="00D92ADA"/>
    <w:rsid w:val="00D92CFD"/>
    <w:rsid w:val="00D92EFE"/>
    <w:rsid w:val="00D931D1"/>
    <w:rsid w:val="00D9340D"/>
    <w:rsid w:val="00D937D6"/>
    <w:rsid w:val="00D93876"/>
    <w:rsid w:val="00D9388C"/>
    <w:rsid w:val="00D938C7"/>
    <w:rsid w:val="00D93AA6"/>
    <w:rsid w:val="00D94102"/>
    <w:rsid w:val="00D941E4"/>
    <w:rsid w:val="00D9439E"/>
    <w:rsid w:val="00D9472C"/>
    <w:rsid w:val="00D94C27"/>
    <w:rsid w:val="00D94EF5"/>
    <w:rsid w:val="00D953BE"/>
    <w:rsid w:val="00D955F4"/>
    <w:rsid w:val="00D957FA"/>
    <w:rsid w:val="00D958B9"/>
    <w:rsid w:val="00D959B9"/>
    <w:rsid w:val="00D95AA0"/>
    <w:rsid w:val="00D95DBE"/>
    <w:rsid w:val="00D96B03"/>
    <w:rsid w:val="00D96BF1"/>
    <w:rsid w:val="00D97219"/>
    <w:rsid w:val="00D976EA"/>
    <w:rsid w:val="00D97A43"/>
    <w:rsid w:val="00D97BBB"/>
    <w:rsid w:val="00D97C3C"/>
    <w:rsid w:val="00D97F38"/>
    <w:rsid w:val="00DA0350"/>
    <w:rsid w:val="00DA0373"/>
    <w:rsid w:val="00DA0427"/>
    <w:rsid w:val="00DA059F"/>
    <w:rsid w:val="00DA07A2"/>
    <w:rsid w:val="00DA0AC0"/>
    <w:rsid w:val="00DA0C1E"/>
    <w:rsid w:val="00DA11C1"/>
    <w:rsid w:val="00DA12BC"/>
    <w:rsid w:val="00DA149C"/>
    <w:rsid w:val="00DA1658"/>
    <w:rsid w:val="00DA1796"/>
    <w:rsid w:val="00DA1E58"/>
    <w:rsid w:val="00DA2002"/>
    <w:rsid w:val="00DA2040"/>
    <w:rsid w:val="00DA25E1"/>
    <w:rsid w:val="00DA288C"/>
    <w:rsid w:val="00DA2B93"/>
    <w:rsid w:val="00DA2C47"/>
    <w:rsid w:val="00DA2F47"/>
    <w:rsid w:val="00DA35B3"/>
    <w:rsid w:val="00DA35CC"/>
    <w:rsid w:val="00DA36FA"/>
    <w:rsid w:val="00DA3A89"/>
    <w:rsid w:val="00DA3C51"/>
    <w:rsid w:val="00DA3C93"/>
    <w:rsid w:val="00DA3EFD"/>
    <w:rsid w:val="00DA3F8E"/>
    <w:rsid w:val="00DA42E4"/>
    <w:rsid w:val="00DA4380"/>
    <w:rsid w:val="00DA4648"/>
    <w:rsid w:val="00DA4C1A"/>
    <w:rsid w:val="00DA4C64"/>
    <w:rsid w:val="00DA4C65"/>
    <w:rsid w:val="00DA4E91"/>
    <w:rsid w:val="00DA51AA"/>
    <w:rsid w:val="00DA5560"/>
    <w:rsid w:val="00DA55BD"/>
    <w:rsid w:val="00DA58E8"/>
    <w:rsid w:val="00DA5921"/>
    <w:rsid w:val="00DA5AC0"/>
    <w:rsid w:val="00DA5AE4"/>
    <w:rsid w:val="00DA5DAB"/>
    <w:rsid w:val="00DA5E03"/>
    <w:rsid w:val="00DA5E29"/>
    <w:rsid w:val="00DA6216"/>
    <w:rsid w:val="00DA6453"/>
    <w:rsid w:val="00DA651F"/>
    <w:rsid w:val="00DA6C49"/>
    <w:rsid w:val="00DA6FFA"/>
    <w:rsid w:val="00DA7417"/>
    <w:rsid w:val="00DA7994"/>
    <w:rsid w:val="00DA7A44"/>
    <w:rsid w:val="00DA7A89"/>
    <w:rsid w:val="00DA7F15"/>
    <w:rsid w:val="00DA7FAB"/>
    <w:rsid w:val="00DB0029"/>
    <w:rsid w:val="00DB026A"/>
    <w:rsid w:val="00DB033F"/>
    <w:rsid w:val="00DB0665"/>
    <w:rsid w:val="00DB0AB2"/>
    <w:rsid w:val="00DB0C2C"/>
    <w:rsid w:val="00DB0DC6"/>
    <w:rsid w:val="00DB1144"/>
    <w:rsid w:val="00DB13FD"/>
    <w:rsid w:val="00DB145C"/>
    <w:rsid w:val="00DB1999"/>
    <w:rsid w:val="00DB1CE6"/>
    <w:rsid w:val="00DB1FD2"/>
    <w:rsid w:val="00DB2FAA"/>
    <w:rsid w:val="00DB310E"/>
    <w:rsid w:val="00DB3390"/>
    <w:rsid w:val="00DB35FF"/>
    <w:rsid w:val="00DB360E"/>
    <w:rsid w:val="00DB3720"/>
    <w:rsid w:val="00DB375B"/>
    <w:rsid w:val="00DB3880"/>
    <w:rsid w:val="00DB393E"/>
    <w:rsid w:val="00DB3D6E"/>
    <w:rsid w:val="00DB417A"/>
    <w:rsid w:val="00DB4207"/>
    <w:rsid w:val="00DB4688"/>
    <w:rsid w:val="00DB48FD"/>
    <w:rsid w:val="00DB4A1F"/>
    <w:rsid w:val="00DB4C7B"/>
    <w:rsid w:val="00DB4CB0"/>
    <w:rsid w:val="00DB5264"/>
    <w:rsid w:val="00DB5D12"/>
    <w:rsid w:val="00DB6286"/>
    <w:rsid w:val="00DB6552"/>
    <w:rsid w:val="00DB6568"/>
    <w:rsid w:val="00DB6941"/>
    <w:rsid w:val="00DB6B5E"/>
    <w:rsid w:val="00DB6C3F"/>
    <w:rsid w:val="00DB6C68"/>
    <w:rsid w:val="00DB6D11"/>
    <w:rsid w:val="00DB6E38"/>
    <w:rsid w:val="00DB721A"/>
    <w:rsid w:val="00DB7367"/>
    <w:rsid w:val="00DB7381"/>
    <w:rsid w:val="00DB7C4F"/>
    <w:rsid w:val="00DB7D4F"/>
    <w:rsid w:val="00DC03E6"/>
    <w:rsid w:val="00DC04DC"/>
    <w:rsid w:val="00DC084E"/>
    <w:rsid w:val="00DC0B9F"/>
    <w:rsid w:val="00DC0CEB"/>
    <w:rsid w:val="00DC0F9D"/>
    <w:rsid w:val="00DC12B6"/>
    <w:rsid w:val="00DC1842"/>
    <w:rsid w:val="00DC1EBD"/>
    <w:rsid w:val="00DC1F0D"/>
    <w:rsid w:val="00DC209F"/>
    <w:rsid w:val="00DC2344"/>
    <w:rsid w:val="00DC24BF"/>
    <w:rsid w:val="00DC26B7"/>
    <w:rsid w:val="00DC27EB"/>
    <w:rsid w:val="00DC2A4D"/>
    <w:rsid w:val="00DC2C44"/>
    <w:rsid w:val="00DC2E6A"/>
    <w:rsid w:val="00DC2E71"/>
    <w:rsid w:val="00DC2EB4"/>
    <w:rsid w:val="00DC334F"/>
    <w:rsid w:val="00DC335E"/>
    <w:rsid w:val="00DC337D"/>
    <w:rsid w:val="00DC3524"/>
    <w:rsid w:val="00DC3980"/>
    <w:rsid w:val="00DC3D6B"/>
    <w:rsid w:val="00DC3F05"/>
    <w:rsid w:val="00DC41DB"/>
    <w:rsid w:val="00DC4372"/>
    <w:rsid w:val="00DC45F3"/>
    <w:rsid w:val="00DC45FD"/>
    <w:rsid w:val="00DC4AF4"/>
    <w:rsid w:val="00DC4F3B"/>
    <w:rsid w:val="00DC54FE"/>
    <w:rsid w:val="00DC5509"/>
    <w:rsid w:val="00DC56AA"/>
    <w:rsid w:val="00DC588E"/>
    <w:rsid w:val="00DC5E09"/>
    <w:rsid w:val="00DC6092"/>
    <w:rsid w:val="00DC6190"/>
    <w:rsid w:val="00DC6558"/>
    <w:rsid w:val="00DC6F0D"/>
    <w:rsid w:val="00DC7135"/>
    <w:rsid w:val="00DC73DA"/>
    <w:rsid w:val="00DC760F"/>
    <w:rsid w:val="00DC7657"/>
    <w:rsid w:val="00DC7781"/>
    <w:rsid w:val="00DC7958"/>
    <w:rsid w:val="00DC7C6B"/>
    <w:rsid w:val="00DC7F97"/>
    <w:rsid w:val="00DD006E"/>
    <w:rsid w:val="00DD0086"/>
    <w:rsid w:val="00DD0253"/>
    <w:rsid w:val="00DD039F"/>
    <w:rsid w:val="00DD049C"/>
    <w:rsid w:val="00DD0896"/>
    <w:rsid w:val="00DD0897"/>
    <w:rsid w:val="00DD0E2C"/>
    <w:rsid w:val="00DD0FA0"/>
    <w:rsid w:val="00DD14F4"/>
    <w:rsid w:val="00DD15AB"/>
    <w:rsid w:val="00DD1714"/>
    <w:rsid w:val="00DD187B"/>
    <w:rsid w:val="00DD19E2"/>
    <w:rsid w:val="00DD1A49"/>
    <w:rsid w:val="00DD1AF9"/>
    <w:rsid w:val="00DD1E12"/>
    <w:rsid w:val="00DD1EAA"/>
    <w:rsid w:val="00DD1FE6"/>
    <w:rsid w:val="00DD2482"/>
    <w:rsid w:val="00DD334B"/>
    <w:rsid w:val="00DD33F3"/>
    <w:rsid w:val="00DD357B"/>
    <w:rsid w:val="00DD38C8"/>
    <w:rsid w:val="00DD3AE1"/>
    <w:rsid w:val="00DD3DA5"/>
    <w:rsid w:val="00DD401D"/>
    <w:rsid w:val="00DD4286"/>
    <w:rsid w:val="00DD45A7"/>
    <w:rsid w:val="00DD45FC"/>
    <w:rsid w:val="00DD471A"/>
    <w:rsid w:val="00DD4B6C"/>
    <w:rsid w:val="00DD4C2D"/>
    <w:rsid w:val="00DD511F"/>
    <w:rsid w:val="00DD54C9"/>
    <w:rsid w:val="00DD5676"/>
    <w:rsid w:val="00DD5F13"/>
    <w:rsid w:val="00DD6AAF"/>
    <w:rsid w:val="00DD6B3E"/>
    <w:rsid w:val="00DD6F5A"/>
    <w:rsid w:val="00DD786E"/>
    <w:rsid w:val="00DD7D10"/>
    <w:rsid w:val="00DD7F0E"/>
    <w:rsid w:val="00DE01A3"/>
    <w:rsid w:val="00DE032F"/>
    <w:rsid w:val="00DE05C0"/>
    <w:rsid w:val="00DE0B4A"/>
    <w:rsid w:val="00DE0BB9"/>
    <w:rsid w:val="00DE0D84"/>
    <w:rsid w:val="00DE0FAA"/>
    <w:rsid w:val="00DE11B6"/>
    <w:rsid w:val="00DE144B"/>
    <w:rsid w:val="00DE1A17"/>
    <w:rsid w:val="00DE1A2F"/>
    <w:rsid w:val="00DE1D19"/>
    <w:rsid w:val="00DE1DBF"/>
    <w:rsid w:val="00DE20AB"/>
    <w:rsid w:val="00DE2133"/>
    <w:rsid w:val="00DE2388"/>
    <w:rsid w:val="00DE298E"/>
    <w:rsid w:val="00DE30A8"/>
    <w:rsid w:val="00DE32D8"/>
    <w:rsid w:val="00DE33DC"/>
    <w:rsid w:val="00DE3440"/>
    <w:rsid w:val="00DE3CA5"/>
    <w:rsid w:val="00DE3DE0"/>
    <w:rsid w:val="00DE3FB7"/>
    <w:rsid w:val="00DE402B"/>
    <w:rsid w:val="00DE42C1"/>
    <w:rsid w:val="00DE4381"/>
    <w:rsid w:val="00DE438A"/>
    <w:rsid w:val="00DE4401"/>
    <w:rsid w:val="00DE45E1"/>
    <w:rsid w:val="00DE46A3"/>
    <w:rsid w:val="00DE46AC"/>
    <w:rsid w:val="00DE47AC"/>
    <w:rsid w:val="00DE4902"/>
    <w:rsid w:val="00DE585E"/>
    <w:rsid w:val="00DE5DCD"/>
    <w:rsid w:val="00DE6514"/>
    <w:rsid w:val="00DE651E"/>
    <w:rsid w:val="00DE669D"/>
    <w:rsid w:val="00DE66E4"/>
    <w:rsid w:val="00DE6AAD"/>
    <w:rsid w:val="00DE6AC6"/>
    <w:rsid w:val="00DE7154"/>
    <w:rsid w:val="00DE72EB"/>
    <w:rsid w:val="00DE755C"/>
    <w:rsid w:val="00DE78FA"/>
    <w:rsid w:val="00DE7AFE"/>
    <w:rsid w:val="00DE7B79"/>
    <w:rsid w:val="00DE7E48"/>
    <w:rsid w:val="00DF00F6"/>
    <w:rsid w:val="00DF016C"/>
    <w:rsid w:val="00DF01C4"/>
    <w:rsid w:val="00DF06AB"/>
    <w:rsid w:val="00DF0781"/>
    <w:rsid w:val="00DF094C"/>
    <w:rsid w:val="00DF0AA3"/>
    <w:rsid w:val="00DF0AB9"/>
    <w:rsid w:val="00DF0B98"/>
    <w:rsid w:val="00DF0D0E"/>
    <w:rsid w:val="00DF0EF3"/>
    <w:rsid w:val="00DF1124"/>
    <w:rsid w:val="00DF1661"/>
    <w:rsid w:val="00DF1723"/>
    <w:rsid w:val="00DF1D3A"/>
    <w:rsid w:val="00DF1E94"/>
    <w:rsid w:val="00DF20CA"/>
    <w:rsid w:val="00DF21C3"/>
    <w:rsid w:val="00DF221D"/>
    <w:rsid w:val="00DF22EC"/>
    <w:rsid w:val="00DF26A6"/>
    <w:rsid w:val="00DF29BF"/>
    <w:rsid w:val="00DF2B39"/>
    <w:rsid w:val="00DF2CC0"/>
    <w:rsid w:val="00DF2EEA"/>
    <w:rsid w:val="00DF34F3"/>
    <w:rsid w:val="00DF3601"/>
    <w:rsid w:val="00DF3755"/>
    <w:rsid w:val="00DF3A9D"/>
    <w:rsid w:val="00DF3D7C"/>
    <w:rsid w:val="00DF418A"/>
    <w:rsid w:val="00DF436F"/>
    <w:rsid w:val="00DF43DE"/>
    <w:rsid w:val="00DF4786"/>
    <w:rsid w:val="00DF488E"/>
    <w:rsid w:val="00DF492A"/>
    <w:rsid w:val="00DF4970"/>
    <w:rsid w:val="00DF4E5C"/>
    <w:rsid w:val="00DF4E89"/>
    <w:rsid w:val="00DF4EBB"/>
    <w:rsid w:val="00DF5385"/>
    <w:rsid w:val="00DF5763"/>
    <w:rsid w:val="00DF58A6"/>
    <w:rsid w:val="00DF5D38"/>
    <w:rsid w:val="00DF6198"/>
    <w:rsid w:val="00DF6C60"/>
    <w:rsid w:val="00DF6E62"/>
    <w:rsid w:val="00DF7101"/>
    <w:rsid w:val="00DF7253"/>
    <w:rsid w:val="00DF7328"/>
    <w:rsid w:val="00DF7405"/>
    <w:rsid w:val="00DF769E"/>
    <w:rsid w:val="00DF797B"/>
    <w:rsid w:val="00DF7DBB"/>
    <w:rsid w:val="00DF7E72"/>
    <w:rsid w:val="00DF7F22"/>
    <w:rsid w:val="00E00172"/>
    <w:rsid w:val="00E002E1"/>
    <w:rsid w:val="00E0030E"/>
    <w:rsid w:val="00E005A3"/>
    <w:rsid w:val="00E006A4"/>
    <w:rsid w:val="00E006AB"/>
    <w:rsid w:val="00E0093D"/>
    <w:rsid w:val="00E00C57"/>
    <w:rsid w:val="00E0144C"/>
    <w:rsid w:val="00E014DC"/>
    <w:rsid w:val="00E01A3A"/>
    <w:rsid w:val="00E01A98"/>
    <w:rsid w:val="00E01CDF"/>
    <w:rsid w:val="00E01E33"/>
    <w:rsid w:val="00E02482"/>
    <w:rsid w:val="00E028FA"/>
    <w:rsid w:val="00E02956"/>
    <w:rsid w:val="00E02CAD"/>
    <w:rsid w:val="00E02DEE"/>
    <w:rsid w:val="00E02E4D"/>
    <w:rsid w:val="00E02EED"/>
    <w:rsid w:val="00E03255"/>
    <w:rsid w:val="00E032B0"/>
    <w:rsid w:val="00E033E6"/>
    <w:rsid w:val="00E03706"/>
    <w:rsid w:val="00E037DA"/>
    <w:rsid w:val="00E03C66"/>
    <w:rsid w:val="00E040A8"/>
    <w:rsid w:val="00E040FE"/>
    <w:rsid w:val="00E042E2"/>
    <w:rsid w:val="00E043C3"/>
    <w:rsid w:val="00E04556"/>
    <w:rsid w:val="00E04B70"/>
    <w:rsid w:val="00E04D99"/>
    <w:rsid w:val="00E04DD6"/>
    <w:rsid w:val="00E04E9E"/>
    <w:rsid w:val="00E053CA"/>
    <w:rsid w:val="00E05A00"/>
    <w:rsid w:val="00E05CA5"/>
    <w:rsid w:val="00E05CEF"/>
    <w:rsid w:val="00E06078"/>
    <w:rsid w:val="00E06084"/>
    <w:rsid w:val="00E0623F"/>
    <w:rsid w:val="00E06D42"/>
    <w:rsid w:val="00E071F8"/>
    <w:rsid w:val="00E0762C"/>
    <w:rsid w:val="00E0790D"/>
    <w:rsid w:val="00E0798C"/>
    <w:rsid w:val="00E102B0"/>
    <w:rsid w:val="00E102BF"/>
    <w:rsid w:val="00E1055E"/>
    <w:rsid w:val="00E10C68"/>
    <w:rsid w:val="00E10CD0"/>
    <w:rsid w:val="00E10D99"/>
    <w:rsid w:val="00E11026"/>
    <w:rsid w:val="00E11090"/>
    <w:rsid w:val="00E11438"/>
    <w:rsid w:val="00E11517"/>
    <w:rsid w:val="00E1187C"/>
    <w:rsid w:val="00E11AE6"/>
    <w:rsid w:val="00E11CB6"/>
    <w:rsid w:val="00E11EC4"/>
    <w:rsid w:val="00E1274F"/>
    <w:rsid w:val="00E12F6A"/>
    <w:rsid w:val="00E13573"/>
    <w:rsid w:val="00E13A3B"/>
    <w:rsid w:val="00E13B4C"/>
    <w:rsid w:val="00E13F53"/>
    <w:rsid w:val="00E14011"/>
    <w:rsid w:val="00E140AC"/>
    <w:rsid w:val="00E14236"/>
    <w:rsid w:val="00E14552"/>
    <w:rsid w:val="00E14702"/>
    <w:rsid w:val="00E1487C"/>
    <w:rsid w:val="00E14A52"/>
    <w:rsid w:val="00E14CA7"/>
    <w:rsid w:val="00E15486"/>
    <w:rsid w:val="00E1570F"/>
    <w:rsid w:val="00E1585D"/>
    <w:rsid w:val="00E1593C"/>
    <w:rsid w:val="00E15995"/>
    <w:rsid w:val="00E15F6C"/>
    <w:rsid w:val="00E163D8"/>
    <w:rsid w:val="00E16ADE"/>
    <w:rsid w:val="00E17033"/>
    <w:rsid w:val="00E17211"/>
    <w:rsid w:val="00E1724A"/>
    <w:rsid w:val="00E1726B"/>
    <w:rsid w:val="00E172FE"/>
    <w:rsid w:val="00E178C8"/>
    <w:rsid w:val="00E17912"/>
    <w:rsid w:val="00E17A2E"/>
    <w:rsid w:val="00E17B8C"/>
    <w:rsid w:val="00E20545"/>
    <w:rsid w:val="00E20653"/>
    <w:rsid w:val="00E206AE"/>
    <w:rsid w:val="00E20935"/>
    <w:rsid w:val="00E214EB"/>
    <w:rsid w:val="00E21686"/>
    <w:rsid w:val="00E218A6"/>
    <w:rsid w:val="00E21996"/>
    <w:rsid w:val="00E21C67"/>
    <w:rsid w:val="00E2217C"/>
    <w:rsid w:val="00E222E1"/>
    <w:rsid w:val="00E2271C"/>
    <w:rsid w:val="00E22A82"/>
    <w:rsid w:val="00E22F03"/>
    <w:rsid w:val="00E23091"/>
    <w:rsid w:val="00E2385D"/>
    <w:rsid w:val="00E238D4"/>
    <w:rsid w:val="00E23967"/>
    <w:rsid w:val="00E23B16"/>
    <w:rsid w:val="00E24209"/>
    <w:rsid w:val="00E2448D"/>
    <w:rsid w:val="00E24713"/>
    <w:rsid w:val="00E24F44"/>
    <w:rsid w:val="00E250BE"/>
    <w:rsid w:val="00E251E5"/>
    <w:rsid w:val="00E25370"/>
    <w:rsid w:val="00E2545E"/>
    <w:rsid w:val="00E25464"/>
    <w:rsid w:val="00E258AA"/>
    <w:rsid w:val="00E25B81"/>
    <w:rsid w:val="00E26253"/>
    <w:rsid w:val="00E2637F"/>
    <w:rsid w:val="00E266DC"/>
    <w:rsid w:val="00E26788"/>
    <w:rsid w:val="00E2681F"/>
    <w:rsid w:val="00E269C3"/>
    <w:rsid w:val="00E26B8D"/>
    <w:rsid w:val="00E26C5C"/>
    <w:rsid w:val="00E26E74"/>
    <w:rsid w:val="00E26E76"/>
    <w:rsid w:val="00E27055"/>
    <w:rsid w:val="00E276A4"/>
    <w:rsid w:val="00E27F7C"/>
    <w:rsid w:val="00E30023"/>
    <w:rsid w:val="00E30267"/>
    <w:rsid w:val="00E302C9"/>
    <w:rsid w:val="00E305E7"/>
    <w:rsid w:val="00E30855"/>
    <w:rsid w:val="00E308FE"/>
    <w:rsid w:val="00E30AB2"/>
    <w:rsid w:val="00E30F2D"/>
    <w:rsid w:val="00E30F52"/>
    <w:rsid w:val="00E3112B"/>
    <w:rsid w:val="00E3124D"/>
    <w:rsid w:val="00E31393"/>
    <w:rsid w:val="00E31610"/>
    <w:rsid w:val="00E318CD"/>
    <w:rsid w:val="00E31A25"/>
    <w:rsid w:val="00E3220E"/>
    <w:rsid w:val="00E32219"/>
    <w:rsid w:val="00E323CF"/>
    <w:rsid w:val="00E32410"/>
    <w:rsid w:val="00E3246E"/>
    <w:rsid w:val="00E32D43"/>
    <w:rsid w:val="00E330BA"/>
    <w:rsid w:val="00E3315D"/>
    <w:rsid w:val="00E33188"/>
    <w:rsid w:val="00E331CD"/>
    <w:rsid w:val="00E33932"/>
    <w:rsid w:val="00E33E9C"/>
    <w:rsid w:val="00E33F70"/>
    <w:rsid w:val="00E344E9"/>
    <w:rsid w:val="00E345CE"/>
    <w:rsid w:val="00E34610"/>
    <w:rsid w:val="00E3471A"/>
    <w:rsid w:val="00E34B16"/>
    <w:rsid w:val="00E34D52"/>
    <w:rsid w:val="00E34EB7"/>
    <w:rsid w:val="00E350CE"/>
    <w:rsid w:val="00E35179"/>
    <w:rsid w:val="00E3550F"/>
    <w:rsid w:val="00E35677"/>
    <w:rsid w:val="00E35878"/>
    <w:rsid w:val="00E35FC2"/>
    <w:rsid w:val="00E3624E"/>
    <w:rsid w:val="00E362FC"/>
    <w:rsid w:val="00E369A0"/>
    <w:rsid w:val="00E36B8A"/>
    <w:rsid w:val="00E36FD6"/>
    <w:rsid w:val="00E3744E"/>
    <w:rsid w:val="00E3746B"/>
    <w:rsid w:val="00E37720"/>
    <w:rsid w:val="00E377FB"/>
    <w:rsid w:val="00E37881"/>
    <w:rsid w:val="00E378C9"/>
    <w:rsid w:val="00E401BF"/>
    <w:rsid w:val="00E406AB"/>
    <w:rsid w:val="00E40BE4"/>
    <w:rsid w:val="00E40BE5"/>
    <w:rsid w:val="00E40ECF"/>
    <w:rsid w:val="00E41159"/>
    <w:rsid w:val="00E41473"/>
    <w:rsid w:val="00E416AA"/>
    <w:rsid w:val="00E4171B"/>
    <w:rsid w:val="00E41A5A"/>
    <w:rsid w:val="00E41B7D"/>
    <w:rsid w:val="00E41E15"/>
    <w:rsid w:val="00E42638"/>
    <w:rsid w:val="00E4326C"/>
    <w:rsid w:val="00E432A4"/>
    <w:rsid w:val="00E432FE"/>
    <w:rsid w:val="00E43378"/>
    <w:rsid w:val="00E43AC0"/>
    <w:rsid w:val="00E43C59"/>
    <w:rsid w:val="00E44003"/>
    <w:rsid w:val="00E445DC"/>
    <w:rsid w:val="00E445E5"/>
    <w:rsid w:val="00E4485C"/>
    <w:rsid w:val="00E449AB"/>
    <w:rsid w:val="00E44CE3"/>
    <w:rsid w:val="00E45404"/>
    <w:rsid w:val="00E45B05"/>
    <w:rsid w:val="00E461AF"/>
    <w:rsid w:val="00E462AA"/>
    <w:rsid w:val="00E464FF"/>
    <w:rsid w:val="00E46A4A"/>
    <w:rsid w:val="00E46C32"/>
    <w:rsid w:val="00E46CA7"/>
    <w:rsid w:val="00E47190"/>
    <w:rsid w:val="00E4775C"/>
    <w:rsid w:val="00E4789B"/>
    <w:rsid w:val="00E47C0D"/>
    <w:rsid w:val="00E47E75"/>
    <w:rsid w:val="00E50059"/>
    <w:rsid w:val="00E50390"/>
    <w:rsid w:val="00E51225"/>
    <w:rsid w:val="00E51541"/>
    <w:rsid w:val="00E519D6"/>
    <w:rsid w:val="00E521A6"/>
    <w:rsid w:val="00E5236F"/>
    <w:rsid w:val="00E52820"/>
    <w:rsid w:val="00E5288B"/>
    <w:rsid w:val="00E52921"/>
    <w:rsid w:val="00E52D83"/>
    <w:rsid w:val="00E53631"/>
    <w:rsid w:val="00E53DA6"/>
    <w:rsid w:val="00E53DFB"/>
    <w:rsid w:val="00E53F6B"/>
    <w:rsid w:val="00E53FAF"/>
    <w:rsid w:val="00E5432B"/>
    <w:rsid w:val="00E54578"/>
    <w:rsid w:val="00E54611"/>
    <w:rsid w:val="00E547A1"/>
    <w:rsid w:val="00E54EB5"/>
    <w:rsid w:val="00E5503C"/>
    <w:rsid w:val="00E5528A"/>
    <w:rsid w:val="00E555DD"/>
    <w:rsid w:val="00E55741"/>
    <w:rsid w:val="00E55900"/>
    <w:rsid w:val="00E55992"/>
    <w:rsid w:val="00E55B9B"/>
    <w:rsid w:val="00E56103"/>
    <w:rsid w:val="00E56557"/>
    <w:rsid w:val="00E567C5"/>
    <w:rsid w:val="00E56AC7"/>
    <w:rsid w:val="00E577B8"/>
    <w:rsid w:val="00E57D77"/>
    <w:rsid w:val="00E57DA9"/>
    <w:rsid w:val="00E60270"/>
    <w:rsid w:val="00E60689"/>
    <w:rsid w:val="00E60AF3"/>
    <w:rsid w:val="00E60E35"/>
    <w:rsid w:val="00E60E9A"/>
    <w:rsid w:val="00E60F5F"/>
    <w:rsid w:val="00E613B2"/>
    <w:rsid w:val="00E615C4"/>
    <w:rsid w:val="00E61606"/>
    <w:rsid w:val="00E61794"/>
    <w:rsid w:val="00E619AD"/>
    <w:rsid w:val="00E61E5D"/>
    <w:rsid w:val="00E61FBA"/>
    <w:rsid w:val="00E62176"/>
    <w:rsid w:val="00E62734"/>
    <w:rsid w:val="00E627BE"/>
    <w:rsid w:val="00E62CB0"/>
    <w:rsid w:val="00E62EA0"/>
    <w:rsid w:val="00E62EDB"/>
    <w:rsid w:val="00E62FB2"/>
    <w:rsid w:val="00E630BB"/>
    <w:rsid w:val="00E63F63"/>
    <w:rsid w:val="00E64026"/>
    <w:rsid w:val="00E640A3"/>
    <w:rsid w:val="00E64125"/>
    <w:rsid w:val="00E6469E"/>
    <w:rsid w:val="00E647BD"/>
    <w:rsid w:val="00E647E7"/>
    <w:rsid w:val="00E64B1C"/>
    <w:rsid w:val="00E64BF8"/>
    <w:rsid w:val="00E64C36"/>
    <w:rsid w:val="00E64E49"/>
    <w:rsid w:val="00E65799"/>
    <w:rsid w:val="00E65F39"/>
    <w:rsid w:val="00E65F73"/>
    <w:rsid w:val="00E66247"/>
    <w:rsid w:val="00E669AD"/>
    <w:rsid w:val="00E669B9"/>
    <w:rsid w:val="00E669FB"/>
    <w:rsid w:val="00E66A28"/>
    <w:rsid w:val="00E66D56"/>
    <w:rsid w:val="00E66D97"/>
    <w:rsid w:val="00E66DD4"/>
    <w:rsid w:val="00E66F05"/>
    <w:rsid w:val="00E6729B"/>
    <w:rsid w:val="00E675D0"/>
    <w:rsid w:val="00E67DB2"/>
    <w:rsid w:val="00E67F08"/>
    <w:rsid w:val="00E70258"/>
    <w:rsid w:val="00E7041B"/>
    <w:rsid w:val="00E7065B"/>
    <w:rsid w:val="00E70BB2"/>
    <w:rsid w:val="00E70E96"/>
    <w:rsid w:val="00E7105B"/>
    <w:rsid w:val="00E711E7"/>
    <w:rsid w:val="00E7148F"/>
    <w:rsid w:val="00E715B4"/>
    <w:rsid w:val="00E717E2"/>
    <w:rsid w:val="00E71B80"/>
    <w:rsid w:val="00E71EDB"/>
    <w:rsid w:val="00E72040"/>
    <w:rsid w:val="00E72114"/>
    <w:rsid w:val="00E72181"/>
    <w:rsid w:val="00E72A1B"/>
    <w:rsid w:val="00E72B49"/>
    <w:rsid w:val="00E72B96"/>
    <w:rsid w:val="00E72C6C"/>
    <w:rsid w:val="00E72E87"/>
    <w:rsid w:val="00E73261"/>
    <w:rsid w:val="00E734B2"/>
    <w:rsid w:val="00E73511"/>
    <w:rsid w:val="00E735AE"/>
    <w:rsid w:val="00E73857"/>
    <w:rsid w:val="00E73FC2"/>
    <w:rsid w:val="00E744CD"/>
    <w:rsid w:val="00E74696"/>
    <w:rsid w:val="00E749D9"/>
    <w:rsid w:val="00E74AF2"/>
    <w:rsid w:val="00E75264"/>
    <w:rsid w:val="00E752B9"/>
    <w:rsid w:val="00E75345"/>
    <w:rsid w:val="00E75BEE"/>
    <w:rsid w:val="00E75C5A"/>
    <w:rsid w:val="00E75CD7"/>
    <w:rsid w:val="00E75D69"/>
    <w:rsid w:val="00E760E2"/>
    <w:rsid w:val="00E76775"/>
    <w:rsid w:val="00E76B49"/>
    <w:rsid w:val="00E76B4D"/>
    <w:rsid w:val="00E76C7B"/>
    <w:rsid w:val="00E76D00"/>
    <w:rsid w:val="00E77041"/>
    <w:rsid w:val="00E7736B"/>
    <w:rsid w:val="00E7790E"/>
    <w:rsid w:val="00E77D54"/>
    <w:rsid w:val="00E77D5C"/>
    <w:rsid w:val="00E77E21"/>
    <w:rsid w:val="00E808E5"/>
    <w:rsid w:val="00E80990"/>
    <w:rsid w:val="00E80B2D"/>
    <w:rsid w:val="00E80F9E"/>
    <w:rsid w:val="00E8104A"/>
    <w:rsid w:val="00E81154"/>
    <w:rsid w:val="00E815ED"/>
    <w:rsid w:val="00E81960"/>
    <w:rsid w:val="00E8198B"/>
    <w:rsid w:val="00E81BBD"/>
    <w:rsid w:val="00E81D8C"/>
    <w:rsid w:val="00E81DEC"/>
    <w:rsid w:val="00E82728"/>
    <w:rsid w:val="00E82D70"/>
    <w:rsid w:val="00E832EC"/>
    <w:rsid w:val="00E8333A"/>
    <w:rsid w:val="00E8334F"/>
    <w:rsid w:val="00E8335B"/>
    <w:rsid w:val="00E83A55"/>
    <w:rsid w:val="00E83B17"/>
    <w:rsid w:val="00E83B3A"/>
    <w:rsid w:val="00E83DB5"/>
    <w:rsid w:val="00E84036"/>
    <w:rsid w:val="00E8408A"/>
    <w:rsid w:val="00E84467"/>
    <w:rsid w:val="00E8458F"/>
    <w:rsid w:val="00E846CA"/>
    <w:rsid w:val="00E849A1"/>
    <w:rsid w:val="00E84A4D"/>
    <w:rsid w:val="00E84CC3"/>
    <w:rsid w:val="00E84DAB"/>
    <w:rsid w:val="00E85059"/>
    <w:rsid w:val="00E8512B"/>
    <w:rsid w:val="00E85282"/>
    <w:rsid w:val="00E85285"/>
    <w:rsid w:val="00E8561C"/>
    <w:rsid w:val="00E85AB2"/>
    <w:rsid w:val="00E85C21"/>
    <w:rsid w:val="00E85DE0"/>
    <w:rsid w:val="00E85F39"/>
    <w:rsid w:val="00E85F9F"/>
    <w:rsid w:val="00E86088"/>
    <w:rsid w:val="00E860D8"/>
    <w:rsid w:val="00E86113"/>
    <w:rsid w:val="00E86289"/>
    <w:rsid w:val="00E864CF"/>
    <w:rsid w:val="00E865BE"/>
    <w:rsid w:val="00E868BD"/>
    <w:rsid w:val="00E869F1"/>
    <w:rsid w:val="00E8723A"/>
    <w:rsid w:val="00E87411"/>
    <w:rsid w:val="00E877A5"/>
    <w:rsid w:val="00E87A3A"/>
    <w:rsid w:val="00E9020F"/>
    <w:rsid w:val="00E90591"/>
    <w:rsid w:val="00E90933"/>
    <w:rsid w:val="00E909A7"/>
    <w:rsid w:val="00E909B5"/>
    <w:rsid w:val="00E90C8A"/>
    <w:rsid w:val="00E90D64"/>
    <w:rsid w:val="00E90DCE"/>
    <w:rsid w:val="00E91619"/>
    <w:rsid w:val="00E91762"/>
    <w:rsid w:val="00E91BFA"/>
    <w:rsid w:val="00E920B2"/>
    <w:rsid w:val="00E9268D"/>
    <w:rsid w:val="00E93644"/>
    <w:rsid w:val="00E93B2B"/>
    <w:rsid w:val="00E93CD7"/>
    <w:rsid w:val="00E93DBD"/>
    <w:rsid w:val="00E93F1C"/>
    <w:rsid w:val="00E9403E"/>
    <w:rsid w:val="00E94624"/>
    <w:rsid w:val="00E94BE9"/>
    <w:rsid w:val="00E94EB1"/>
    <w:rsid w:val="00E95093"/>
    <w:rsid w:val="00E9516F"/>
    <w:rsid w:val="00E9521D"/>
    <w:rsid w:val="00E95552"/>
    <w:rsid w:val="00E9561F"/>
    <w:rsid w:val="00E9615A"/>
    <w:rsid w:val="00E96A34"/>
    <w:rsid w:val="00E96D3F"/>
    <w:rsid w:val="00E96F25"/>
    <w:rsid w:val="00E96F9F"/>
    <w:rsid w:val="00E972B1"/>
    <w:rsid w:val="00E9747A"/>
    <w:rsid w:val="00E97B03"/>
    <w:rsid w:val="00E97BDD"/>
    <w:rsid w:val="00EA003B"/>
    <w:rsid w:val="00EA02FA"/>
    <w:rsid w:val="00EA05B1"/>
    <w:rsid w:val="00EA09A4"/>
    <w:rsid w:val="00EA0A3A"/>
    <w:rsid w:val="00EA0E95"/>
    <w:rsid w:val="00EA11AE"/>
    <w:rsid w:val="00EA149F"/>
    <w:rsid w:val="00EA184A"/>
    <w:rsid w:val="00EA192D"/>
    <w:rsid w:val="00EA1992"/>
    <w:rsid w:val="00EA1B97"/>
    <w:rsid w:val="00EA213F"/>
    <w:rsid w:val="00EA21F2"/>
    <w:rsid w:val="00EA2D1C"/>
    <w:rsid w:val="00EA31B4"/>
    <w:rsid w:val="00EA3294"/>
    <w:rsid w:val="00EA3561"/>
    <w:rsid w:val="00EA35BE"/>
    <w:rsid w:val="00EA3C53"/>
    <w:rsid w:val="00EA428E"/>
    <w:rsid w:val="00EA47B9"/>
    <w:rsid w:val="00EA48FE"/>
    <w:rsid w:val="00EA4B86"/>
    <w:rsid w:val="00EA4C28"/>
    <w:rsid w:val="00EA4EF4"/>
    <w:rsid w:val="00EA5068"/>
    <w:rsid w:val="00EA520F"/>
    <w:rsid w:val="00EA56AE"/>
    <w:rsid w:val="00EA5FA0"/>
    <w:rsid w:val="00EA659C"/>
    <w:rsid w:val="00EA6726"/>
    <w:rsid w:val="00EA67D7"/>
    <w:rsid w:val="00EA6980"/>
    <w:rsid w:val="00EA6CFE"/>
    <w:rsid w:val="00EA6DA1"/>
    <w:rsid w:val="00EA7021"/>
    <w:rsid w:val="00EA73BC"/>
    <w:rsid w:val="00EA7799"/>
    <w:rsid w:val="00EA7905"/>
    <w:rsid w:val="00EA7AFA"/>
    <w:rsid w:val="00EA7AFD"/>
    <w:rsid w:val="00EA7F2A"/>
    <w:rsid w:val="00EB0160"/>
    <w:rsid w:val="00EB0550"/>
    <w:rsid w:val="00EB05CB"/>
    <w:rsid w:val="00EB0F30"/>
    <w:rsid w:val="00EB1057"/>
    <w:rsid w:val="00EB10D1"/>
    <w:rsid w:val="00EB113E"/>
    <w:rsid w:val="00EB167D"/>
    <w:rsid w:val="00EB16FD"/>
    <w:rsid w:val="00EB1863"/>
    <w:rsid w:val="00EB19A7"/>
    <w:rsid w:val="00EB1A64"/>
    <w:rsid w:val="00EB1EAE"/>
    <w:rsid w:val="00EB22F4"/>
    <w:rsid w:val="00EB24BE"/>
    <w:rsid w:val="00EB26CE"/>
    <w:rsid w:val="00EB2AD6"/>
    <w:rsid w:val="00EB2DC0"/>
    <w:rsid w:val="00EB2F3A"/>
    <w:rsid w:val="00EB330D"/>
    <w:rsid w:val="00EB3693"/>
    <w:rsid w:val="00EB369B"/>
    <w:rsid w:val="00EB369E"/>
    <w:rsid w:val="00EB38E6"/>
    <w:rsid w:val="00EB397C"/>
    <w:rsid w:val="00EB3D53"/>
    <w:rsid w:val="00EB4084"/>
    <w:rsid w:val="00EB4AE7"/>
    <w:rsid w:val="00EB4B92"/>
    <w:rsid w:val="00EB4FD7"/>
    <w:rsid w:val="00EB531E"/>
    <w:rsid w:val="00EB5357"/>
    <w:rsid w:val="00EB56D7"/>
    <w:rsid w:val="00EB5946"/>
    <w:rsid w:val="00EB598C"/>
    <w:rsid w:val="00EB5D9F"/>
    <w:rsid w:val="00EB5FAE"/>
    <w:rsid w:val="00EB617C"/>
    <w:rsid w:val="00EB636D"/>
    <w:rsid w:val="00EB6738"/>
    <w:rsid w:val="00EB68A6"/>
    <w:rsid w:val="00EB6A57"/>
    <w:rsid w:val="00EB6CB4"/>
    <w:rsid w:val="00EB6D91"/>
    <w:rsid w:val="00EB7748"/>
    <w:rsid w:val="00EB79B6"/>
    <w:rsid w:val="00EB79C9"/>
    <w:rsid w:val="00EB7F1F"/>
    <w:rsid w:val="00EB7F8A"/>
    <w:rsid w:val="00EC0031"/>
    <w:rsid w:val="00EC0224"/>
    <w:rsid w:val="00EC04A7"/>
    <w:rsid w:val="00EC0725"/>
    <w:rsid w:val="00EC0CA7"/>
    <w:rsid w:val="00EC1725"/>
    <w:rsid w:val="00EC1E98"/>
    <w:rsid w:val="00EC206B"/>
    <w:rsid w:val="00EC2098"/>
    <w:rsid w:val="00EC29F8"/>
    <w:rsid w:val="00EC2BF7"/>
    <w:rsid w:val="00EC2CA4"/>
    <w:rsid w:val="00EC2D80"/>
    <w:rsid w:val="00EC333A"/>
    <w:rsid w:val="00EC34BE"/>
    <w:rsid w:val="00EC3748"/>
    <w:rsid w:val="00EC3AFA"/>
    <w:rsid w:val="00EC3BA1"/>
    <w:rsid w:val="00EC3BBA"/>
    <w:rsid w:val="00EC3BD8"/>
    <w:rsid w:val="00EC3C05"/>
    <w:rsid w:val="00EC3C68"/>
    <w:rsid w:val="00EC3DDA"/>
    <w:rsid w:val="00EC3DE7"/>
    <w:rsid w:val="00EC3FAF"/>
    <w:rsid w:val="00EC44EA"/>
    <w:rsid w:val="00EC4749"/>
    <w:rsid w:val="00EC47F3"/>
    <w:rsid w:val="00EC4B71"/>
    <w:rsid w:val="00EC4E24"/>
    <w:rsid w:val="00EC4E59"/>
    <w:rsid w:val="00EC4E63"/>
    <w:rsid w:val="00EC52F4"/>
    <w:rsid w:val="00EC549F"/>
    <w:rsid w:val="00EC58F8"/>
    <w:rsid w:val="00EC5AF2"/>
    <w:rsid w:val="00EC5C09"/>
    <w:rsid w:val="00EC6152"/>
    <w:rsid w:val="00EC6258"/>
    <w:rsid w:val="00EC6562"/>
    <w:rsid w:val="00EC662E"/>
    <w:rsid w:val="00EC669E"/>
    <w:rsid w:val="00EC6933"/>
    <w:rsid w:val="00EC6CD2"/>
    <w:rsid w:val="00EC70CB"/>
    <w:rsid w:val="00EC7271"/>
    <w:rsid w:val="00EC7440"/>
    <w:rsid w:val="00EC7532"/>
    <w:rsid w:val="00EC7633"/>
    <w:rsid w:val="00EC7A88"/>
    <w:rsid w:val="00EC7BB3"/>
    <w:rsid w:val="00EC7D58"/>
    <w:rsid w:val="00EC7DD9"/>
    <w:rsid w:val="00ED00FE"/>
    <w:rsid w:val="00ED06B8"/>
    <w:rsid w:val="00ED07BF"/>
    <w:rsid w:val="00ED09FE"/>
    <w:rsid w:val="00ED0C87"/>
    <w:rsid w:val="00ED0D8A"/>
    <w:rsid w:val="00ED10A4"/>
    <w:rsid w:val="00ED1531"/>
    <w:rsid w:val="00ED1700"/>
    <w:rsid w:val="00ED1723"/>
    <w:rsid w:val="00ED18B5"/>
    <w:rsid w:val="00ED1944"/>
    <w:rsid w:val="00ED195D"/>
    <w:rsid w:val="00ED1AA0"/>
    <w:rsid w:val="00ED1CCC"/>
    <w:rsid w:val="00ED1F8C"/>
    <w:rsid w:val="00ED202F"/>
    <w:rsid w:val="00ED24A6"/>
    <w:rsid w:val="00ED25D6"/>
    <w:rsid w:val="00ED28EE"/>
    <w:rsid w:val="00ED2A10"/>
    <w:rsid w:val="00ED2E0C"/>
    <w:rsid w:val="00ED316A"/>
    <w:rsid w:val="00ED31A4"/>
    <w:rsid w:val="00ED31B3"/>
    <w:rsid w:val="00ED33CF"/>
    <w:rsid w:val="00ED3544"/>
    <w:rsid w:val="00ED3672"/>
    <w:rsid w:val="00ED3841"/>
    <w:rsid w:val="00ED39AF"/>
    <w:rsid w:val="00ED3BF5"/>
    <w:rsid w:val="00ED4088"/>
    <w:rsid w:val="00ED4272"/>
    <w:rsid w:val="00ED4A58"/>
    <w:rsid w:val="00ED4B04"/>
    <w:rsid w:val="00ED4D69"/>
    <w:rsid w:val="00ED4D8E"/>
    <w:rsid w:val="00ED511E"/>
    <w:rsid w:val="00ED5279"/>
    <w:rsid w:val="00ED56ED"/>
    <w:rsid w:val="00ED58E8"/>
    <w:rsid w:val="00ED5A45"/>
    <w:rsid w:val="00ED5BAA"/>
    <w:rsid w:val="00ED6044"/>
    <w:rsid w:val="00ED62E7"/>
    <w:rsid w:val="00ED683F"/>
    <w:rsid w:val="00ED68B7"/>
    <w:rsid w:val="00ED7617"/>
    <w:rsid w:val="00ED76A7"/>
    <w:rsid w:val="00ED76D9"/>
    <w:rsid w:val="00ED785C"/>
    <w:rsid w:val="00ED796B"/>
    <w:rsid w:val="00ED7C73"/>
    <w:rsid w:val="00ED7DD6"/>
    <w:rsid w:val="00ED7E9E"/>
    <w:rsid w:val="00EE01F0"/>
    <w:rsid w:val="00EE02AC"/>
    <w:rsid w:val="00EE0428"/>
    <w:rsid w:val="00EE0A5C"/>
    <w:rsid w:val="00EE0ACC"/>
    <w:rsid w:val="00EE0B31"/>
    <w:rsid w:val="00EE0D81"/>
    <w:rsid w:val="00EE0F87"/>
    <w:rsid w:val="00EE1134"/>
    <w:rsid w:val="00EE1271"/>
    <w:rsid w:val="00EE13FD"/>
    <w:rsid w:val="00EE1810"/>
    <w:rsid w:val="00EE18AD"/>
    <w:rsid w:val="00EE1B43"/>
    <w:rsid w:val="00EE1B45"/>
    <w:rsid w:val="00EE200E"/>
    <w:rsid w:val="00EE2116"/>
    <w:rsid w:val="00EE2C25"/>
    <w:rsid w:val="00EE2CB8"/>
    <w:rsid w:val="00EE2DD7"/>
    <w:rsid w:val="00EE2FFE"/>
    <w:rsid w:val="00EE3027"/>
    <w:rsid w:val="00EE31D6"/>
    <w:rsid w:val="00EE3388"/>
    <w:rsid w:val="00EE38FE"/>
    <w:rsid w:val="00EE3AD3"/>
    <w:rsid w:val="00EE3BD6"/>
    <w:rsid w:val="00EE3BF5"/>
    <w:rsid w:val="00EE3CBE"/>
    <w:rsid w:val="00EE3D81"/>
    <w:rsid w:val="00EE3EAE"/>
    <w:rsid w:val="00EE49B1"/>
    <w:rsid w:val="00EE4D15"/>
    <w:rsid w:val="00EE50E3"/>
    <w:rsid w:val="00EE522E"/>
    <w:rsid w:val="00EE5589"/>
    <w:rsid w:val="00EE5A06"/>
    <w:rsid w:val="00EE5A19"/>
    <w:rsid w:val="00EE5B14"/>
    <w:rsid w:val="00EE5C23"/>
    <w:rsid w:val="00EE5D35"/>
    <w:rsid w:val="00EE5D82"/>
    <w:rsid w:val="00EE5DD3"/>
    <w:rsid w:val="00EE5F7F"/>
    <w:rsid w:val="00EE60A1"/>
    <w:rsid w:val="00EE6174"/>
    <w:rsid w:val="00EE6402"/>
    <w:rsid w:val="00EE682B"/>
    <w:rsid w:val="00EE71F5"/>
    <w:rsid w:val="00EE7415"/>
    <w:rsid w:val="00EE75DE"/>
    <w:rsid w:val="00EE7786"/>
    <w:rsid w:val="00EE7AC4"/>
    <w:rsid w:val="00EE7D0F"/>
    <w:rsid w:val="00EE7D44"/>
    <w:rsid w:val="00EE7E3D"/>
    <w:rsid w:val="00EF0271"/>
    <w:rsid w:val="00EF02EE"/>
    <w:rsid w:val="00EF0479"/>
    <w:rsid w:val="00EF0583"/>
    <w:rsid w:val="00EF09C4"/>
    <w:rsid w:val="00EF11AD"/>
    <w:rsid w:val="00EF17A7"/>
    <w:rsid w:val="00EF1A96"/>
    <w:rsid w:val="00EF2014"/>
    <w:rsid w:val="00EF215D"/>
    <w:rsid w:val="00EF2314"/>
    <w:rsid w:val="00EF2563"/>
    <w:rsid w:val="00EF268C"/>
    <w:rsid w:val="00EF2743"/>
    <w:rsid w:val="00EF28ED"/>
    <w:rsid w:val="00EF2AB9"/>
    <w:rsid w:val="00EF2C20"/>
    <w:rsid w:val="00EF3561"/>
    <w:rsid w:val="00EF3642"/>
    <w:rsid w:val="00EF3A7E"/>
    <w:rsid w:val="00EF3E61"/>
    <w:rsid w:val="00EF440C"/>
    <w:rsid w:val="00EF4462"/>
    <w:rsid w:val="00EF4582"/>
    <w:rsid w:val="00EF495E"/>
    <w:rsid w:val="00EF4972"/>
    <w:rsid w:val="00EF498C"/>
    <w:rsid w:val="00EF4A2E"/>
    <w:rsid w:val="00EF52A1"/>
    <w:rsid w:val="00EF58E0"/>
    <w:rsid w:val="00EF5DC6"/>
    <w:rsid w:val="00EF604C"/>
    <w:rsid w:val="00EF61F1"/>
    <w:rsid w:val="00EF62E4"/>
    <w:rsid w:val="00EF63CD"/>
    <w:rsid w:val="00EF652E"/>
    <w:rsid w:val="00EF65A3"/>
    <w:rsid w:val="00EF6666"/>
    <w:rsid w:val="00EF67E1"/>
    <w:rsid w:val="00EF67FC"/>
    <w:rsid w:val="00EF6E34"/>
    <w:rsid w:val="00EF6FC0"/>
    <w:rsid w:val="00EF7189"/>
    <w:rsid w:val="00EF7468"/>
    <w:rsid w:val="00EF7483"/>
    <w:rsid w:val="00EF758B"/>
    <w:rsid w:val="00EF7591"/>
    <w:rsid w:val="00EF78F2"/>
    <w:rsid w:val="00EF7C59"/>
    <w:rsid w:val="00F0009B"/>
    <w:rsid w:val="00F005C2"/>
    <w:rsid w:val="00F00E60"/>
    <w:rsid w:val="00F00FF0"/>
    <w:rsid w:val="00F00FF6"/>
    <w:rsid w:val="00F01148"/>
    <w:rsid w:val="00F0128A"/>
    <w:rsid w:val="00F01550"/>
    <w:rsid w:val="00F0182B"/>
    <w:rsid w:val="00F020D6"/>
    <w:rsid w:val="00F02160"/>
    <w:rsid w:val="00F02429"/>
    <w:rsid w:val="00F0296B"/>
    <w:rsid w:val="00F02FC2"/>
    <w:rsid w:val="00F03224"/>
    <w:rsid w:val="00F032D6"/>
    <w:rsid w:val="00F033C8"/>
    <w:rsid w:val="00F0358E"/>
    <w:rsid w:val="00F0362E"/>
    <w:rsid w:val="00F037D6"/>
    <w:rsid w:val="00F04138"/>
    <w:rsid w:val="00F04179"/>
    <w:rsid w:val="00F05263"/>
    <w:rsid w:val="00F05371"/>
    <w:rsid w:val="00F05423"/>
    <w:rsid w:val="00F05424"/>
    <w:rsid w:val="00F0576E"/>
    <w:rsid w:val="00F0648A"/>
    <w:rsid w:val="00F066F9"/>
    <w:rsid w:val="00F0672A"/>
    <w:rsid w:val="00F0681F"/>
    <w:rsid w:val="00F06A17"/>
    <w:rsid w:val="00F06BB2"/>
    <w:rsid w:val="00F06F99"/>
    <w:rsid w:val="00F073F3"/>
    <w:rsid w:val="00F0745E"/>
    <w:rsid w:val="00F075F6"/>
    <w:rsid w:val="00F07621"/>
    <w:rsid w:val="00F079D2"/>
    <w:rsid w:val="00F07DDF"/>
    <w:rsid w:val="00F07E77"/>
    <w:rsid w:val="00F07F5E"/>
    <w:rsid w:val="00F10042"/>
    <w:rsid w:val="00F101EE"/>
    <w:rsid w:val="00F104B2"/>
    <w:rsid w:val="00F10573"/>
    <w:rsid w:val="00F10581"/>
    <w:rsid w:val="00F10A15"/>
    <w:rsid w:val="00F10B3F"/>
    <w:rsid w:val="00F10B40"/>
    <w:rsid w:val="00F10BD4"/>
    <w:rsid w:val="00F113C7"/>
    <w:rsid w:val="00F119E8"/>
    <w:rsid w:val="00F12024"/>
    <w:rsid w:val="00F1222C"/>
    <w:rsid w:val="00F1224C"/>
    <w:rsid w:val="00F127F2"/>
    <w:rsid w:val="00F12EE6"/>
    <w:rsid w:val="00F12F91"/>
    <w:rsid w:val="00F13702"/>
    <w:rsid w:val="00F13F3C"/>
    <w:rsid w:val="00F1441C"/>
    <w:rsid w:val="00F14780"/>
    <w:rsid w:val="00F14B41"/>
    <w:rsid w:val="00F14BC0"/>
    <w:rsid w:val="00F14C62"/>
    <w:rsid w:val="00F15002"/>
    <w:rsid w:val="00F15085"/>
    <w:rsid w:val="00F1510D"/>
    <w:rsid w:val="00F155E5"/>
    <w:rsid w:val="00F157EC"/>
    <w:rsid w:val="00F158B9"/>
    <w:rsid w:val="00F159C2"/>
    <w:rsid w:val="00F15AD8"/>
    <w:rsid w:val="00F15E0F"/>
    <w:rsid w:val="00F15E2E"/>
    <w:rsid w:val="00F1646E"/>
    <w:rsid w:val="00F166D7"/>
    <w:rsid w:val="00F171E6"/>
    <w:rsid w:val="00F172F1"/>
    <w:rsid w:val="00F17520"/>
    <w:rsid w:val="00F175C9"/>
    <w:rsid w:val="00F176BF"/>
    <w:rsid w:val="00F1773C"/>
    <w:rsid w:val="00F17C28"/>
    <w:rsid w:val="00F17C53"/>
    <w:rsid w:val="00F17D19"/>
    <w:rsid w:val="00F17E3D"/>
    <w:rsid w:val="00F17F17"/>
    <w:rsid w:val="00F2012C"/>
    <w:rsid w:val="00F2017C"/>
    <w:rsid w:val="00F20188"/>
    <w:rsid w:val="00F2034E"/>
    <w:rsid w:val="00F20398"/>
    <w:rsid w:val="00F20756"/>
    <w:rsid w:val="00F20A2F"/>
    <w:rsid w:val="00F20DF3"/>
    <w:rsid w:val="00F20EC4"/>
    <w:rsid w:val="00F21401"/>
    <w:rsid w:val="00F215A2"/>
    <w:rsid w:val="00F21860"/>
    <w:rsid w:val="00F21A7C"/>
    <w:rsid w:val="00F21CFD"/>
    <w:rsid w:val="00F21E8F"/>
    <w:rsid w:val="00F228EE"/>
    <w:rsid w:val="00F2291A"/>
    <w:rsid w:val="00F22985"/>
    <w:rsid w:val="00F22A5A"/>
    <w:rsid w:val="00F22A74"/>
    <w:rsid w:val="00F22D56"/>
    <w:rsid w:val="00F23017"/>
    <w:rsid w:val="00F2303C"/>
    <w:rsid w:val="00F231E5"/>
    <w:rsid w:val="00F233A8"/>
    <w:rsid w:val="00F236F2"/>
    <w:rsid w:val="00F23714"/>
    <w:rsid w:val="00F23A11"/>
    <w:rsid w:val="00F23A82"/>
    <w:rsid w:val="00F23FE7"/>
    <w:rsid w:val="00F24A83"/>
    <w:rsid w:val="00F24DB1"/>
    <w:rsid w:val="00F2531C"/>
    <w:rsid w:val="00F25AC0"/>
    <w:rsid w:val="00F261ED"/>
    <w:rsid w:val="00F2641E"/>
    <w:rsid w:val="00F26498"/>
    <w:rsid w:val="00F264D5"/>
    <w:rsid w:val="00F26897"/>
    <w:rsid w:val="00F26B41"/>
    <w:rsid w:val="00F26E05"/>
    <w:rsid w:val="00F26E7F"/>
    <w:rsid w:val="00F26FAC"/>
    <w:rsid w:val="00F27021"/>
    <w:rsid w:val="00F272DC"/>
    <w:rsid w:val="00F27383"/>
    <w:rsid w:val="00F274FD"/>
    <w:rsid w:val="00F275FC"/>
    <w:rsid w:val="00F2763F"/>
    <w:rsid w:val="00F27965"/>
    <w:rsid w:val="00F27E95"/>
    <w:rsid w:val="00F27EAF"/>
    <w:rsid w:val="00F27ED9"/>
    <w:rsid w:val="00F27F28"/>
    <w:rsid w:val="00F300BE"/>
    <w:rsid w:val="00F301A7"/>
    <w:rsid w:val="00F306DE"/>
    <w:rsid w:val="00F30735"/>
    <w:rsid w:val="00F30799"/>
    <w:rsid w:val="00F307D2"/>
    <w:rsid w:val="00F30AE1"/>
    <w:rsid w:val="00F30C74"/>
    <w:rsid w:val="00F31136"/>
    <w:rsid w:val="00F316FD"/>
    <w:rsid w:val="00F3178A"/>
    <w:rsid w:val="00F318D2"/>
    <w:rsid w:val="00F318FF"/>
    <w:rsid w:val="00F31CBA"/>
    <w:rsid w:val="00F31E97"/>
    <w:rsid w:val="00F321F8"/>
    <w:rsid w:val="00F32778"/>
    <w:rsid w:val="00F32B4B"/>
    <w:rsid w:val="00F33007"/>
    <w:rsid w:val="00F33163"/>
    <w:rsid w:val="00F33741"/>
    <w:rsid w:val="00F33924"/>
    <w:rsid w:val="00F3398E"/>
    <w:rsid w:val="00F33B3A"/>
    <w:rsid w:val="00F33CE7"/>
    <w:rsid w:val="00F33F90"/>
    <w:rsid w:val="00F34062"/>
    <w:rsid w:val="00F346BB"/>
    <w:rsid w:val="00F34C9E"/>
    <w:rsid w:val="00F34DF6"/>
    <w:rsid w:val="00F34E56"/>
    <w:rsid w:val="00F34F2B"/>
    <w:rsid w:val="00F35595"/>
    <w:rsid w:val="00F35B74"/>
    <w:rsid w:val="00F35CC7"/>
    <w:rsid w:val="00F35D51"/>
    <w:rsid w:val="00F35DFC"/>
    <w:rsid w:val="00F35E8E"/>
    <w:rsid w:val="00F35EDF"/>
    <w:rsid w:val="00F3633A"/>
    <w:rsid w:val="00F363AE"/>
    <w:rsid w:val="00F364D7"/>
    <w:rsid w:val="00F364ED"/>
    <w:rsid w:val="00F3658C"/>
    <w:rsid w:val="00F368C3"/>
    <w:rsid w:val="00F36F3A"/>
    <w:rsid w:val="00F36FAC"/>
    <w:rsid w:val="00F37064"/>
    <w:rsid w:val="00F37615"/>
    <w:rsid w:val="00F37881"/>
    <w:rsid w:val="00F37D98"/>
    <w:rsid w:val="00F37E7C"/>
    <w:rsid w:val="00F37F9A"/>
    <w:rsid w:val="00F4019B"/>
    <w:rsid w:val="00F40821"/>
    <w:rsid w:val="00F40886"/>
    <w:rsid w:val="00F408FA"/>
    <w:rsid w:val="00F409D0"/>
    <w:rsid w:val="00F40BF1"/>
    <w:rsid w:val="00F40D1F"/>
    <w:rsid w:val="00F41548"/>
    <w:rsid w:val="00F417DF"/>
    <w:rsid w:val="00F41852"/>
    <w:rsid w:val="00F4199C"/>
    <w:rsid w:val="00F41A57"/>
    <w:rsid w:val="00F41BD7"/>
    <w:rsid w:val="00F41C8B"/>
    <w:rsid w:val="00F41EA4"/>
    <w:rsid w:val="00F424A0"/>
    <w:rsid w:val="00F42509"/>
    <w:rsid w:val="00F42845"/>
    <w:rsid w:val="00F429B3"/>
    <w:rsid w:val="00F429C7"/>
    <w:rsid w:val="00F42BF6"/>
    <w:rsid w:val="00F42C1F"/>
    <w:rsid w:val="00F42C35"/>
    <w:rsid w:val="00F43400"/>
    <w:rsid w:val="00F434E0"/>
    <w:rsid w:val="00F43AB5"/>
    <w:rsid w:val="00F43C9F"/>
    <w:rsid w:val="00F43CCD"/>
    <w:rsid w:val="00F4420B"/>
    <w:rsid w:val="00F442EE"/>
    <w:rsid w:val="00F4436B"/>
    <w:rsid w:val="00F44457"/>
    <w:rsid w:val="00F44C10"/>
    <w:rsid w:val="00F44D7B"/>
    <w:rsid w:val="00F44E98"/>
    <w:rsid w:val="00F44F60"/>
    <w:rsid w:val="00F45082"/>
    <w:rsid w:val="00F450EA"/>
    <w:rsid w:val="00F45905"/>
    <w:rsid w:val="00F45D27"/>
    <w:rsid w:val="00F45D62"/>
    <w:rsid w:val="00F46020"/>
    <w:rsid w:val="00F4667A"/>
    <w:rsid w:val="00F4689A"/>
    <w:rsid w:val="00F4696C"/>
    <w:rsid w:val="00F46B23"/>
    <w:rsid w:val="00F46C4E"/>
    <w:rsid w:val="00F4706D"/>
    <w:rsid w:val="00F47405"/>
    <w:rsid w:val="00F479FB"/>
    <w:rsid w:val="00F47A0D"/>
    <w:rsid w:val="00F47C64"/>
    <w:rsid w:val="00F47FF0"/>
    <w:rsid w:val="00F50177"/>
    <w:rsid w:val="00F504EE"/>
    <w:rsid w:val="00F50515"/>
    <w:rsid w:val="00F5054C"/>
    <w:rsid w:val="00F50AD7"/>
    <w:rsid w:val="00F50D78"/>
    <w:rsid w:val="00F50E5C"/>
    <w:rsid w:val="00F51417"/>
    <w:rsid w:val="00F51534"/>
    <w:rsid w:val="00F51791"/>
    <w:rsid w:val="00F51CF9"/>
    <w:rsid w:val="00F51E29"/>
    <w:rsid w:val="00F51E2F"/>
    <w:rsid w:val="00F52072"/>
    <w:rsid w:val="00F521EE"/>
    <w:rsid w:val="00F52630"/>
    <w:rsid w:val="00F52772"/>
    <w:rsid w:val="00F527CF"/>
    <w:rsid w:val="00F528E5"/>
    <w:rsid w:val="00F529E0"/>
    <w:rsid w:val="00F52AF6"/>
    <w:rsid w:val="00F52B3F"/>
    <w:rsid w:val="00F52BCC"/>
    <w:rsid w:val="00F531C5"/>
    <w:rsid w:val="00F53431"/>
    <w:rsid w:val="00F536BF"/>
    <w:rsid w:val="00F53B8F"/>
    <w:rsid w:val="00F53C36"/>
    <w:rsid w:val="00F53C39"/>
    <w:rsid w:val="00F5400B"/>
    <w:rsid w:val="00F5403A"/>
    <w:rsid w:val="00F543A3"/>
    <w:rsid w:val="00F54642"/>
    <w:rsid w:val="00F5467E"/>
    <w:rsid w:val="00F5475A"/>
    <w:rsid w:val="00F5496D"/>
    <w:rsid w:val="00F54F72"/>
    <w:rsid w:val="00F55783"/>
    <w:rsid w:val="00F5591F"/>
    <w:rsid w:val="00F55B0F"/>
    <w:rsid w:val="00F55D55"/>
    <w:rsid w:val="00F55D60"/>
    <w:rsid w:val="00F56076"/>
    <w:rsid w:val="00F5614B"/>
    <w:rsid w:val="00F5648C"/>
    <w:rsid w:val="00F564BE"/>
    <w:rsid w:val="00F566D4"/>
    <w:rsid w:val="00F56929"/>
    <w:rsid w:val="00F56982"/>
    <w:rsid w:val="00F569F9"/>
    <w:rsid w:val="00F56B1E"/>
    <w:rsid w:val="00F56D2C"/>
    <w:rsid w:val="00F57724"/>
    <w:rsid w:val="00F577D7"/>
    <w:rsid w:val="00F57AC9"/>
    <w:rsid w:val="00F60075"/>
    <w:rsid w:val="00F602DB"/>
    <w:rsid w:val="00F6059F"/>
    <w:rsid w:val="00F60754"/>
    <w:rsid w:val="00F60991"/>
    <w:rsid w:val="00F60A39"/>
    <w:rsid w:val="00F60AA9"/>
    <w:rsid w:val="00F60BEB"/>
    <w:rsid w:val="00F60C58"/>
    <w:rsid w:val="00F60D87"/>
    <w:rsid w:val="00F60E28"/>
    <w:rsid w:val="00F60F04"/>
    <w:rsid w:val="00F61059"/>
    <w:rsid w:val="00F6113F"/>
    <w:rsid w:val="00F61414"/>
    <w:rsid w:val="00F61615"/>
    <w:rsid w:val="00F61E3D"/>
    <w:rsid w:val="00F6263B"/>
    <w:rsid w:val="00F62B02"/>
    <w:rsid w:val="00F62B32"/>
    <w:rsid w:val="00F62B4D"/>
    <w:rsid w:val="00F62C94"/>
    <w:rsid w:val="00F62E6E"/>
    <w:rsid w:val="00F6338E"/>
    <w:rsid w:val="00F63A88"/>
    <w:rsid w:val="00F63B1C"/>
    <w:rsid w:val="00F64331"/>
    <w:rsid w:val="00F6442E"/>
    <w:rsid w:val="00F645E0"/>
    <w:rsid w:val="00F647A0"/>
    <w:rsid w:val="00F6501A"/>
    <w:rsid w:val="00F65063"/>
    <w:rsid w:val="00F65158"/>
    <w:rsid w:val="00F6561A"/>
    <w:rsid w:val="00F65669"/>
    <w:rsid w:val="00F6574E"/>
    <w:rsid w:val="00F65D45"/>
    <w:rsid w:val="00F65D59"/>
    <w:rsid w:val="00F663BC"/>
    <w:rsid w:val="00F665AD"/>
    <w:rsid w:val="00F6663C"/>
    <w:rsid w:val="00F672B3"/>
    <w:rsid w:val="00F6743A"/>
    <w:rsid w:val="00F675AB"/>
    <w:rsid w:val="00F677B0"/>
    <w:rsid w:val="00F678CA"/>
    <w:rsid w:val="00F67979"/>
    <w:rsid w:val="00F67A4A"/>
    <w:rsid w:val="00F67BFB"/>
    <w:rsid w:val="00F67D37"/>
    <w:rsid w:val="00F67DA7"/>
    <w:rsid w:val="00F67E73"/>
    <w:rsid w:val="00F706C8"/>
    <w:rsid w:val="00F708E9"/>
    <w:rsid w:val="00F70D40"/>
    <w:rsid w:val="00F70DFF"/>
    <w:rsid w:val="00F711A5"/>
    <w:rsid w:val="00F71300"/>
    <w:rsid w:val="00F71477"/>
    <w:rsid w:val="00F7173C"/>
    <w:rsid w:val="00F71850"/>
    <w:rsid w:val="00F7213A"/>
    <w:rsid w:val="00F72637"/>
    <w:rsid w:val="00F736DB"/>
    <w:rsid w:val="00F73A54"/>
    <w:rsid w:val="00F741DE"/>
    <w:rsid w:val="00F74286"/>
    <w:rsid w:val="00F74380"/>
    <w:rsid w:val="00F7442A"/>
    <w:rsid w:val="00F750D1"/>
    <w:rsid w:val="00F753CA"/>
    <w:rsid w:val="00F756FE"/>
    <w:rsid w:val="00F757DA"/>
    <w:rsid w:val="00F7581F"/>
    <w:rsid w:val="00F75881"/>
    <w:rsid w:val="00F75A01"/>
    <w:rsid w:val="00F75B24"/>
    <w:rsid w:val="00F75EEE"/>
    <w:rsid w:val="00F765CF"/>
    <w:rsid w:val="00F76ADC"/>
    <w:rsid w:val="00F76AFE"/>
    <w:rsid w:val="00F76B90"/>
    <w:rsid w:val="00F76D39"/>
    <w:rsid w:val="00F7776D"/>
    <w:rsid w:val="00F7791E"/>
    <w:rsid w:val="00F77F90"/>
    <w:rsid w:val="00F80534"/>
    <w:rsid w:val="00F805DF"/>
    <w:rsid w:val="00F80757"/>
    <w:rsid w:val="00F8081E"/>
    <w:rsid w:val="00F80826"/>
    <w:rsid w:val="00F8170C"/>
    <w:rsid w:val="00F817B2"/>
    <w:rsid w:val="00F818C0"/>
    <w:rsid w:val="00F818EB"/>
    <w:rsid w:val="00F81960"/>
    <w:rsid w:val="00F81B96"/>
    <w:rsid w:val="00F81C59"/>
    <w:rsid w:val="00F81E4C"/>
    <w:rsid w:val="00F823E0"/>
    <w:rsid w:val="00F824F6"/>
    <w:rsid w:val="00F82A18"/>
    <w:rsid w:val="00F82A5F"/>
    <w:rsid w:val="00F82AA1"/>
    <w:rsid w:val="00F82BF4"/>
    <w:rsid w:val="00F82EBA"/>
    <w:rsid w:val="00F82F8E"/>
    <w:rsid w:val="00F8316C"/>
    <w:rsid w:val="00F83184"/>
    <w:rsid w:val="00F8318D"/>
    <w:rsid w:val="00F8333B"/>
    <w:rsid w:val="00F836FF"/>
    <w:rsid w:val="00F83B03"/>
    <w:rsid w:val="00F840B2"/>
    <w:rsid w:val="00F84120"/>
    <w:rsid w:val="00F841B7"/>
    <w:rsid w:val="00F8470F"/>
    <w:rsid w:val="00F84852"/>
    <w:rsid w:val="00F849F1"/>
    <w:rsid w:val="00F84BCE"/>
    <w:rsid w:val="00F84D18"/>
    <w:rsid w:val="00F84D3D"/>
    <w:rsid w:val="00F84E8B"/>
    <w:rsid w:val="00F85195"/>
    <w:rsid w:val="00F85392"/>
    <w:rsid w:val="00F85E8F"/>
    <w:rsid w:val="00F8601B"/>
    <w:rsid w:val="00F860A2"/>
    <w:rsid w:val="00F861D2"/>
    <w:rsid w:val="00F866BE"/>
    <w:rsid w:val="00F86B32"/>
    <w:rsid w:val="00F8701D"/>
    <w:rsid w:val="00F871E3"/>
    <w:rsid w:val="00F87336"/>
    <w:rsid w:val="00F87363"/>
    <w:rsid w:val="00F87A2A"/>
    <w:rsid w:val="00F87A77"/>
    <w:rsid w:val="00F87C97"/>
    <w:rsid w:val="00F87D42"/>
    <w:rsid w:val="00F87DF6"/>
    <w:rsid w:val="00F90333"/>
    <w:rsid w:val="00F90335"/>
    <w:rsid w:val="00F905B6"/>
    <w:rsid w:val="00F9065D"/>
    <w:rsid w:val="00F9095D"/>
    <w:rsid w:val="00F90A22"/>
    <w:rsid w:val="00F90AE0"/>
    <w:rsid w:val="00F90B89"/>
    <w:rsid w:val="00F90D7C"/>
    <w:rsid w:val="00F90FAA"/>
    <w:rsid w:val="00F912CD"/>
    <w:rsid w:val="00F91A11"/>
    <w:rsid w:val="00F91F3D"/>
    <w:rsid w:val="00F92846"/>
    <w:rsid w:val="00F92A51"/>
    <w:rsid w:val="00F92C7B"/>
    <w:rsid w:val="00F92D0B"/>
    <w:rsid w:val="00F93650"/>
    <w:rsid w:val="00F93852"/>
    <w:rsid w:val="00F939F0"/>
    <w:rsid w:val="00F93BC6"/>
    <w:rsid w:val="00F93CE5"/>
    <w:rsid w:val="00F93E36"/>
    <w:rsid w:val="00F945C1"/>
    <w:rsid w:val="00F946A5"/>
    <w:rsid w:val="00F94BC2"/>
    <w:rsid w:val="00F9520D"/>
    <w:rsid w:val="00F95320"/>
    <w:rsid w:val="00F9541F"/>
    <w:rsid w:val="00F9550F"/>
    <w:rsid w:val="00F955FD"/>
    <w:rsid w:val="00F9561A"/>
    <w:rsid w:val="00F95B59"/>
    <w:rsid w:val="00F95D60"/>
    <w:rsid w:val="00F95E6F"/>
    <w:rsid w:val="00F95EF7"/>
    <w:rsid w:val="00F96793"/>
    <w:rsid w:val="00F96C14"/>
    <w:rsid w:val="00F970E8"/>
    <w:rsid w:val="00F974CA"/>
    <w:rsid w:val="00F974FB"/>
    <w:rsid w:val="00F976C6"/>
    <w:rsid w:val="00F9775A"/>
    <w:rsid w:val="00F97AC0"/>
    <w:rsid w:val="00F97C41"/>
    <w:rsid w:val="00F97C48"/>
    <w:rsid w:val="00F97D76"/>
    <w:rsid w:val="00FA0225"/>
    <w:rsid w:val="00FA0423"/>
    <w:rsid w:val="00FA0590"/>
    <w:rsid w:val="00FA07F1"/>
    <w:rsid w:val="00FA088E"/>
    <w:rsid w:val="00FA0A3C"/>
    <w:rsid w:val="00FA0B57"/>
    <w:rsid w:val="00FA0B80"/>
    <w:rsid w:val="00FA18AA"/>
    <w:rsid w:val="00FA19DA"/>
    <w:rsid w:val="00FA1BCA"/>
    <w:rsid w:val="00FA1BF3"/>
    <w:rsid w:val="00FA1C50"/>
    <w:rsid w:val="00FA1D74"/>
    <w:rsid w:val="00FA240C"/>
    <w:rsid w:val="00FA2732"/>
    <w:rsid w:val="00FA281B"/>
    <w:rsid w:val="00FA2958"/>
    <w:rsid w:val="00FA2A80"/>
    <w:rsid w:val="00FA2A90"/>
    <w:rsid w:val="00FA2AF2"/>
    <w:rsid w:val="00FA2E9A"/>
    <w:rsid w:val="00FA2EB0"/>
    <w:rsid w:val="00FA2F09"/>
    <w:rsid w:val="00FA2F98"/>
    <w:rsid w:val="00FA3339"/>
    <w:rsid w:val="00FA37C6"/>
    <w:rsid w:val="00FA38F3"/>
    <w:rsid w:val="00FA394D"/>
    <w:rsid w:val="00FA3C20"/>
    <w:rsid w:val="00FA3CFA"/>
    <w:rsid w:val="00FA3FAF"/>
    <w:rsid w:val="00FA4465"/>
    <w:rsid w:val="00FA4670"/>
    <w:rsid w:val="00FA4858"/>
    <w:rsid w:val="00FA4BC4"/>
    <w:rsid w:val="00FA4F3C"/>
    <w:rsid w:val="00FA4F58"/>
    <w:rsid w:val="00FA4F93"/>
    <w:rsid w:val="00FA513E"/>
    <w:rsid w:val="00FA52FE"/>
    <w:rsid w:val="00FA5474"/>
    <w:rsid w:val="00FA566C"/>
    <w:rsid w:val="00FA5CEB"/>
    <w:rsid w:val="00FA5D92"/>
    <w:rsid w:val="00FA5F21"/>
    <w:rsid w:val="00FA61C6"/>
    <w:rsid w:val="00FA6475"/>
    <w:rsid w:val="00FA64BC"/>
    <w:rsid w:val="00FA69C3"/>
    <w:rsid w:val="00FA6B47"/>
    <w:rsid w:val="00FA7112"/>
    <w:rsid w:val="00FA734E"/>
    <w:rsid w:val="00FA75A3"/>
    <w:rsid w:val="00FA78FD"/>
    <w:rsid w:val="00FA7BEE"/>
    <w:rsid w:val="00FB0123"/>
    <w:rsid w:val="00FB01C9"/>
    <w:rsid w:val="00FB0414"/>
    <w:rsid w:val="00FB0686"/>
    <w:rsid w:val="00FB0A68"/>
    <w:rsid w:val="00FB1711"/>
    <w:rsid w:val="00FB1755"/>
    <w:rsid w:val="00FB198B"/>
    <w:rsid w:val="00FB1ADA"/>
    <w:rsid w:val="00FB1E56"/>
    <w:rsid w:val="00FB2202"/>
    <w:rsid w:val="00FB24D3"/>
    <w:rsid w:val="00FB2A3A"/>
    <w:rsid w:val="00FB2AD6"/>
    <w:rsid w:val="00FB2C06"/>
    <w:rsid w:val="00FB2EF8"/>
    <w:rsid w:val="00FB3089"/>
    <w:rsid w:val="00FB3140"/>
    <w:rsid w:val="00FB32D9"/>
    <w:rsid w:val="00FB34D0"/>
    <w:rsid w:val="00FB35B4"/>
    <w:rsid w:val="00FB39AF"/>
    <w:rsid w:val="00FB3A66"/>
    <w:rsid w:val="00FB3DAC"/>
    <w:rsid w:val="00FB3EF9"/>
    <w:rsid w:val="00FB4055"/>
    <w:rsid w:val="00FB410F"/>
    <w:rsid w:val="00FB4150"/>
    <w:rsid w:val="00FB4A9B"/>
    <w:rsid w:val="00FB4BA6"/>
    <w:rsid w:val="00FB4E59"/>
    <w:rsid w:val="00FB4FE0"/>
    <w:rsid w:val="00FB51BB"/>
    <w:rsid w:val="00FB59BB"/>
    <w:rsid w:val="00FB59CC"/>
    <w:rsid w:val="00FB5E32"/>
    <w:rsid w:val="00FB60B3"/>
    <w:rsid w:val="00FB6220"/>
    <w:rsid w:val="00FB63C0"/>
    <w:rsid w:val="00FB6974"/>
    <w:rsid w:val="00FB6FE4"/>
    <w:rsid w:val="00FB73E6"/>
    <w:rsid w:val="00FB77A4"/>
    <w:rsid w:val="00FB7987"/>
    <w:rsid w:val="00FB7B50"/>
    <w:rsid w:val="00FB7C7B"/>
    <w:rsid w:val="00FB7DB1"/>
    <w:rsid w:val="00FB7DE8"/>
    <w:rsid w:val="00FB7F8F"/>
    <w:rsid w:val="00FC021A"/>
    <w:rsid w:val="00FC0460"/>
    <w:rsid w:val="00FC04DC"/>
    <w:rsid w:val="00FC0BA3"/>
    <w:rsid w:val="00FC0C69"/>
    <w:rsid w:val="00FC1737"/>
    <w:rsid w:val="00FC1922"/>
    <w:rsid w:val="00FC1A66"/>
    <w:rsid w:val="00FC1E15"/>
    <w:rsid w:val="00FC1F43"/>
    <w:rsid w:val="00FC2093"/>
    <w:rsid w:val="00FC2703"/>
    <w:rsid w:val="00FC2AC5"/>
    <w:rsid w:val="00FC2CEF"/>
    <w:rsid w:val="00FC2E2C"/>
    <w:rsid w:val="00FC3140"/>
    <w:rsid w:val="00FC32A0"/>
    <w:rsid w:val="00FC3366"/>
    <w:rsid w:val="00FC3387"/>
    <w:rsid w:val="00FC3622"/>
    <w:rsid w:val="00FC36B6"/>
    <w:rsid w:val="00FC38F1"/>
    <w:rsid w:val="00FC3CA8"/>
    <w:rsid w:val="00FC3F23"/>
    <w:rsid w:val="00FC438C"/>
    <w:rsid w:val="00FC454D"/>
    <w:rsid w:val="00FC457F"/>
    <w:rsid w:val="00FC45DA"/>
    <w:rsid w:val="00FC47F7"/>
    <w:rsid w:val="00FC4C7D"/>
    <w:rsid w:val="00FC4D24"/>
    <w:rsid w:val="00FC4F3D"/>
    <w:rsid w:val="00FC54A0"/>
    <w:rsid w:val="00FC56E1"/>
    <w:rsid w:val="00FC5800"/>
    <w:rsid w:val="00FC5DE9"/>
    <w:rsid w:val="00FC601E"/>
    <w:rsid w:val="00FC60FD"/>
    <w:rsid w:val="00FC61BD"/>
    <w:rsid w:val="00FC6320"/>
    <w:rsid w:val="00FC660C"/>
    <w:rsid w:val="00FC67C2"/>
    <w:rsid w:val="00FC6946"/>
    <w:rsid w:val="00FC6C9F"/>
    <w:rsid w:val="00FC6F19"/>
    <w:rsid w:val="00FC6FFE"/>
    <w:rsid w:val="00FC721A"/>
    <w:rsid w:val="00FC7223"/>
    <w:rsid w:val="00FC72C6"/>
    <w:rsid w:val="00FC7563"/>
    <w:rsid w:val="00FC78D7"/>
    <w:rsid w:val="00FC7AC4"/>
    <w:rsid w:val="00FC7B73"/>
    <w:rsid w:val="00FC7C9B"/>
    <w:rsid w:val="00FD03AE"/>
    <w:rsid w:val="00FD0442"/>
    <w:rsid w:val="00FD0B18"/>
    <w:rsid w:val="00FD0C5F"/>
    <w:rsid w:val="00FD1054"/>
    <w:rsid w:val="00FD181D"/>
    <w:rsid w:val="00FD1822"/>
    <w:rsid w:val="00FD1B46"/>
    <w:rsid w:val="00FD1C12"/>
    <w:rsid w:val="00FD1C81"/>
    <w:rsid w:val="00FD1DBE"/>
    <w:rsid w:val="00FD207B"/>
    <w:rsid w:val="00FD207D"/>
    <w:rsid w:val="00FD2340"/>
    <w:rsid w:val="00FD237C"/>
    <w:rsid w:val="00FD2873"/>
    <w:rsid w:val="00FD2B3E"/>
    <w:rsid w:val="00FD2CD7"/>
    <w:rsid w:val="00FD2FB6"/>
    <w:rsid w:val="00FD31C4"/>
    <w:rsid w:val="00FD3880"/>
    <w:rsid w:val="00FD3BFE"/>
    <w:rsid w:val="00FD3DCE"/>
    <w:rsid w:val="00FD3EC6"/>
    <w:rsid w:val="00FD3F62"/>
    <w:rsid w:val="00FD413C"/>
    <w:rsid w:val="00FD4396"/>
    <w:rsid w:val="00FD4504"/>
    <w:rsid w:val="00FD4576"/>
    <w:rsid w:val="00FD5103"/>
    <w:rsid w:val="00FD5768"/>
    <w:rsid w:val="00FD580F"/>
    <w:rsid w:val="00FD5C87"/>
    <w:rsid w:val="00FD5DB5"/>
    <w:rsid w:val="00FD5EAE"/>
    <w:rsid w:val="00FD635E"/>
    <w:rsid w:val="00FD6562"/>
    <w:rsid w:val="00FD67F9"/>
    <w:rsid w:val="00FD68D6"/>
    <w:rsid w:val="00FD6E10"/>
    <w:rsid w:val="00FD7460"/>
    <w:rsid w:val="00FD748A"/>
    <w:rsid w:val="00FD7573"/>
    <w:rsid w:val="00FD7CCC"/>
    <w:rsid w:val="00FE018D"/>
    <w:rsid w:val="00FE05E2"/>
    <w:rsid w:val="00FE073A"/>
    <w:rsid w:val="00FE0F81"/>
    <w:rsid w:val="00FE14D4"/>
    <w:rsid w:val="00FE17C5"/>
    <w:rsid w:val="00FE18C9"/>
    <w:rsid w:val="00FE18E5"/>
    <w:rsid w:val="00FE1B2A"/>
    <w:rsid w:val="00FE1E55"/>
    <w:rsid w:val="00FE2254"/>
    <w:rsid w:val="00FE2268"/>
    <w:rsid w:val="00FE2406"/>
    <w:rsid w:val="00FE26C1"/>
    <w:rsid w:val="00FE28F1"/>
    <w:rsid w:val="00FE2AB8"/>
    <w:rsid w:val="00FE2EC5"/>
    <w:rsid w:val="00FE33BE"/>
    <w:rsid w:val="00FE342C"/>
    <w:rsid w:val="00FE370D"/>
    <w:rsid w:val="00FE389F"/>
    <w:rsid w:val="00FE3917"/>
    <w:rsid w:val="00FE3A8C"/>
    <w:rsid w:val="00FE3ADA"/>
    <w:rsid w:val="00FE4531"/>
    <w:rsid w:val="00FE461E"/>
    <w:rsid w:val="00FE4E20"/>
    <w:rsid w:val="00FE4FC5"/>
    <w:rsid w:val="00FE5317"/>
    <w:rsid w:val="00FE535B"/>
    <w:rsid w:val="00FE6887"/>
    <w:rsid w:val="00FE68FC"/>
    <w:rsid w:val="00FE691E"/>
    <w:rsid w:val="00FE6C1E"/>
    <w:rsid w:val="00FE6D9B"/>
    <w:rsid w:val="00FE71F0"/>
    <w:rsid w:val="00FE7462"/>
    <w:rsid w:val="00FE7571"/>
    <w:rsid w:val="00FE77EF"/>
    <w:rsid w:val="00FE78BB"/>
    <w:rsid w:val="00FE7A75"/>
    <w:rsid w:val="00FE7AF6"/>
    <w:rsid w:val="00FE7D2D"/>
    <w:rsid w:val="00FE7D57"/>
    <w:rsid w:val="00FE7E3A"/>
    <w:rsid w:val="00FE7F13"/>
    <w:rsid w:val="00FF01EB"/>
    <w:rsid w:val="00FF0241"/>
    <w:rsid w:val="00FF06B4"/>
    <w:rsid w:val="00FF0CD1"/>
    <w:rsid w:val="00FF0F41"/>
    <w:rsid w:val="00FF1132"/>
    <w:rsid w:val="00FF1345"/>
    <w:rsid w:val="00FF1362"/>
    <w:rsid w:val="00FF1483"/>
    <w:rsid w:val="00FF1489"/>
    <w:rsid w:val="00FF15CE"/>
    <w:rsid w:val="00FF16FB"/>
    <w:rsid w:val="00FF1743"/>
    <w:rsid w:val="00FF1757"/>
    <w:rsid w:val="00FF1759"/>
    <w:rsid w:val="00FF18E2"/>
    <w:rsid w:val="00FF22BE"/>
    <w:rsid w:val="00FF25F5"/>
    <w:rsid w:val="00FF26ED"/>
    <w:rsid w:val="00FF27CA"/>
    <w:rsid w:val="00FF2831"/>
    <w:rsid w:val="00FF2D17"/>
    <w:rsid w:val="00FF2DA4"/>
    <w:rsid w:val="00FF30FA"/>
    <w:rsid w:val="00FF3820"/>
    <w:rsid w:val="00FF3A23"/>
    <w:rsid w:val="00FF3B89"/>
    <w:rsid w:val="00FF3D40"/>
    <w:rsid w:val="00FF43D5"/>
    <w:rsid w:val="00FF445D"/>
    <w:rsid w:val="00FF4919"/>
    <w:rsid w:val="00FF4B12"/>
    <w:rsid w:val="00FF4C39"/>
    <w:rsid w:val="00FF4DA1"/>
    <w:rsid w:val="00FF4EA7"/>
    <w:rsid w:val="00FF5776"/>
    <w:rsid w:val="00FF608C"/>
    <w:rsid w:val="00FF655D"/>
    <w:rsid w:val="00FF694E"/>
    <w:rsid w:val="00FF6996"/>
    <w:rsid w:val="00FF6E97"/>
    <w:rsid w:val="00FF6F65"/>
    <w:rsid w:val="00FF7630"/>
    <w:rsid w:val="00FF772D"/>
    <w:rsid w:val="00FF78C4"/>
    <w:rsid w:val="00FF7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03c"/>
    </o:shapedefaults>
    <o:shapelayout v:ext="edit">
      <o:idmap v:ext="edit" data="1"/>
    </o:shapelayout>
  </w:shapeDefaults>
  <w:decimalSymbol w:val="."/>
  <w:listSeparator w:val=","/>
  <w14:docId w14:val="24DBA852"/>
  <w15:docId w15:val="{0C25583F-D5A8-48EF-8E0B-4EAE66B0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60FC"/>
    <w:rPr>
      <w:rFonts w:asciiTheme="minorHAnsi" w:hAnsiTheme="minorHAnsi"/>
      <w:sz w:val="24"/>
      <w:szCs w:val="24"/>
    </w:rPr>
  </w:style>
  <w:style w:type="paragraph" w:styleId="Heading1">
    <w:name w:val="heading 1"/>
    <w:aliases w:val="CCBS,h1,Level 1 Topic Heading,MAIN,Heading"/>
    <w:basedOn w:val="Normal"/>
    <w:next w:val="Normal"/>
    <w:link w:val="Heading1Char"/>
    <w:qFormat/>
    <w:rsid w:val="00F307D2"/>
    <w:pPr>
      <w:numPr>
        <w:numId w:val="7"/>
      </w:numPr>
      <w:spacing w:before="300" w:after="160"/>
      <w:contextualSpacing/>
      <w:outlineLvl w:val="0"/>
    </w:pPr>
    <w:rPr>
      <w:b/>
      <w:caps/>
      <w:color w:val="333399"/>
      <w:sz w:val="26"/>
      <w:szCs w:val="26"/>
    </w:rPr>
  </w:style>
  <w:style w:type="paragraph" w:styleId="Heading2">
    <w:name w:val="heading 2"/>
    <w:aliases w:val="Heading 2 Hidden,Heading 2 CCBS,heading 2,SUB,h1.1,h2,h2 main heading,B Sub/Bold,A.B.C.,Heading2-bio,Career Exp.,Activity,H2,2m"/>
    <w:basedOn w:val="Heading1"/>
    <w:next w:val="Normal"/>
    <w:link w:val="Heading2Char"/>
    <w:qFormat/>
    <w:rsid w:val="00A34258"/>
    <w:pPr>
      <w:numPr>
        <w:ilvl w:val="1"/>
      </w:numPr>
      <w:spacing w:before="280" w:after="120"/>
      <w:outlineLvl w:val="1"/>
    </w:pPr>
    <w:rPr>
      <w:color w:val="7030A0"/>
      <w:sz w:val="24"/>
      <w:szCs w:val="24"/>
    </w:rPr>
  </w:style>
  <w:style w:type="paragraph" w:styleId="Heading3">
    <w:name w:val="heading 3"/>
    <w:aliases w:val="h3 sub heading,C Sub-Sub/Italic,h3,Level 1 - 1,H3,Heading 3 - old,1...,Level 3 Topic Heading,H3&lt;------------------,3m,Head 3"/>
    <w:basedOn w:val="Heading2"/>
    <w:next w:val="Normal"/>
    <w:qFormat/>
    <w:rsid w:val="00F85E8F"/>
    <w:pPr>
      <w:numPr>
        <w:ilvl w:val="2"/>
      </w:numPr>
      <w:spacing w:before="200"/>
      <w:outlineLvl w:val="2"/>
    </w:pPr>
    <w:rPr>
      <w:caps w:val="0"/>
      <w:color w:val="auto"/>
    </w:rPr>
  </w:style>
  <w:style w:type="paragraph" w:styleId="Heading4">
    <w:name w:val="heading 4"/>
    <w:aliases w:val="Heading 4 Char"/>
    <w:basedOn w:val="Heading3"/>
    <w:next w:val="Normal"/>
    <w:qFormat/>
    <w:rsid w:val="00F543A3"/>
    <w:pPr>
      <w:keepNext/>
      <w:numPr>
        <w:ilvl w:val="3"/>
      </w:numPr>
      <w:spacing w:after="105"/>
      <w:ind w:left="864"/>
      <w:jc w:val="both"/>
      <w:outlineLvl w:val="3"/>
    </w:pPr>
    <w:rPr>
      <w:bCs/>
      <w:i/>
      <w:sz w:val="22"/>
      <w:szCs w:val="22"/>
    </w:rPr>
  </w:style>
  <w:style w:type="paragraph" w:styleId="Heading5">
    <w:name w:val="heading 5"/>
    <w:aliases w:val="Heading 5 Char"/>
    <w:basedOn w:val="Normal"/>
    <w:next w:val="Normal"/>
    <w:qFormat/>
    <w:rsid w:val="00670B95"/>
    <w:pPr>
      <w:numPr>
        <w:ilvl w:val="4"/>
        <w:numId w:val="7"/>
      </w:numPr>
      <w:spacing w:before="180" w:after="60"/>
      <w:outlineLvl w:val="4"/>
    </w:pPr>
    <w:rPr>
      <w:b/>
      <w:bCs/>
      <w:szCs w:val="26"/>
      <w:u w:val="single"/>
    </w:rPr>
  </w:style>
  <w:style w:type="paragraph" w:styleId="Heading6">
    <w:name w:val="heading 6"/>
    <w:aliases w:val="Heading 6 Char,PIM 6"/>
    <w:basedOn w:val="Normal"/>
    <w:next w:val="Normal"/>
    <w:qFormat/>
    <w:rsid w:val="005F36ED"/>
    <w:pPr>
      <w:numPr>
        <w:ilvl w:val="5"/>
        <w:numId w:val="7"/>
      </w:numPr>
      <w:spacing w:before="240"/>
      <w:outlineLvl w:val="5"/>
    </w:pPr>
    <w:rPr>
      <w:b/>
      <w:bCs/>
      <w:szCs w:val="22"/>
    </w:rPr>
  </w:style>
  <w:style w:type="paragraph" w:styleId="Heading7">
    <w:name w:val="heading 7"/>
    <w:aliases w:val="PIM 7"/>
    <w:basedOn w:val="Normal"/>
    <w:next w:val="Normal"/>
    <w:qFormat/>
    <w:rsid w:val="005F36ED"/>
    <w:pPr>
      <w:numPr>
        <w:ilvl w:val="6"/>
        <w:numId w:val="7"/>
      </w:numPr>
      <w:spacing w:before="240"/>
      <w:outlineLvl w:val="6"/>
    </w:pPr>
  </w:style>
  <w:style w:type="paragraph" w:styleId="Heading8">
    <w:name w:val="heading 8"/>
    <w:basedOn w:val="Normal"/>
    <w:next w:val="Normal"/>
    <w:qFormat/>
    <w:rsid w:val="005F36ED"/>
    <w:pPr>
      <w:numPr>
        <w:ilvl w:val="7"/>
        <w:numId w:val="7"/>
      </w:numPr>
      <w:spacing w:before="240"/>
      <w:outlineLvl w:val="7"/>
    </w:pPr>
    <w:rPr>
      <w:i/>
      <w:iCs/>
    </w:rPr>
  </w:style>
  <w:style w:type="paragraph" w:styleId="Heading9">
    <w:name w:val="heading 9"/>
    <w:aliases w:val="PIM 9"/>
    <w:basedOn w:val="Normal"/>
    <w:next w:val="Normal"/>
    <w:qFormat/>
    <w:rsid w:val="005F36ED"/>
    <w:pPr>
      <w:numPr>
        <w:ilvl w:val="8"/>
        <w:numId w:val="7"/>
      </w:numPr>
      <w:spacing w:before="24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CBS Char,h1 Char,Level 1 Topic Heading Char,MAIN Char,Heading Char"/>
    <w:basedOn w:val="DefaultParagraphFont"/>
    <w:link w:val="Heading1"/>
    <w:rsid w:val="00F307D2"/>
    <w:rPr>
      <w:rFonts w:ascii="Century Gothic" w:hAnsi="Century Gothic"/>
      <w:b/>
      <w:caps/>
      <w:noProof/>
      <w:color w:val="333399"/>
      <w:sz w:val="26"/>
      <w:szCs w:val="26"/>
      <w:lang w:val="en-GB"/>
    </w:rPr>
  </w:style>
  <w:style w:type="character" w:customStyle="1" w:styleId="Heading2Char">
    <w:name w:val="Heading 2 Char"/>
    <w:aliases w:val="Heading 2 Hidden Char,Heading 2 CCBS Char,heading 2 Char,SUB Char,h1.1 Char,h2 Char,h2 main heading Char,B Sub/Bold Char,A.B.C. Char,Heading2-bio Char,Career Exp. Char,Activity Char,H2 Char,2m Char"/>
    <w:basedOn w:val="Heading1Char"/>
    <w:link w:val="Heading2"/>
    <w:rsid w:val="00A34258"/>
    <w:rPr>
      <w:rFonts w:ascii="Century Gothic" w:hAnsi="Century Gothic"/>
      <w:b/>
      <w:caps/>
      <w:noProof/>
      <w:color w:val="7030A0"/>
      <w:sz w:val="24"/>
      <w:szCs w:val="24"/>
      <w:lang w:val="en-GB"/>
    </w:rPr>
  </w:style>
  <w:style w:type="paragraph" w:styleId="Footer">
    <w:name w:val="footer"/>
    <w:basedOn w:val="Normal"/>
    <w:rsid w:val="00DF094C"/>
    <w:pPr>
      <w:tabs>
        <w:tab w:val="center" w:pos="4320"/>
        <w:tab w:val="right" w:pos="8640"/>
      </w:tabs>
    </w:pPr>
  </w:style>
  <w:style w:type="paragraph" w:styleId="Header">
    <w:name w:val="header"/>
    <w:basedOn w:val="Normal"/>
    <w:next w:val="Normal"/>
    <w:rsid w:val="000D120F"/>
    <w:pPr>
      <w:tabs>
        <w:tab w:val="right" w:pos="9045"/>
      </w:tabs>
    </w:pPr>
    <w:rPr>
      <w:sz w:val="16"/>
    </w:rPr>
  </w:style>
  <w:style w:type="paragraph" w:customStyle="1" w:styleId="Main">
    <w:name w:val="Main"/>
    <w:basedOn w:val="Normal"/>
    <w:rsid w:val="00890989"/>
    <w:pPr>
      <w:keepNext/>
    </w:pPr>
  </w:style>
  <w:style w:type="paragraph" w:customStyle="1" w:styleId="TitleLeft">
    <w:name w:val="Title (Left)"/>
    <w:basedOn w:val="Title"/>
    <w:next w:val="Normal"/>
    <w:rsid w:val="00454608"/>
    <w:pPr>
      <w:spacing w:before="90" w:after="165"/>
      <w:jc w:val="left"/>
    </w:pPr>
  </w:style>
  <w:style w:type="paragraph" w:styleId="Title">
    <w:name w:val="Title"/>
    <w:basedOn w:val="Normal"/>
    <w:qFormat/>
    <w:rsid w:val="007A3356"/>
    <w:pPr>
      <w:spacing w:before="80" w:after="160"/>
      <w:jc w:val="center"/>
      <w:outlineLvl w:val="0"/>
    </w:pPr>
    <w:rPr>
      <w:b/>
      <w:bCs/>
      <w:caps/>
      <w:kern w:val="28"/>
      <w:sz w:val="28"/>
      <w:szCs w:val="32"/>
    </w:rPr>
  </w:style>
  <w:style w:type="paragraph" w:customStyle="1" w:styleId="TitleLeft2">
    <w:name w:val="Title (Left) 2"/>
    <w:basedOn w:val="TitleLeft"/>
    <w:next w:val="Normal"/>
    <w:rsid w:val="00454608"/>
    <w:pPr>
      <w:spacing w:before="180" w:after="120"/>
    </w:pPr>
    <w:rPr>
      <w:caps w:val="0"/>
      <w:sz w:val="26"/>
      <w:szCs w:val="30"/>
    </w:rPr>
  </w:style>
  <w:style w:type="paragraph" w:styleId="TOC1">
    <w:name w:val="toc 1"/>
    <w:basedOn w:val="Normal"/>
    <w:uiPriority w:val="39"/>
    <w:qFormat/>
    <w:rsid w:val="0084199D"/>
    <w:pPr>
      <w:spacing w:before="120"/>
      <w:ind w:left="403" w:hanging="403"/>
    </w:pPr>
    <w:rPr>
      <w:b/>
      <w:bCs/>
      <w:caps/>
      <w:sz w:val="20"/>
    </w:rPr>
  </w:style>
  <w:style w:type="paragraph" w:styleId="TOC2">
    <w:name w:val="toc 2"/>
    <w:basedOn w:val="Normal"/>
    <w:next w:val="Normal"/>
    <w:autoRedefine/>
    <w:uiPriority w:val="39"/>
    <w:qFormat/>
    <w:rsid w:val="001807DE"/>
    <w:pPr>
      <w:spacing w:before="20"/>
      <w:ind w:left="720" w:right="-36" w:hanging="475"/>
    </w:pPr>
    <w:rPr>
      <w:smallCaps/>
      <w:sz w:val="20"/>
    </w:rPr>
  </w:style>
  <w:style w:type="paragraph" w:styleId="TOC3">
    <w:name w:val="toc 3"/>
    <w:basedOn w:val="Normal"/>
    <w:next w:val="Normal"/>
    <w:uiPriority w:val="39"/>
    <w:qFormat/>
    <w:rsid w:val="0085378C"/>
    <w:pPr>
      <w:ind w:left="1137" w:hanging="691"/>
    </w:pPr>
    <w:rPr>
      <w:i/>
      <w:iCs/>
      <w:sz w:val="18"/>
    </w:rPr>
  </w:style>
  <w:style w:type="character" w:styleId="PageNumber">
    <w:name w:val="page number"/>
    <w:basedOn w:val="DefaultParagraphFont"/>
    <w:rsid w:val="00890989"/>
    <w:rPr>
      <w:lang w:val="en-GB"/>
    </w:rPr>
  </w:style>
  <w:style w:type="paragraph" w:styleId="NormalWeb">
    <w:name w:val="Normal (Web)"/>
    <w:basedOn w:val="Normal"/>
    <w:uiPriority w:val="99"/>
    <w:rsid w:val="00890989"/>
    <w:pPr>
      <w:spacing w:beforeAutospacing="1" w:after="100" w:afterAutospacing="1"/>
    </w:pPr>
    <w:rPr>
      <w:rFonts w:ascii="Arial Unicode MS" w:eastAsia="Arial Unicode MS" w:hAnsi="Arial Unicode MS" w:cs="Arial Unicode MS"/>
    </w:rPr>
  </w:style>
  <w:style w:type="paragraph" w:styleId="TOC4">
    <w:name w:val="toc 4"/>
    <w:basedOn w:val="Normal"/>
    <w:next w:val="Normal"/>
    <w:autoRedefine/>
    <w:semiHidden/>
    <w:rsid w:val="0085378C"/>
    <w:pPr>
      <w:tabs>
        <w:tab w:val="left" w:pos="720"/>
      </w:tabs>
      <w:ind w:left="660"/>
    </w:pPr>
    <w:rPr>
      <w:i/>
      <w:sz w:val="18"/>
      <w:szCs w:val="18"/>
    </w:rPr>
  </w:style>
  <w:style w:type="paragraph" w:styleId="TOC5">
    <w:name w:val="toc 5"/>
    <w:basedOn w:val="Normal"/>
    <w:next w:val="Normal"/>
    <w:autoRedefine/>
    <w:semiHidden/>
    <w:rsid w:val="00B122B3"/>
    <w:pPr>
      <w:ind w:left="880"/>
    </w:pPr>
    <w:rPr>
      <w:sz w:val="18"/>
      <w:szCs w:val="18"/>
    </w:rPr>
  </w:style>
  <w:style w:type="paragraph" w:styleId="TOC6">
    <w:name w:val="toc 6"/>
    <w:basedOn w:val="Normal"/>
    <w:next w:val="Normal"/>
    <w:autoRedefine/>
    <w:semiHidden/>
    <w:rsid w:val="00B122B3"/>
    <w:pPr>
      <w:ind w:left="1100"/>
    </w:pPr>
    <w:rPr>
      <w:sz w:val="18"/>
      <w:szCs w:val="18"/>
    </w:rPr>
  </w:style>
  <w:style w:type="paragraph" w:styleId="TOC7">
    <w:name w:val="toc 7"/>
    <w:basedOn w:val="Normal"/>
    <w:next w:val="Normal"/>
    <w:autoRedefine/>
    <w:semiHidden/>
    <w:rsid w:val="00B122B3"/>
    <w:pPr>
      <w:ind w:left="1320"/>
    </w:pPr>
    <w:rPr>
      <w:sz w:val="18"/>
      <w:szCs w:val="18"/>
    </w:rPr>
  </w:style>
  <w:style w:type="paragraph" w:styleId="TOC8">
    <w:name w:val="toc 8"/>
    <w:basedOn w:val="Normal"/>
    <w:next w:val="Normal"/>
    <w:autoRedefine/>
    <w:semiHidden/>
    <w:rsid w:val="00B122B3"/>
    <w:pPr>
      <w:ind w:left="1540"/>
    </w:pPr>
    <w:rPr>
      <w:sz w:val="18"/>
      <w:szCs w:val="18"/>
    </w:rPr>
  </w:style>
  <w:style w:type="paragraph" w:styleId="TOC9">
    <w:name w:val="toc 9"/>
    <w:basedOn w:val="Normal"/>
    <w:next w:val="Normal"/>
    <w:autoRedefine/>
    <w:semiHidden/>
    <w:rsid w:val="00B122B3"/>
    <w:pPr>
      <w:ind w:left="1760"/>
    </w:pPr>
    <w:rPr>
      <w:sz w:val="18"/>
      <w:szCs w:val="18"/>
    </w:rPr>
  </w:style>
  <w:style w:type="character" w:styleId="Hyperlink">
    <w:name w:val="Hyperlink"/>
    <w:basedOn w:val="DefaultParagraphFont"/>
    <w:uiPriority w:val="99"/>
    <w:rsid w:val="00890989"/>
    <w:rPr>
      <w:color w:val="0000FF"/>
      <w:u w:val="single"/>
    </w:rPr>
  </w:style>
  <w:style w:type="table" w:styleId="Table3Deffects1">
    <w:name w:val="Table 3D effects 1"/>
    <w:basedOn w:val="TableNormal"/>
    <w:rsid w:val="00DF094C"/>
    <w:pPr>
      <w:keepLines/>
      <w:tabs>
        <w:tab w:val="left" w:pos="284"/>
        <w:tab w:val="left" w:pos="567"/>
        <w:tab w:val="left" w:pos="851"/>
        <w:tab w:val="center" w:pos="5103"/>
        <w:tab w:val="decimal" w:pos="7088"/>
        <w:tab w:val="decimal" w:pos="8505"/>
      </w:tabs>
      <w:overflowPunct w:val="0"/>
      <w:autoSpaceDE w:val="0"/>
      <w:autoSpaceDN w:val="0"/>
      <w:adjustRightInd w:val="0"/>
      <w:spacing w:after="120" w:line="260" w:lineRule="atLeast"/>
      <w:jc w:val="both"/>
      <w:textAlignment w:val="baseline"/>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NormalNum">
    <w:name w:val="Normal Num"/>
    <w:basedOn w:val="Normal"/>
    <w:autoRedefine/>
    <w:rsid w:val="00890989"/>
    <w:pPr>
      <w:tabs>
        <w:tab w:val="num" w:pos="1440"/>
      </w:tabs>
      <w:ind w:left="1440" w:hanging="1440"/>
    </w:pPr>
    <w:rPr>
      <w:lang w:eastAsia="zh-CN"/>
    </w:rPr>
  </w:style>
  <w:style w:type="paragraph" w:customStyle="1" w:styleId="Appendix">
    <w:name w:val="Appendix"/>
    <w:next w:val="Normal"/>
    <w:rsid w:val="00693A32"/>
    <w:pPr>
      <w:pageBreakBefore/>
      <w:tabs>
        <w:tab w:val="num" w:pos="360"/>
      </w:tabs>
      <w:spacing w:before="180" w:after="180"/>
      <w:ind w:left="360" w:hanging="360"/>
    </w:pPr>
    <w:rPr>
      <w:rFonts w:ascii="Century Gothic" w:hAnsi="Century Gothic"/>
      <w:b/>
      <w:caps/>
      <w:sz w:val="28"/>
      <w:szCs w:val="28"/>
    </w:rPr>
  </w:style>
  <w:style w:type="paragraph" w:styleId="BalloonText">
    <w:name w:val="Balloon Text"/>
    <w:basedOn w:val="Normal"/>
    <w:semiHidden/>
    <w:rsid w:val="00890989"/>
    <w:rPr>
      <w:rFonts w:ascii="Tahoma" w:hAnsi="Tahoma" w:cs="Tahoma"/>
      <w:sz w:val="16"/>
      <w:szCs w:val="16"/>
    </w:rPr>
  </w:style>
  <w:style w:type="paragraph" w:customStyle="1" w:styleId="TOC">
    <w:name w:val="TOC"/>
    <w:basedOn w:val="TOC2"/>
    <w:rsid w:val="00890989"/>
    <w:rPr>
      <w:szCs w:val="22"/>
    </w:rPr>
  </w:style>
  <w:style w:type="paragraph" w:customStyle="1" w:styleId="NormalLeft031">
    <w:name w:val="Normal + Left:  0.31&quot;"/>
    <w:aliases w:val="Before:  0 pt,After:  0 pt,Line spacing:  single"/>
    <w:basedOn w:val="Normal"/>
    <w:rsid w:val="000D120F"/>
    <w:pPr>
      <w:widowControl w:val="0"/>
      <w:ind w:left="360"/>
    </w:pPr>
    <w:rPr>
      <w:rFonts w:ascii="Times New Roman" w:hAnsi="Times New Roman"/>
      <w:color w:val="000000"/>
      <w:lang w:eastAsia="zh-CN"/>
    </w:rPr>
  </w:style>
  <w:style w:type="table" w:styleId="TableGrid">
    <w:name w:val="Table Grid"/>
    <w:basedOn w:val="TableNormal"/>
    <w:uiPriority w:val="59"/>
    <w:rsid w:val="004003F3"/>
    <w:pPr>
      <w:keepLines/>
      <w:tabs>
        <w:tab w:val="left" w:pos="284"/>
        <w:tab w:val="left" w:pos="567"/>
        <w:tab w:val="left" w:pos="851"/>
        <w:tab w:val="center" w:pos="5103"/>
        <w:tab w:val="decimal" w:pos="7088"/>
        <w:tab w:val="decimal" w:pos="8505"/>
      </w:tabs>
      <w:overflowPunct w:val="0"/>
      <w:autoSpaceDE w:val="0"/>
      <w:autoSpaceDN w:val="0"/>
      <w:adjustRightInd w:val="0"/>
      <w:spacing w:before="120" w:after="140" w:line="260" w:lineRule="atLeast"/>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structions">
    <w:name w:val="Instructions"/>
    <w:basedOn w:val="Normal"/>
    <w:link w:val="InstructionsChar"/>
    <w:rsid w:val="00BA7E60"/>
    <w:rPr>
      <w:b/>
      <w:i/>
      <w:color w:val="FF0000"/>
      <w:sz w:val="28"/>
    </w:rPr>
  </w:style>
  <w:style w:type="character" w:customStyle="1" w:styleId="InstructionsChar">
    <w:name w:val="Instructions Char"/>
    <w:basedOn w:val="DefaultParagraphFont"/>
    <w:link w:val="Instructions"/>
    <w:rsid w:val="00BA7E60"/>
    <w:rPr>
      <w:rFonts w:ascii="Century Gothic" w:hAnsi="Century Gothic"/>
      <w:b/>
      <w:i/>
      <w:noProof/>
      <w:color w:val="FF0000"/>
      <w:sz w:val="28"/>
      <w:szCs w:val="24"/>
      <w:lang w:val="en-GB" w:eastAsia="en-US"/>
    </w:rPr>
  </w:style>
  <w:style w:type="paragraph" w:styleId="ListBullet3">
    <w:name w:val="List Bullet 3"/>
    <w:basedOn w:val="Normal"/>
    <w:rsid w:val="000D7C10"/>
    <w:pPr>
      <w:numPr>
        <w:numId w:val="1"/>
      </w:numPr>
      <w:spacing w:before="40" w:after="30"/>
    </w:pPr>
  </w:style>
  <w:style w:type="paragraph" w:customStyle="1" w:styleId="TableText">
    <w:name w:val="Table Text"/>
    <w:basedOn w:val="Normal"/>
    <w:link w:val="TableTextChar"/>
    <w:rsid w:val="001B5394"/>
    <w:pPr>
      <w:tabs>
        <w:tab w:val="decimal" w:pos="0"/>
      </w:tabs>
    </w:pPr>
    <w:rPr>
      <w:rFonts w:ascii="Times New Roman" w:hAnsi="Times New Roman"/>
      <w:sz w:val="20"/>
    </w:rPr>
  </w:style>
  <w:style w:type="character" w:customStyle="1" w:styleId="TableTextChar">
    <w:name w:val="Table Text Char"/>
    <w:basedOn w:val="DefaultParagraphFont"/>
    <w:link w:val="TableText"/>
    <w:rsid w:val="001E3DA0"/>
    <w:rPr>
      <w:rFonts w:eastAsia="SimSun"/>
      <w:lang w:val="en-US" w:eastAsia="en-US" w:bidi="ar-SA"/>
    </w:rPr>
  </w:style>
  <w:style w:type="paragraph" w:customStyle="1" w:styleId="StyleTableTextCenturyGothic11pt">
    <w:name w:val="Style Table Text + Century Gothic 11 pt"/>
    <w:basedOn w:val="TableText"/>
    <w:link w:val="StyleTableTextCenturyGothic11ptChar"/>
    <w:rsid w:val="009D1832"/>
    <w:pPr>
      <w:spacing w:after="160"/>
    </w:pPr>
    <w:rPr>
      <w:rFonts w:ascii="Century Gothic" w:hAnsi="Century Gothic"/>
      <w:sz w:val="22"/>
    </w:rPr>
  </w:style>
  <w:style w:type="character" w:customStyle="1" w:styleId="StyleTableTextCenturyGothic11ptChar">
    <w:name w:val="Style Table Text + Century Gothic 11 pt Char"/>
    <w:basedOn w:val="TableTextChar"/>
    <w:link w:val="StyleTableTextCenturyGothic11pt"/>
    <w:rsid w:val="009D1832"/>
    <w:rPr>
      <w:rFonts w:ascii="Century Gothic" w:eastAsia="SimSun" w:hAnsi="Century Gothic"/>
      <w:sz w:val="22"/>
      <w:lang w:val="en-US" w:eastAsia="en-US" w:bidi="ar-SA"/>
    </w:rPr>
  </w:style>
  <w:style w:type="paragraph" w:styleId="ListBullet2">
    <w:name w:val="List Bullet 2"/>
    <w:basedOn w:val="Normal"/>
    <w:rsid w:val="0085437D"/>
    <w:pPr>
      <w:numPr>
        <w:numId w:val="5"/>
      </w:numPr>
      <w:spacing w:before="15" w:after="30"/>
    </w:pPr>
  </w:style>
  <w:style w:type="paragraph" w:styleId="ListNumber2">
    <w:name w:val="List Number 2"/>
    <w:basedOn w:val="Normal"/>
    <w:rsid w:val="00D74342"/>
    <w:pPr>
      <w:numPr>
        <w:numId w:val="6"/>
      </w:numPr>
      <w:spacing w:before="15" w:after="45"/>
    </w:pPr>
  </w:style>
  <w:style w:type="paragraph" w:styleId="ListBullet">
    <w:name w:val="List Bullet"/>
    <w:basedOn w:val="Normal"/>
    <w:rsid w:val="0085437D"/>
    <w:pPr>
      <w:numPr>
        <w:numId w:val="2"/>
      </w:numPr>
      <w:spacing w:before="20" w:after="35"/>
    </w:pPr>
  </w:style>
  <w:style w:type="paragraph" w:customStyle="1" w:styleId="TableHeader">
    <w:name w:val="Table_Header"/>
    <w:basedOn w:val="Normal"/>
    <w:autoRedefine/>
    <w:rsid w:val="006D7074"/>
    <w:rPr>
      <w:rFonts w:ascii="Garamond" w:hAnsi="Garamond"/>
      <w:b/>
    </w:rPr>
  </w:style>
  <w:style w:type="paragraph" w:styleId="ListNumber">
    <w:name w:val="List Number"/>
    <w:basedOn w:val="Normal"/>
    <w:rsid w:val="009F071B"/>
    <w:pPr>
      <w:numPr>
        <w:numId w:val="3"/>
      </w:numPr>
      <w:spacing w:before="90" w:after="30"/>
    </w:pPr>
  </w:style>
  <w:style w:type="paragraph" w:styleId="ListBullet5">
    <w:name w:val="List Bullet 5"/>
    <w:basedOn w:val="Normal"/>
    <w:rsid w:val="00410A91"/>
    <w:pPr>
      <w:tabs>
        <w:tab w:val="num" w:pos="720"/>
      </w:tabs>
      <w:ind w:left="720" w:hanging="360"/>
    </w:pPr>
  </w:style>
  <w:style w:type="paragraph" w:customStyle="1" w:styleId="AppendixHeading2">
    <w:name w:val="Appendix Heading 2"/>
    <w:basedOn w:val="Normal"/>
    <w:next w:val="Normal"/>
    <w:rsid w:val="00484BC0"/>
    <w:pPr>
      <w:pageBreakBefore/>
      <w:numPr>
        <w:numId w:val="8"/>
      </w:numPr>
      <w:spacing w:before="225" w:after="210"/>
      <w:ind w:hanging="720"/>
      <w:contextualSpacing/>
      <w:outlineLvl w:val="2"/>
    </w:pPr>
    <w:rPr>
      <w:b/>
      <w:smallCaps/>
      <w:sz w:val="26"/>
      <w:szCs w:val="26"/>
    </w:rPr>
  </w:style>
  <w:style w:type="character" w:styleId="CommentReference">
    <w:name w:val="annotation reference"/>
    <w:basedOn w:val="DefaultParagraphFont"/>
    <w:semiHidden/>
    <w:rsid w:val="005251E6"/>
    <w:rPr>
      <w:sz w:val="16"/>
      <w:szCs w:val="16"/>
    </w:rPr>
  </w:style>
  <w:style w:type="paragraph" w:styleId="CommentText">
    <w:name w:val="annotation text"/>
    <w:basedOn w:val="Normal"/>
    <w:semiHidden/>
    <w:rsid w:val="005251E6"/>
    <w:rPr>
      <w:sz w:val="20"/>
    </w:rPr>
  </w:style>
  <w:style w:type="paragraph" w:styleId="CommentSubject">
    <w:name w:val="annotation subject"/>
    <w:basedOn w:val="CommentText"/>
    <w:next w:val="CommentText"/>
    <w:semiHidden/>
    <w:rsid w:val="005251E6"/>
    <w:rPr>
      <w:b/>
      <w:bCs/>
    </w:rPr>
  </w:style>
  <w:style w:type="paragraph" w:styleId="ListBullet4">
    <w:name w:val="List Bullet 4"/>
    <w:basedOn w:val="Normal"/>
    <w:link w:val="ListBullet4Char"/>
    <w:rsid w:val="00BB0DAC"/>
    <w:pPr>
      <w:numPr>
        <w:numId w:val="4"/>
      </w:numPr>
      <w:spacing w:before="15" w:after="30"/>
    </w:pPr>
  </w:style>
  <w:style w:type="character" w:customStyle="1" w:styleId="ListBullet4Char">
    <w:name w:val="List Bullet 4 Char"/>
    <w:basedOn w:val="DefaultParagraphFont"/>
    <w:link w:val="ListBullet4"/>
    <w:rsid w:val="00CF0C95"/>
    <w:rPr>
      <w:rFonts w:ascii="Century Gothic" w:hAnsi="Century Gothic"/>
      <w:noProof/>
      <w:sz w:val="22"/>
      <w:lang w:val="en-GB"/>
    </w:rPr>
  </w:style>
  <w:style w:type="paragraph" w:customStyle="1" w:styleId="Instructionsinternal">
    <w:name w:val="Instructions (internal)"/>
    <w:basedOn w:val="Instructions"/>
    <w:next w:val="Normal"/>
    <w:rsid w:val="00A32F6F"/>
    <w:rPr>
      <w:rFonts w:ascii="Times New Roman" w:hAnsi="Times New Roman"/>
      <w:color w:val="EA00AD"/>
      <w:szCs w:val="28"/>
    </w:rPr>
  </w:style>
  <w:style w:type="paragraph" w:styleId="ListNumber3">
    <w:name w:val="List Number 3"/>
    <w:basedOn w:val="Normal"/>
    <w:rsid w:val="00F53431"/>
    <w:pPr>
      <w:tabs>
        <w:tab w:val="num" w:pos="1080"/>
      </w:tabs>
      <w:spacing w:after="30"/>
      <w:ind w:left="1080" w:hanging="360"/>
    </w:pPr>
  </w:style>
  <w:style w:type="paragraph" w:styleId="ListNumber4">
    <w:name w:val="List Number 4"/>
    <w:basedOn w:val="Normal"/>
    <w:rsid w:val="00863A89"/>
    <w:pPr>
      <w:tabs>
        <w:tab w:val="num" w:pos="1440"/>
      </w:tabs>
      <w:ind w:left="1440" w:hanging="360"/>
    </w:pPr>
  </w:style>
  <w:style w:type="paragraph" w:styleId="ListNumber5">
    <w:name w:val="List Number 5"/>
    <w:basedOn w:val="Normal"/>
    <w:rsid w:val="00BC54AC"/>
  </w:style>
  <w:style w:type="paragraph" w:customStyle="1" w:styleId="Headingunderlined">
    <w:name w:val="Heading (underlined)"/>
    <w:basedOn w:val="Heading5"/>
    <w:next w:val="Normal"/>
    <w:rsid w:val="003F0D59"/>
    <w:rPr>
      <w:b w:val="0"/>
    </w:rPr>
  </w:style>
  <w:style w:type="paragraph" w:styleId="ListContinue">
    <w:name w:val="List Continue"/>
    <w:basedOn w:val="Normal"/>
    <w:rsid w:val="00C6206C"/>
    <w:pPr>
      <w:ind w:left="360"/>
    </w:pPr>
  </w:style>
  <w:style w:type="paragraph" w:styleId="NormalIndent">
    <w:name w:val="Normal Indent"/>
    <w:basedOn w:val="Normal"/>
    <w:rsid w:val="00643005"/>
    <w:pPr>
      <w:ind w:left="720"/>
    </w:pPr>
  </w:style>
  <w:style w:type="character" w:styleId="FollowedHyperlink">
    <w:name w:val="FollowedHyperlink"/>
    <w:basedOn w:val="DefaultParagraphFont"/>
    <w:rsid w:val="00B312BF"/>
    <w:rPr>
      <w:color w:val="800080"/>
      <w:u w:val="single"/>
    </w:rPr>
  </w:style>
  <w:style w:type="paragraph" w:customStyle="1" w:styleId="Normalred">
    <w:name w:val="Normal (red)"/>
    <w:basedOn w:val="Normal"/>
    <w:next w:val="Normal"/>
    <w:rsid w:val="006449BD"/>
    <w:rPr>
      <w:color w:val="FF0000"/>
      <w:szCs w:val="22"/>
    </w:rPr>
  </w:style>
  <w:style w:type="character" w:customStyle="1" w:styleId="Non-hiddeninstructionaltextChar">
    <w:name w:val="Non-hidden instructional text Char"/>
    <w:basedOn w:val="DefaultParagraphFont"/>
    <w:rsid w:val="006719A1"/>
    <w:rPr>
      <w:i/>
      <w:iCs/>
      <w:noProof w:val="0"/>
      <w:color w:val="0000FF"/>
      <w:lang w:val="en-AU"/>
    </w:rPr>
  </w:style>
  <w:style w:type="paragraph" w:customStyle="1" w:styleId="StyleTitleJustified">
    <w:name w:val="Style Title + Justified"/>
    <w:basedOn w:val="Title"/>
    <w:rsid w:val="00454608"/>
    <w:pPr>
      <w:jc w:val="both"/>
    </w:pPr>
    <w:rPr>
      <w:szCs w:val="20"/>
    </w:rPr>
  </w:style>
  <w:style w:type="paragraph" w:styleId="Caption">
    <w:name w:val="caption"/>
    <w:basedOn w:val="Normal"/>
    <w:next w:val="Normal"/>
    <w:qFormat/>
    <w:rsid w:val="00314DEC"/>
    <w:pPr>
      <w:spacing w:before="160" w:after="240"/>
      <w:jc w:val="center"/>
    </w:pPr>
    <w:rPr>
      <w:bCs/>
      <w:sz w:val="16"/>
    </w:rPr>
  </w:style>
  <w:style w:type="paragraph" w:styleId="TableofFigures">
    <w:name w:val="table of figures"/>
    <w:basedOn w:val="Normal"/>
    <w:next w:val="Normal"/>
    <w:semiHidden/>
    <w:rsid w:val="00735A7C"/>
    <w:rPr>
      <w:sz w:val="20"/>
    </w:rPr>
  </w:style>
  <w:style w:type="paragraph" w:customStyle="1" w:styleId="StyleListNumber2Red">
    <w:name w:val="Style List Number 2 + Red"/>
    <w:basedOn w:val="ListNumber2"/>
    <w:rsid w:val="00D74342"/>
    <w:rPr>
      <w:color w:val="FF0000"/>
    </w:rPr>
  </w:style>
  <w:style w:type="paragraph" w:customStyle="1" w:styleId="tableheader0">
    <w:name w:val="table header"/>
    <w:basedOn w:val="Normal"/>
    <w:rsid w:val="009C4A39"/>
    <w:pPr>
      <w:keepNext/>
      <w:spacing w:before="40"/>
    </w:pPr>
    <w:rPr>
      <w:rFonts w:ascii="Arial" w:eastAsia="Times New Roman" w:hAnsi="Arial"/>
      <w:b/>
      <w:color w:val="FFFFFF"/>
      <w:sz w:val="20"/>
    </w:rPr>
  </w:style>
  <w:style w:type="paragraph" w:customStyle="1" w:styleId="tablecontent">
    <w:name w:val="table content"/>
    <w:basedOn w:val="Normal"/>
    <w:rsid w:val="009C4A39"/>
    <w:pPr>
      <w:spacing w:before="40"/>
    </w:pPr>
    <w:rPr>
      <w:rFonts w:ascii="Arial" w:eastAsia="Times New Roman" w:hAnsi="Arial"/>
      <w:snapToGrid w:val="0"/>
      <w:sz w:val="20"/>
    </w:rPr>
  </w:style>
  <w:style w:type="paragraph" w:styleId="ListParagraph">
    <w:name w:val="List Paragraph"/>
    <w:basedOn w:val="Normal"/>
    <w:uiPriority w:val="34"/>
    <w:qFormat/>
    <w:rsid w:val="00327906"/>
    <w:pPr>
      <w:spacing w:after="200" w:line="276" w:lineRule="auto"/>
      <w:ind w:left="720"/>
      <w:contextualSpacing/>
    </w:pPr>
    <w:rPr>
      <w:rFonts w:ascii="Calibri" w:eastAsia="Times New Roman" w:hAnsi="Calibri"/>
      <w:szCs w:val="22"/>
    </w:rPr>
  </w:style>
  <w:style w:type="character" w:styleId="Strong">
    <w:name w:val="Strong"/>
    <w:basedOn w:val="DefaultParagraphFont"/>
    <w:uiPriority w:val="22"/>
    <w:qFormat/>
    <w:rsid w:val="00327906"/>
    <w:rPr>
      <w:b/>
      <w:bCs/>
    </w:rPr>
  </w:style>
  <w:style w:type="character" w:customStyle="1" w:styleId="EmailStyle791">
    <w:name w:val="EmailStyle791"/>
    <w:basedOn w:val="DefaultParagraphFont"/>
    <w:semiHidden/>
    <w:rsid w:val="00785A70"/>
    <w:rPr>
      <w:rFonts w:ascii="Arial" w:eastAsia="SimSun" w:hAnsi="Arial" w:cs="Arial"/>
      <w:color w:val="000080"/>
      <w:sz w:val="18"/>
      <w:szCs w:val="20"/>
    </w:rPr>
  </w:style>
  <w:style w:type="paragraph" w:styleId="DocumentMap">
    <w:name w:val="Document Map"/>
    <w:basedOn w:val="Normal"/>
    <w:semiHidden/>
    <w:rsid w:val="00880B64"/>
    <w:pPr>
      <w:shd w:val="clear" w:color="auto" w:fill="000080"/>
    </w:pPr>
    <w:rPr>
      <w:rFonts w:ascii="Tahoma" w:hAnsi="Tahoma" w:cs="Tahoma"/>
      <w:sz w:val="20"/>
    </w:rPr>
  </w:style>
  <w:style w:type="paragraph" w:customStyle="1" w:styleId="StyleArial10ptRedStrikethroughLeftBefore0ptAfter">
    <w:name w:val="Style Arial 10 pt Red Strikethrough Left Before:  0 pt After:..."/>
    <w:basedOn w:val="Normal"/>
    <w:next w:val="Normal"/>
    <w:rsid w:val="006A0859"/>
    <w:rPr>
      <w:rFonts w:ascii="Arial" w:hAnsi="Arial"/>
      <w:strike/>
      <w:color w:val="FF0000"/>
      <w:sz w:val="20"/>
    </w:rPr>
  </w:style>
  <w:style w:type="paragraph" w:styleId="TOCHeading">
    <w:name w:val="TOC Heading"/>
    <w:basedOn w:val="Heading1"/>
    <w:next w:val="Normal"/>
    <w:uiPriority w:val="39"/>
    <w:qFormat/>
    <w:rsid w:val="002A0CCA"/>
    <w:pPr>
      <w:keepNext/>
      <w:numPr>
        <w:numId w:val="0"/>
      </w:numPr>
      <w:spacing w:before="480" w:after="0" w:line="276" w:lineRule="auto"/>
      <w:contextualSpacing w:val="0"/>
      <w:outlineLvl w:val="9"/>
    </w:pPr>
    <w:rPr>
      <w:rFonts w:ascii="Cambria" w:hAnsi="Cambria"/>
      <w:bCs/>
      <w:caps w:val="0"/>
      <w:color w:val="365F91"/>
      <w:sz w:val="28"/>
      <w:szCs w:val="28"/>
    </w:rPr>
  </w:style>
  <w:style w:type="paragraph" w:customStyle="1" w:styleId="StyleListBulletBold">
    <w:name w:val="Style List Bullet + Bold"/>
    <w:basedOn w:val="ListBullet"/>
    <w:link w:val="StyleListBulletBoldChar"/>
    <w:rsid w:val="0057740E"/>
    <w:pPr>
      <w:numPr>
        <w:numId w:val="0"/>
      </w:numPr>
      <w:tabs>
        <w:tab w:val="num" w:pos="1368"/>
      </w:tabs>
      <w:spacing w:before="40" w:after="0"/>
      <w:ind w:left="1368" w:hanging="468"/>
    </w:pPr>
    <w:rPr>
      <w:rFonts w:ascii="Arial" w:hAnsi="Arial"/>
      <w:b/>
      <w:bCs/>
      <w:lang w:eastAsia="zh-CN"/>
    </w:rPr>
  </w:style>
  <w:style w:type="character" w:customStyle="1" w:styleId="StyleListBulletBoldChar">
    <w:name w:val="Style List Bullet + Bold Char"/>
    <w:basedOn w:val="DefaultParagraphFont"/>
    <w:link w:val="StyleListBulletBold"/>
    <w:rsid w:val="0057740E"/>
    <w:rPr>
      <w:rFonts w:ascii="Arial" w:hAnsi="Arial"/>
      <w:b/>
      <w:bCs/>
      <w:sz w:val="22"/>
      <w:szCs w:val="24"/>
    </w:rPr>
  </w:style>
  <w:style w:type="paragraph" w:customStyle="1" w:styleId="StyleListBulletBold1">
    <w:name w:val="Style List Bullet + Bold1"/>
    <w:basedOn w:val="ListBullet"/>
    <w:link w:val="StyleListBulletBold1Char"/>
    <w:rsid w:val="0057740E"/>
    <w:pPr>
      <w:numPr>
        <w:numId w:val="0"/>
      </w:numPr>
      <w:tabs>
        <w:tab w:val="num" w:pos="1368"/>
      </w:tabs>
      <w:spacing w:before="80" w:after="0"/>
      <w:ind w:left="1368" w:hanging="468"/>
    </w:pPr>
    <w:rPr>
      <w:rFonts w:ascii="Arial" w:hAnsi="Arial"/>
      <w:b/>
      <w:bCs/>
      <w:sz w:val="20"/>
      <w:lang w:eastAsia="zh-CN"/>
    </w:rPr>
  </w:style>
  <w:style w:type="character" w:customStyle="1" w:styleId="StyleListBulletBold1Char">
    <w:name w:val="Style List Bullet + Bold1 Char"/>
    <w:basedOn w:val="DefaultParagraphFont"/>
    <w:link w:val="StyleListBulletBold1"/>
    <w:rsid w:val="0057740E"/>
    <w:rPr>
      <w:rFonts w:ascii="Arial" w:hAnsi="Arial"/>
      <w:b/>
      <w:bCs/>
      <w:szCs w:val="24"/>
    </w:rPr>
  </w:style>
  <w:style w:type="paragraph" w:styleId="FootnoteText">
    <w:name w:val="footnote text"/>
    <w:basedOn w:val="Normal"/>
    <w:link w:val="FootnoteTextChar"/>
    <w:rsid w:val="003F16D0"/>
    <w:rPr>
      <w:i/>
      <w:sz w:val="18"/>
      <w:lang w:eastAsia="zh-CN"/>
    </w:rPr>
  </w:style>
  <w:style w:type="character" w:customStyle="1" w:styleId="FootnoteTextChar">
    <w:name w:val="Footnote Text Char"/>
    <w:basedOn w:val="DefaultParagraphFont"/>
    <w:link w:val="FootnoteText"/>
    <w:rsid w:val="003F16D0"/>
    <w:rPr>
      <w:rFonts w:ascii="Century Gothic" w:hAnsi="Century Gothic"/>
      <w:i/>
      <w:sz w:val="18"/>
    </w:rPr>
  </w:style>
  <w:style w:type="character" w:styleId="FootnoteReference">
    <w:name w:val="footnote reference"/>
    <w:basedOn w:val="DefaultParagraphFont"/>
    <w:rsid w:val="003F16D0"/>
    <w:rPr>
      <w:color w:val="C00000"/>
      <w:sz w:val="18"/>
      <w:vertAlign w:val="superscript"/>
    </w:rPr>
  </w:style>
  <w:style w:type="character" w:customStyle="1" w:styleId="StyleFootnoteReferenceBoldItalic">
    <w:name w:val="Style Footnote Reference + Bold Italic"/>
    <w:basedOn w:val="FootnoteReference"/>
    <w:rsid w:val="0057740E"/>
    <w:rPr>
      <w:rFonts w:ascii="Arial" w:hAnsi="Arial"/>
      <w:bCs/>
      <w:i/>
      <w:iCs/>
      <w:color w:val="0000FF"/>
      <w:sz w:val="16"/>
      <w:vertAlign w:val="superscript"/>
    </w:rPr>
  </w:style>
  <w:style w:type="paragraph" w:customStyle="1" w:styleId="AppendixHeading3">
    <w:name w:val="Appendix Heading 3"/>
    <w:basedOn w:val="AppendixHeading2"/>
    <w:next w:val="Normal"/>
    <w:qFormat/>
    <w:rsid w:val="00484BC0"/>
    <w:pPr>
      <w:pageBreakBefore w:val="0"/>
      <w:numPr>
        <w:numId w:val="0"/>
      </w:numPr>
    </w:pPr>
    <w:rPr>
      <w:smallCaps w:val="0"/>
      <w:color w:val="C00000"/>
      <w:sz w:val="24"/>
    </w:rPr>
  </w:style>
  <w:style w:type="paragraph" w:styleId="List">
    <w:name w:val="List"/>
    <w:basedOn w:val="Normal"/>
    <w:rsid w:val="0048465D"/>
    <w:pPr>
      <w:ind w:left="360" w:hanging="360"/>
      <w:contextualSpacing/>
    </w:pPr>
  </w:style>
  <w:style w:type="character" w:styleId="LineNumber">
    <w:name w:val="line number"/>
    <w:basedOn w:val="DefaultParagraphFont"/>
    <w:rsid w:val="004B7737"/>
  </w:style>
  <w:style w:type="paragraph" w:customStyle="1" w:styleId="TableHeading">
    <w:name w:val="Table Heading"/>
    <w:basedOn w:val="Normal"/>
    <w:link w:val="TableHeadingChar"/>
    <w:rsid w:val="004E3373"/>
    <w:pPr>
      <w:spacing w:before="120"/>
      <w:jc w:val="center"/>
    </w:pPr>
    <w:rPr>
      <w:rFonts w:ascii="Book Antiqua" w:hAnsi="Book Antiqua"/>
      <w:b/>
      <w:sz w:val="20"/>
    </w:rPr>
  </w:style>
  <w:style w:type="character" w:customStyle="1" w:styleId="TableHeadingChar">
    <w:name w:val="Table Heading Char"/>
    <w:basedOn w:val="DefaultParagraphFont"/>
    <w:link w:val="TableHeading"/>
    <w:rsid w:val="004E3373"/>
    <w:rPr>
      <w:rFonts w:ascii="Book Antiqua" w:eastAsia="SimSun" w:hAnsi="Book Antiqua"/>
      <w:b/>
      <w:noProof/>
      <w:lang w:val="en-US" w:eastAsia="en-US" w:bidi="ar-SA"/>
    </w:rPr>
  </w:style>
  <w:style w:type="paragraph" w:styleId="BodyText">
    <w:name w:val="Body Text"/>
    <w:basedOn w:val="Normal"/>
    <w:link w:val="BodyTextChar"/>
    <w:rsid w:val="00DE11B6"/>
    <w:rPr>
      <w:rFonts w:ascii="Tahoma" w:eastAsia="Times New Roman" w:hAnsi="Tahoma" w:cs="Tahoma"/>
      <w:sz w:val="20"/>
    </w:rPr>
  </w:style>
  <w:style w:type="character" w:customStyle="1" w:styleId="BodyTextChar">
    <w:name w:val="Body Text Char"/>
    <w:basedOn w:val="DefaultParagraphFont"/>
    <w:link w:val="BodyText"/>
    <w:rsid w:val="00DE11B6"/>
    <w:rPr>
      <w:rFonts w:ascii="Tahoma" w:eastAsia="Times New Roman" w:hAnsi="Tahoma" w:cs="Tahoma"/>
      <w:szCs w:val="24"/>
      <w:lang w:eastAsia="en-US"/>
    </w:rPr>
  </w:style>
  <w:style w:type="paragraph" w:customStyle="1" w:styleId="Tabletext0">
    <w:name w:val="Tabletext"/>
    <w:basedOn w:val="Normal"/>
    <w:rsid w:val="00DE11B6"/>
    <w:pPr>
      <w:widowControl w:val="0"/>
      <w:spacing w:after="120" w:line="240" w:lineRule="atLeast"/>
    </w:pPr>
    <w:rPr>
      <w:rFonts w:ascii="Trebuchet MS" w:eastAsia="Times New Roman" w:hAnsi="Trebuchet MS"/>
      <w:sz w:val="20"/>
    </w:rPr>
  </w:style>
  <w:style w:type="paragraph" w:customStyle="1" w:styleId="xl109">
    <w:name w:val="xl109"/>
    <w:basedOn w:val="Normal"/>
    <w:rsid w:val="004829EF"/>
    <w:pPr>
      <w:pBdr>
        <w:top w:val="single" w:sz="4" w:space="0" w:color="808080"/>
        <w:left w:val="single" w:sz="4" w:space="0" w:color="808080"/>
        <w:right w:val="single" w:sz="4" w:space="0" w:color="808080"/>
      </w:pBdr>
      <w:shd w:val="clear" w:color="auto" w:fill="FFCC99"/>
      <w:spacing w:beforeAutospacing="1" w:after="100" w:afterAutospacing="1"/>
      <w:jc w:val="center"/>
      <w:textAlignment w:val="top"/>
    </w:pPr>
    <w:rPr>
      <w:rFonts w:eastAsia="Times New Roman"/>
      <w:b/>
      <w:bCs/>
      <w:sz w:val="18"/>
      <w:szCs w:val="18"/>
    </w:rPr>
  </w:style>
  <w:style w:type="paragraph" w:customStyle="1" w:styleId="xl110">
    <w:name w:val="xl110"/>
    <w:basedOn w:val="Normal"/>
    <w:rsid w:val="004829EF"/>
    <w:pPr>
      <w:pBdr>
        <w:top w:val="single" w:sz="4" w:space="0" w:color="808080"/>
        <w:left w:val="single" w:sz="4" w:space="0" w:color="808080"/>
        <w:right w:val="single" w:sz="4" w:space="0" w:color="808080"/>
      </w:pBdr>
      <w:shd w:val="clear" w:color="auto" w:fill="FF9900"/>
      <w:spacing w:beforeAutospacing="1" w:after="100" w:afterAutospacing="1"/>
      <w:jc w:val="center"/>
      <w:textAlignment w:val="top"/>
    </w:pPr>
    <w:rPr>
      <w:rFonts w:eastAsia="Times New Roman"/>
      <w:b/>
      <w:bCs/>
      <w:sz w:val="18"/>
      <w:szCs w:val="18"/>
    </w:rPr>
  </w:style>
  <w:style w:type="paragraph" w:customStyle="1" w:styleId="xl111">
    <w:name w:val="xl111"/>
    <w:basedOn w:val="Normal"/>
    <w:rsid w:val="004829EF"/>
    <w:pPr>
      <w:pBdr>
        <w:top w:val="single" w:sz="4" w:space="0" w:color="808080"/>
        <w:left w:val="single" w:sz="4" w:space="0" w:color="808080"/>
        <w:right w:val="single" w:sz="4" w:space="0" w:color="808080"/>
      </w:pBdr>
      <w:shd w:val="clear" w:color="auto" w:fill="FF9900"/>
      <w:spacing w:beforeAutospacing="1" w:after="100" w:afterAutospacing="1"/>
      <w:jc w:val="center"/>
      <w:textAlignment w:val="top"/>
    </w:pPr>
    <w:rPr>
      <w:rFonts w:eastAsia="Times New Roman"/>
      <w:b/>
      <w:bCs/>
      <w:sz w:val="18"/>
      <w:szCs w:val="18"/>
    </w:rPr>
  </w:style>
  <w:style w:type="paragraph" w:customStyle="1" w:styleId="xl112">
    <w:name w:val="xl112"/>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13">
    <w:name w:val="xl113"/>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14">
    <w:name w:val="xl114"/>
    <w:basedOn w:val="Normal"/>
    <w:rsid w:val="004829EF"/>
    <w:pPr>
      <w:pBdr>
        <w:top w:val="single" w:sz="4" w:space="0" w:color="auto"/>
        <w:left w:val="single" w:sz="4" w:space="0" w:color="auto"/>
        <w:bottom w:val="single" w:sz="4" w:space="0" w:color="auto"/>
        <w:right w:val="single" w:sz="4" w:space="0" w:color="auto"/>
      </w:pBdr>
      <w:shd w:val="clear" w:color="auto" w:fill="FFFF00"/>
      <w:spacing w:beforeAutospacing="1" w:after="100" w:afterAutospacing="1"/>
      <w:textAlignment w:val="top"/>
    </w:pPr>
    <w:rPr>
      <w:rFonts w:eastAsia="Times New Roman"/>
      <w:sz w:val="18"/>
      <w:szCs w:val="18"/>
    </w:rPr>
  </w:style>
  <w:style w:type="paragraph" w:customStyle="1" w:styleId="xl115">
    <w:name w:val="xl115"/>
    <w:basedOn w:val="Normal"/>
    <w:rsid w:val="004829EF"/>
    <w:pPr>
      <w:pBdr>
        <w:top w:val="single" w:sz="4" w:space="0" w:color="auto"/>
        <w:left w:val="single" w:sz="4" w:space="0" w:color="auto"/>
        <w:bottom w:val="single" w:sz="4" w:space="0" w:color="auto"/>
        <w:right w:val="single" w:sz="4" w:space="0" w:color="auto"/>
      </w:pBdr>
      <w:shd w:val="clear" w:color="auto" w:fill="FFFF00"/>
      <w:spacing w:beforeAutospacing="1" w:after="100" w:afterAutospacing="1"/>
      <w:textAlignment w:val="top"/>
    </w:pPr>
    <w:rPr>
      <w:rFonts w:eastAsia="Times New Roman"/>
      <w:sz w:val="18"/>
      <w:szCs w:val="18"/>
    </w:rPr>
  </w:style>
  <w:style w:type="paragraph" w:customStyle="1" w:styleId="xl116">
    <w:name w:val="xl116"/>
    <w:basedOn w:val="Normal"/>
    <w:rsid w:val="004829EF"/>
    <w:pPr>
      <w:pBdr>
        <w:top w:val="single" w:sz="4" w:space="0" w:color="auto"/>
        <w:left w:val="single" w:sz="4" w:space="0" w:color="auto"/>
        <w:bottom w:val="single" w:sz="4" w:space="0" w:color="auto"/>
        <w:right w:val="single" w:sz="4" w:space="0" w:color="auto"/>
      </w:pBdr>
      <w:shd w:val="clear" w:color="auto" w:fill="FF8080"/>
      <w:spacing w:beforeAutospacing="1" w:after="100" w:afterAutospacing="1"/>
      <w:textAlignment w:val="top"/>
    </w:pPr>
    <w:rPr>
      <w:rFonts w:eastAsia="Times New Roman"/>
      <w:sz w:val="18"/>
      <w:szCs w:val="18"/>
    </w:rPr>
  </w:style>
  <w:style w:type="paragraph" w:customStyle="1" w:styleId="xl117">
    <w:name w:val="xl117"/>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18">
    <w:name w:val="xl118"/>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19">
    <w:name w:val="xl119"/>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20">
    <w:name w:val="xl120"/>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21">
    <w:name w:val="xl121"/>
    <w:basedOn w:val="Normal"/>
    <w:rsid w:val="004829EF"/>
    <w:pPr>
      <w:pBdr>
        <w:top w:val="single" w:sz="4" w:space="0" w:color="auto"/>
        <w:left w:val="single" w:sz="4" w:space="0" w:color="auto"/>
        <w:bottom w:val="single" w:sz="4" w:space="0" w:color="auto"/>
        <w:right w:val="single" w:sz="4" w:space="0" w:color="auto"/>
      </w:pBdr>
      <w:spacing w:beforeAutospacing="1" w:after="100" w:afterAutospacing="1"/>
      <w:textAlignment w:val="top"/>
    </w:pPr>
    <w:rPr>
      <w:rFonts w:eastAsia="Times New Roman"/>
      <w:sz w:val="18"/>
      <w:szCs w:val="18"/>
    </w:rPr>
  </w:style>
  <w:style w:type="paragraph" w:customStyle="1" w:styleId="xl122">
    <w:name w:val="xl122"/>
    <w:basedOn w:val="Normal"/>
    <w:rsid w:val="004829EF"/>
    <w:pPr>
      <w:pBdr>
        <w:top w:val="single" w:sz="4" w:space="0" w:color="auto"/>
        <w:left w:val="single" w:sz="4" w:space="0" w:color="auto"/>
        <w:bottom w:val="single" w:sz="4" w:space="0" w:color="auto"/>
        <w:right w:val="single" w:sz="4" w:space="0" w:color="auto"/>
      </w:pBdr>
      <w:shd w:val="clear" w:color="auto" w:fill="FF99CC"/>
      <w:spacing w:beforeAutospacing="1" w:after="100" w:afterAutospacing="1"/>
      <w:textAlignment w:val="top"/>
    </w:pPr>
    <w:rPr>
      <w:rFonts w:eastAsia="Times New Roman"/>
      <w:sz w:val="18"/>
      <w:szCs w:val="18"/>
    </w:rPr>
  </w:style>
  <w:style w:type="paragraph" w:customStyle="1" w:styleId="xl123">
    <w:name w:val="xl123"/>
    <w:basedOn w:val="Normal"/>
    <w:rsid w:val="004829EF"/>
    <w:pPr>
      <w:pBdr>
        <w:top w:val="single" w:sz="4" w:space="0" w:color="auto"/>
        <w:left w:val="single" w:sz="4" w:space="0" w:color="auto"/>
        <w:bottom w:val="single" w:sz="4" w:space="0" w:color="auto"/>
        <w:right w:val="single" w:sz="4" w:space="0" w:color="auto"/>
      </w:pBdr>
      <w:shd w:val="clear" w:color="auto" w:fill="CCFFFF"/>
      <w:spacing w:beforeAutospacing="1" w:after="100" w:afterAutospacing="1"/>
      <w:jc w:val="center"/>
      <w:textAlignment w:val="top"/>
    </w:pPr>
    <w:rPr>
      <w:rFonts w:eastAsia="Times New Roman"/>
      <w:b/>
      <w:bCs/>
      <w:sz w:val="18"/>
      <w:szCs w:val="18"/>
    </w:rPr>
  </w:style>
  <w:style w:type="paragraph" w:styleId="Revision">
    <w:name w:val="Revision"/>
    <w:hidden/>
    <w:uiPriority w:val="99"/>
    <w:semiHidden/>
    <w:rsid w:val="008D46CC"/>
    <w:rPr>
      <w:rFonts w:ascii="Century Gothic" w:hAnsi="Century Gothic"/>
      <w:noProof/>
      <w:sz w:val="22"/>
      <w:lang w:val="en-GB"/>
    </w:rPr>
  </w:style>
  <w:style w:type="character" w:styleId="IntenseReference">
    <w:name w:val="Intense Reference"/>
    <w:basedOn w:val="DefaultParagraphFont"/>
    <w:uiPriority w:val="32"/>
    <w:qFormat/>
    <w:rsid w:val="000F3AC4"/>
    <w:rPr>
      <w:b/>
      <w:bCs/>
      <w:smallCaps/>
      <w:color w:val="C0504D" w:themeColor="accent2"/>
      <w:spacing w:val="5"/>
      <w:u w:val="single"/>
    </w:rPr>
  </w:style>
  <w:style w:type="character" w:styleId="SubtleReference">
    <w:name w:val="Subtle Reference"/>
    <w:basedOn w:val="DefaultParagraphFont"/>
    <w:uiPriority w:val="31"/>
    <w:qFormat/>
    <w:rsid w:val="000F3AC4"/>
    <w:rPr>
      <w:smallCaps/>
      <w:color w:val="C0504D" w:themeColor="accent2"/>
      <w:u w:val="single"/>
    </w:rPr>
  </w:style>
  <w:style w:type="paragraph" w:styleId="IntenseQuote">
    <w:name w:val="Intense Quote"/>
    <w:basedOn w:val="Normal"/>
    <w:next w:val="Normal"/>
    <w:link w:val="IntenseQuoteChar"/>
    <w:uiPriority w:val="30"/>
    <w:qFormat/>
    <w:rsid w:val="000F3AC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F3AC4"/>
    <w:rPr>
      <w:rFonts w:ascii="Century Gothic" w:hAnsi="Century Gothic"/>
      <w:b/>
      <w:bCs/>
      <w:i/>
      <w:iCs/>
      <w:noProof/>
      <w:color w:val="4F81BD" w:themeColor="accent1"/>
      <w:sz w:val="22"/>
      <w:lang w:val="en-GB"/>
    </w:rPr>
  </w:style>
  <w:style w:type="paragraph" w:styleId="NoSpacing">
    <w:name w:val="No Spacing"/>
    <w:link w:val="NoSpacingChar"/>
    <w:uiPriority w:val="1"/>
    <w:qFormat/>
    <w:rsid w:val="002C11CF"/>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2C11CF"/>
    <w:rPr>
      <w:rFonts w:asciiTheme="minorHAnsi" w:eastAsiaTheme="minorEastAsia" w:hAnsiTheme="minorHAnsi" w:cstheme="minorBidi"/>
      <w:sz w:val="22"/>
      <w:szCs w:val="22"/>
      <w:lang w:eastAsia="ja-JP"/>
    </w:rPr>
  </w:style>
  <w:style w:type="table" w:styleId="TableGridLight">
    <w:name w:val="Grid Table Light"/>
    <w:basedOn w:val="TableNormal"/>
    <w:uiPriority w:val="40"/>
    <w:rsid w:val="009E6F0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apple-converted-space">
    <w:name w:val="apple-converted-space"/>
    <w:basedOn w:val="DefaultParagraphFont"/>
    <w:rsid w:val="00DB4207"/>
  </w:style>
  <w:style w:type="character" w:customStyle="1" w:styleId="style532">
    <w:name w:val="style532"/>
    <w:basedOn w:val="DefaultParagraphFont"/>
    <w:rsid w:val="00DB4207"/>
  </w:style>
  <w:style w:type="character" w:customStyle="1" w:styleId="style440">
    <w:name w:val="style440"/>
    <w:basedOn w:val="DefaultParagraphFont"/>
    <w:rsid w:val="00DB42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010487">
      <w:bodyDiv w:val="1"/>
      <w:marLeft w:val="0"/>
      <w:marRight w:val="0"/>
      <w:marTop w:val="0"/>
      <w:marBottom w:val="0"/>
      <w:divBdr>
        <w:top w:val="none" w:sz="0" w:space="0" w:color="auto"/>
        <w:left w:val="none" w:sz="0" w:space="0" w:color="auto"/>
        <w:bottom w:val="none" w:sz="0" w:space="0" w:color="auto"/>
        <w:right w:val="none" w:sz="0" w:space="0" w:color="auto"/>
      </w:divBdr>
    </w:div>
    <w:div w:id="92365548">
      <w:bodyDiv w:val="1"/>
      <w:marLeft w:val="0"/>
      <w:marRight w:val="0"/>
      <w:marTop w:val="0"/>
      <w:marBottom w:val="0"/>
      <w:divBdr>
        <w:top w:val="none" w:sz="0" w:space="0" w:color="auto"/>
        <w:left w:val="none" w:sz="0" w:space="0" w:color="auto"/>
        <w:bottom w:val="none" w:sz="0" w:space="0" w:color="auto"/>
        <w:right w:val="none" w:sz="0" w:space="0" w:color="auto"/>
      </w:divBdr>
    </w:div>
    <w:div w:id="166605565">
      <w:bodyDiv w:val="1"/>
      <w:marLeft w:val="0"/>
      <w:marRight w:val="0"/>
      <w:marTop w:val="0"/>
      <w:marBottom w:val="0"/>
      <w:divBdr>
        <w:top w:val="none" w:sz="0" w:space="0" w:color="auto"/>
        <w:left w:val="none" w:sz="0" w:space="0" w:color="auto"/>
        <w:bottom w:val="none" w:sz="0" w:space="0" w:color="auto"/>
        <w:right w:val="none" w:sz="0" w:space="0" w:color="auto"/>
      </w:divBdr>
    </w:div>
    <w:div w:id="290790938">
      <w:bodyDiv w:val="1"/>
      <w:marLeft w:val="0"/>
      <w:marRight w:val="0"/>
      <w:marTop w:val="0"/>
      <w:marBottom w:val="0"/>
      <w:divBdr>
        <w:top w:val="none" w:sz="0" w:space="0" w:color="auto"/>
        <w:left w:val="none" w:sz="0" w:space="0" w:color="auto"/>
        <w:bottom w:val="none" w:sz="0" w:space="0" w:color="auto"/>
        <w:right w:val="none" w:sz="0" w:space="0" w:color="auto"/>
      </w:divBdr>
    </w:div>
    <w:div w:id="359208160">
      <w:bodyDiv w:val="1"/>
      <w:marLeft w:val="0"/>
      <w:marRight w:val="0"/>
      <w:marTop w:val="0"/>
      <w:marBottom w:val="0"/>
      <w:divBdr>
        <w:top w:val="none" w:sz="0" w:space="0" w:color="auto"/>
        <w:left w:val="none" w:sz="0" w:space="0" w:color="auto"/>
        <w:bottom w:val="none" w:sz="0" w:space="0" w:color="auto"/>
        <w:right w:val="none" w:sz="0" w:space="0" w:color="auto"/>
      </w:divBdr>
    </w:div>
    <w:div w:id="445928149">
      <w:bodyDiv w:val="1"/>
      <w:marLeft w:val="0"/>
      <w:marRight w:val="0"/>
      <w:marTop w:val="0"/>
      <w:marBottom w:val="0"/>
      <w:divBdr>
        <w:top w:val="none" w:sz="0" w:space="0" w:color="auto"/>
        <w:left w:val="none" w:sz="0" w:space="0" w:color="auto"/>
        <w:bottom w:val="none" w:sz="0" w:space="0" w:color="auto"/>
        <w:right w:val="none" w:sz="0" w:space="0" w:color="auto"/>
      </w:divBdr>
    </w:div>
    <w:div w:id="458106973">
      <w:bodyDiv w:val="1"/>
      <w:marLeft w:val="0"/>
      <w:marRight w:val="0"/>
      <w:marTop w:val="0"/>
      <w:marBottom w:val="0"/>
      <w:divBdr>
        <w:top w:val="none" w:sz="0" w:space="0" w:color="auto"/>
        <w:left w:val="none" w:sz="0" w:space="0" w:color="auto"/>
        <w:bottom w:val="none" w:sz="0" w:space="0" w:color="auto"/>
        <w:right w:val="none" w:sz="0" w:space="0" w:color="auto"/>
      </w:divBdr>
    </w:div>
    <w:div w:id="487022206">
      <w:bodyDiv w:val="1"/>
      <w:marLeft w:val="0"/>
      <w:marRight w:val="0"/>
      <w:marTop w:val="0"/>
      <w:marBottom w:val="0"/>
      <w:divBdr>
        <w:top w:val="none" w:sz="0" w:space="0" w:color="auto"/>
        <w:left w:val="none" w:sz="0" w:space="0" w:color="auto"/>
        <w:bottom w:val="none" w:sz="0" w:space="0" w:color="auto"/>
        <w:right w:val="none" w:sz="0" w:space="0" w:color="auto"/>
      </w:divBdr>
    </w:div>
    <w:div w:id="562764108">
      <w:bodyDiv w:val="1"/>
      <w:marLeft w:val="0"/>
      <w:marRight w:val="0"/>
      <w:marTop w:val="0"/>
      <w:marBottom w:val="0"/>
      <w:divBdr>
        <w:top w:val="none" w:sz="0" w:space="0" w:color="auto"/>
        <w:left w:val="none" w:sz="0" w:space="0" w:color="auto"/>
        <w:bottom w:val="none" w:sz="0" w:space="0" w:color="auto"/>
        <w:right w:val="none" w:sz="0" w:space="0" w:color="auto"/>
      </w:divBdr>
    </w:div>
    <w:div w:id="575091129">
      <w:bodyDiv w:val="1"/>
      <w:marLeft w:val="0"/>
      <w:marRight w:val="0"/>
      <w:marTop w:val="0"/>
      <w:marBottom w:val="0"/>
      <w:divBdr>
        <w:top w:val="none" w:sz="0" w:space="0" w:color="auto"/>
        <w:left w:val="none" w:sz="0" w:space="0" w:color="auto"/>
        <w:bottom w:val="none" w:sz="0" w:space="0" w:color="auto"/>
        <w:right w:val="none" w:sz="0" w:space="0" w:color="auto"/>
      </w:divBdr>
    </w:div>
    <w:div w:id="590621211">
      <w:bodyDiv w:val="1"/>
      <w:marLeft w:val="0"/>
      <w:marRight w:val="0"/>
      <w:marTop w:val="0"/>
      <w:marBottom w:val="0"/>
      <w:divBdr>
        <w:top w:val="none" w:sz="0" w:space="0" w:color="auto"/>
        <w:left w:val="none" w:sz="0" w:space="0" w:color="auto"/>
        <w:bottom w:val="none" w:sz="0" w:space="0" w:color="auto"/>
        <w:right w:val="none" w:sz="0" w:space="0" w:color="auto"/>
      </w:divBdr>
    </w:div>
    <w:div w:id="592662570">
      <w:bodyDiv w:val="1"/>
      <w:marLeft w:val="0"/>
      <w:marRight w:val="0"/>
      <w:marTop w:val="0"/>
      <w:marBottom w:val="0"/>
      <w:divBdr>
        <w:top w:val="none" w:sz="0" w:space="0" w:color="auto"/>
        <w:left w:val="none" w:sz="0" w:space="0" w:color="auto"/>
        <w:bottom w:val="none" w:sz="0" w:space="0" w:color="auto"/>
        <w:right w:val="none" w:sz="0" w:space="0" w:color="auto"/>
      </w:divBdr>
    </w:div>
    <w:div w:id="609360801">
      <w:bodyDiv w:val="1"/>
      <w:marLeft w:val="0"/>
      <w:marRight w:val="0"/>
      <w:marTop w:val="0"/>
      <w:marBottom w:val="0"/>
      <w:divBdr>
        <w:top w:val="none" w:sz="0" w:space="0" w:color="auto"/>
        <w:left w:val="none" w:sz="0" w:space="0" w:color="auto"/>
        <w:bottom w:val="none" w:sz="0" w:space="0" w:color="auto"/>
        <w:right w:val="none" w:sz="0" w:space="0" w:color="auto"/>
      </w:divBdr>
    </w:div>
    <w:div w:id="620651733">
      <w:bodyDiv w:val="1"/>
      <w:marLeft w:val="0"/>
      <w:marRight w:val="0"/>
      <w:marTop w:val="0"/>
      <w:marBottom w:val="0"/>
      <w:divBdr>
        <w:top w:val="none" w:sz="0" w:space="0" w:color="auto"/>
        <w:left w:val="none" w:sz="0" w:space="0" w:color="auto"/>
        <w:bottom w:val="none" w:sz="0" w:space="0" w:color="auto"/>
        <w:right w:val="none" w:sz="0" w:space="0" w:color="auto"/>
      </w:divBdr>
      <w:divsChild>
        <w:div w:id="365721028">
          <w:marLeft w:val="0"/>
          <w:marRight w:val="0"/>
          <w:marTop w:val="0"/>
          <w:marBottom w:val="0"/>
          <w:divBdr>
            <w:top w:val="none" w:sz="0" w:space="0" w:color="auto"/>
            <w:left w:val="none" w:sz="0" w:space="0" w:color="auto"/>
            <w:bottom w:val="none" w:sz="0" w:space="0" w:color="auto"/>
            <w:right w:val="none" w:sz="0" w:space="0" w:color="auto"/>
          </w:divBdr>
          <w:divsChild>
            <w:div w:id="770900956">
              <w:marLeft w:val="0"/>
              <w:marRight w:val="0"/>
              <w:marTop w:val="0"/>
              <w:marBottom w:val="0"/>
              <w:divBdr>
                <w:top w:val="none" w:sz="0" w:space="0" w:color="auto"/>
                <w:left w:val="none" w:sz="0" w:space="0" w:color="auto"/>
                <w:bottom w:val="none" w:sz="0" w:space="0" w:color="auto"/>
                <w:right w:val="none" w:sz="0" w:space="0" w:color="auto"/>
              </w:divBdr>
            </w:div>
          </w:divsChild>
        </w:div>
        <w:div w:id="635842272">
          <w:marLeft w:val="0"/>
          <w:marRight w:val="0"/>
          <w:marTop w:val="0"/>
          <w:marBottom w:val="0"/>
          <w:divBdr>
            <w:top w:val="none" w:sz="0" w:space="0" w:color="auto"/>
            <w:left w:val="none" w:sz="0" w:space="0" w:color="auto"/>
            <w:bottom w:val="none" w:sz="0" w:space="0" w:color="auto"/>
            <w:right w:val="none" w:sz="0" w:space="0" w:color="auto"/>
          </w:divBdr>
          <w:divsChild>
            <w:div w:id="2035230987">
              <w:marLeft w:val="0"/>
              <w:marRight w:val="0"/>
              <w:marTop w:val="0"/>
              <w:marBottom w:val="0"/>
              <w:divBdr>
                <w:top w:val="none" w:sz="0" w:space="0" w:color="auto"/>
                <w:left w:val="none" w:sz="0" w:space="0" w:color="auto"/>
                <w:bottom w:val="none" w:sz="0" w:space="0" w:color="auto"/>
                <w:right w:val="none" w:sz="0" w:space="0" w:color="auto"/>
              </w:divBdr>
            </w:div>
          </w:divsChild>
        </w:div>
        <w:div w:id="638076497">
          <w:marLeft w:val="0"/>
          <w:marRight w:val="0"/>
          <w:marTop w:val="0"/>
          <w:marBottom w:val="0"/>
          <w:divBdr>
            <w:top w:val="none" w:sz="0" w:space="0" w:color="auto"/>
            <w:left w:val="none" w:sz="0" w:space="0" w:color="auto"/>
            <w:bottom w:val="none" w:sz="0" w:space="0" w:color="auto"/>
            <w:right w:val="none" w:sz="0" w:space="0" w:color="auto"/>
          </w:divBdr>
          <w:divsChild>
            <w:div w:id="1453016303">
              <w:marLeft w:val="0"/>
              <w:marRight w:val="0"/>
              <w:marTop w:val="0"/>
              <w:marBottom w:val="0"/>
              <w:divBdr>
                <w:top w:val="none" w:sz="0" w:space="0" w:color="auto"/>
                <w:left w:val="none" w:sz="0" w:space="0" w:color="auto"/>
                <w:bottom w:val="none" w:sz="0" w:space="0" w:color="auto"/>
                <w:right w:val="none" w:sz="0" w:space="0" w:color="auto"/>
              </w:divBdr>
            </w:div>
          </w:divsChild>
        </w:div>
        <w:div w:id="758336049">
          <w:marLeft w:val="0"/>
          <w:marRight w:val="0"/>
          <w:marTop w:val="0"/>
          <w:marBottom w:val="0"/>
          <w:divBdr>
            <w:top w:val="none" w:sz="0" w:space="0" w:color="auto"/>
            <w:left w:val="none" w:sz="0" w:space="0" w:color="auto"/>
            <w:bottom w:val="none" w:sz="0" w:space="0" w:color="auto"/>
            <w:right w:val="none" w:sz="0" w:space="0" w:color="auto"/>
          </w:divBdr>
          <w:divsChild>
            <w:div w:id="1492912370">
              <w:marLeft w:val="0"/>
              <w:marRight w:val="0"/>
              <w:marTop w:val="0"/>
              <w:marBottom w:val="0"/>
              <w:divBdr>
                <w:top w:val="none" w:sz="0" w:space="0" w:color="auto"/>
                <w:left w:val="none" w:sz="0" w:space="0" w:color="auto"/>
                <w:bottom w:val="none" w:sz="0" w:space="0" w:color="auto"/>
                <w:right w:val="none" w:sz="0" w:space="0" w:color="auto"/>
              </w:divBdr>
            </w:div>
          </w:divsChild>
        </w:div>
        <w:div w:id="1487673226">
          <w:marLeft w:val="0"/>
          <w:marRight w:val="0"/>
          <w:marTop w:val="0"/>
          <w:marBottom w:val="0"/>
          <w:divBdr>
            <w:top w:val="none" w:sz="0" w:space="0" w:color="auto"/>
            <w:left w:val="none" w:sz="0" w:space="0" w:color="auto"/>
            <w:bottom w:val="none" w:sz="0" w:space="0" w:color="auto"/>
            <w:right w:val="none" w:sz="0" w:space="0" w:color="auto"/>
          </w:divBdr>
        </w:div>
        <w:div w:id="1976838045">
          <w:marLeft w:val="0"/>
          <w:marRight w:val="0"/>
          <w:marTop w:val="0"/>
          <w:marBottom w:val="0"/>
          <w:divBdr>
            <w:top w:val="none" w:sz="0" w:space="0" w:color="auto"/>
            <w:left w:val="none" w:sz="0" w:space="0" w:color="auto"/>
            <w:bottom w:val="none" w:sz="0" w:space="0" w:color="auto"/>
            <w:right w:val="none" w:sz="0" w:space="0" w:color="auto"/>
          </w:divBdr>
          <w:divsChild>
            <w:div w:id="3044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7824">
      <w:bodyDiv w:val="1"/>
      <w:marLeft w:val="0"/>
      <w:marRight w:val="0"/>
      <w:marTop w:val="0"/>
      <w:marBottom w:val="0"/>
      <w:divBdr>
        <w:top w:val="none" w:sz="0" w:space="0" w:color="auto"/>
        <w:left w:val="none" w:sz="0" w:space="0" w:color="auto"/>
        <w:bottom w:val="none" w:sz="0" w:space="0" w:color="auto"/>
        <w:right w:val="none" w:sz="0" w:space="0" w:color="auto"/>
      </w:divBdr>
    </w:div>
    <w:div w:id="676620937">
      <w:bodyDiv w:val="1"/>
      <w:marLeft w:val="0"/>
      <w:marRight w:val="0"/>
      <w:marTop w:val="0"/>
      <w:marBottom w:val="0"/>
      <w:divBdr>
        <w:top w:val="none" w:sz="0" w:space="0" w:color="auto"/>
        <w:left w:val="none" w:sz="0" w:space="0" w:color="auto"/>
        <w:bottom w:val="none" w:sz="0" w:space="0" w:color="auto"/>
        <w:right w:val="none" w:sz="0" w:space="0" w:color="auto"/>
      </w:divBdr>
    </w:div>
    <w:div w:id="712266288">
      <w:bodyDiv w:val="1"/>
      <w:marLeft w:val="0"/>
      <w:marRight w:val="0"/>
      <w:marTop w:val="0"/>
      <w:marBottom w:val="0"/>
      <w:divBdr>
        <w:top w:val="none" w:sz="0" w:space="0" w:color="auto"/>
        <w:left w:val="none" w:sz="0" w:space="0" w:color="auto"/>
        <w:bottom w:val="none" w:sz="0" w:space="0" w:color="auto"/>
        <w:right w:val="none" w:sz="0" w:space="0" w:color="auto"/>
      </w:divBdr>
    </w:div>
    <w:div w:id="720322175">
      <w:bodyDiv w:val="1"/>
      <w:marLeft w:val="0"/>
      <w:marRight w:val="0"/>
      <w:marTop w:val="0"/>
      <w:marBottom w:val="0"/>
      <w:divBdr>
        <w:top w:val="none" w:sz="0" w:space="0" w:color="auto"/>
        <w:left w:val="none" w:sz="0" w:space="0" w:color="auto"/>
        <w:bottom w:val="none" w:sz="0" w:space="0" w:color="auto"/>
        <w:right w:val="none" w:sz="0" w:space="0" w:color="auto"/>
      </w:divBdr>
    </w:div>
    <w:div w:id="763116599">
      <w:bodyDiv w:val="1"/>
      <w:marLeft w:val="0"/>
      <w:marRight w:val="0"/>
      <w:marTop w:val="0"/>
      <w:marBottom w:val="0"/>
      <w:divBdr>
        <w:top w:val="none" w:sz="0" w:space="0" w:color="auto"/>
        <w:left w:val="none" w:sz="0" w:space="0" w:color="auto"/>
        <w:bottom w:val="none" w:sz="0" w:space="0" w:color="auto"/>
        <w:right w:val="none" w:sz="0" w:space="0" w:color="auto"/>
      </w:divBdr>
    </w:div>
    <w:div w:id="792288171">
      <w:bodyDiv w:val="1"/>
      <w:marLeft w:val="0"/>
      <w:marRight w:val="0"/>
      <w:marTop w:val="0"/>
      <w:marBottom w:val="0"/>
      <w:divBdr>
        <w:top w:val="none" w:sz="0" w:space="0" w:color="auto"/>
        <w:left w:val="none" w:sz="0" w:space="0" w:color="auto"/>
        <w:bottom w:val="none" w:sz="0" w:space="0" w:color="auto"/>
        <w:right w:val="none" w:sz="0" w:space="0" w:color="auto"/>
      </w:divBdr>
      <w:divsChild>
        <w:div w:id="1393890100">
          <w:marLeft w:val="0"/>
          <w:marRight w:val="0"/>
          <w:marTop w:val="0"/>
          <w:marBottom w:val="0"/>
          <w:divBdr>
            <w:top w:val="none" w:sz="0" w:space="0" w:color="auto"/>
            <w:left w:val="none" w:sz="0" w:space="0" w:color="auto"/>
            <w:bottom w:val="none" w:sz="0" w:space="0" w:color="auto"/>
            <w:right w:val="none" w:sz="0" w:space="0" w:color="auto"/>
          </w:divBdr>
          <w:divsChild>
            <w:div w:id="390278072">
              <w:marLeft w:val="0"/>
              <w:marRight w:val="0"/>
              <w:marTop w:val="0"/>
              <w:marBottom w:val="0"/>
              <w:divBdr>
                <w:top w:val="none" w:sz="0" w:space="0" w:color="auto"/>
                <w:left w:val="none" w:sz="0" w:space="0" w:color="auto"/>
                <w:bottom w:val="none" w:sz="0" w:space="0" w:color="auto"/>
                <w:right w:val="none" w:sz="0" w:space="0" w:color="auto"/>
              </w:divBdr>
            </w:div>
            <w:div w:id="610210965">
              <w:marLeft w:val="0"/>
              <w:marRight w:val="0"/>
              <w:marTop w:val="0"/>
              <w:marBottom w:val="0"/>
              <w:divBdr>
                <w:top w:val="none" w:sz="0" w:space="0" w:color="auto"/>
                <w:left w:val="none" w:sz="0" w:space="0" w:color="auto"/>
                <w:bottom w:val="none" w:sz="0" w:space="0" w:color="auto"/>
                <w:right w:val="none" w:sz="0" w:space="0" w:color="auto"/>
              </w:divBdr>
            </w:div>
            <w:div w:id="856120309">
              <w:marLeft w:val="0"/>
              <w:marRight w:val="0"/>
              <w:marTop w:val="0"/>
              <w:marBottom w:val="0"/>
              <w:divBdr>
                <w:top w:val="none" w:sz="0" w:space="0" w:color="auto"/>
                <w:left w:val="none" w:sz="0" w:space="0" w:color="auto"/>
                <w:bottom w:val="none" w:sz="0" w:space="0" w:color="auto"/>
                <w:right w:val="none" w:sz="0" w:space="0" w:color="auto"/>
              </w:divBdr>
            </w:div>
            <w:div w:id="893735786">
              <w:marLeft w:val="0"/>
              <w:marRight w:val="0"/>
              <w:marTop w:val="0"/>
              <w:marBottom w:val="0"/>
              <w:divBdr>
                <w:top w:val="none" w:sz="0" w:space="0" w:color="auto"/>
                <w:left w:val="none" w:sz="0" w:space="0" w:color="auto"/>
                <w:bottom w:val="none" w:sz="0" w:space="0" w:color="auto"/>
                <w:right w:val="none" w:sz="0" w:space="0" w:color="auto"/>
              </w:divBdr>
            </w:div>
            <w:div w:id="1074857124">
              <w:marLeft w:val="0"/>
              <w:marRight w:val="0"/>
              <w:marTop w:val="0"/>
              <w:marBottom w:val="0"/>
              <w:divBdr>
                <w:top w:val="none" w:sz="0" w:space="0" w:color="auto"/>
                <w:left w:val="none" w:sz="0" w:space="0" w:color="auto"/>
                <w:bottom w:val="none" w:sz="0" w:space="0" w:color="auto"/>
                <w:right w:val="none" w:sz="0" w:space="0" w:color="auto"/>
              </w:divBdr>
            </w:div>
            <w:div w:id="1087266061">
              <w:marLeft w:val="0"/>
              <w:marRight w:val="0"/>
              <w:marTop w:val="0"/>
              <w:marBottom w:val="0"/>
              <w:divBdr>
                <w:top w:val="none" w:sz="0" w:space="0" w:color="auto"/>
                <w:left w:val="none" w:sz="0" w:space="0" w:color="auto"/>
                <w:bottom w:val="none" w:sz="0" w:space="0" w:color="auto"/>
                <w:right w:val="none" w:sz="0" w:space="0" w:color="auto"/>
              </w:divBdr>
            </w:div>
            <w:div w:id="1143503555">
              <w:marLeft w:val="0"/>
              <w:marRight w:val="0"/>
              <w:marTop w:val="0"/>
              <w:marBottom w:val="0"/>
              <w:divBdr>
                <w:top w:val="none" w:sz="0" w:space="0" w:color="auto"/>
                <w:left w:val="none" w:sz="0" w:space="0" w:color="auto"/>
                <w:bottom w:val="none" w:sz="0" w:space="0" w:color="auto"/>
                <w:right w:val="none" w:sz="0" w:space="0" w:color="auto"/>
              </w:divBdr>
            </w:div>
            <w:div w:id="1412046953">
              <w:marLeft w:val="0"/>
              <w:marRight w:val="0"/>
              <w:marTop w:val="0"/>
              <w:marBottom w:val="0"/>
              <w:divBdr>
                <w:top w:val="none" w:sz="0" w:space="0" w:color="auto"/>
                <w:left w:val="none" w:sz="0" w:space="0" w:color="auto"/>
                <w:bottom w:val="none" w:sz="0" w:space="0" w:color="auto"/>
                <w:right w:val="none" w:sz="0" w:space="0" w:color="auto"/>
              </w:divBdr>
            </w:div>
            <w:div w:id="1527405070">
              <w:marLeft w:val="0"/>
              <w:marRight w:val="0"/>
              <w:marTop w:val="0"/>
              <w:marBottom w:val="0"/>
              <w:divBdr>
                <w:top w:val="none" w:sz="0" w:space="0" w:color="auto"/>
                <w:left w:val="none" w:sz="0" w:space="0" w:color="auto"/>
                <w:bottom w:val="none" w:sz="0" w:space="0" w:color="auto"/>
                <w:right w:val="none" w:sz="0" w:space="0" w:color="auto"/>
              </w:divBdr>
            </w:div>
            <w:div w:id="1538352364">
              <w:marLeft w:val="0"/>
              <w:marRight w:val="0"/>
              <w:marTop w:val="0"/>
              <w:marBottom w:val="0"/>
              <w:divBdr>
                <w:top w:val="none" w:sz="0" w:space="0" w:color="auto"/>
                <w:left w:val="none" w:sz="0" w:space="0" w:color="auto"/>
                <w:bottom w:val="none" w:sz="0" w:space="0" w:color="auto"/>
                <w:right w:val="none" w:sz="0" w:space="0" w:color="auto"/>
              </w:divBdr>
            </w:div>
            <w:div w:id="1754233760">
              <w:marLeft w:val="0"/>
              <w:marRight w:val="0"/>
              <w:marTop w:val="0"/>
              <w:marBottom w:val="0"/>
              <w:divBdr>
                <w:top w:val="none" w:sz="0" w:space="0" w:color="auto"/>
                <w:left w:val="none" w:sz="0" w:space="0" w:color="auto"/>
                <w:bottom w:val="none" w:sz="0" w:space="0" w:color="auto"/>
                <w:right w:val="none" w:sz="0" w:space="0" w:color="auto"/>
              </w:divBdr>
            </w:div>
            <w:div w:id="20511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4735">
      <w:bodyDiv w:val="1"/>
      <w:marLeft w:val="0"/>
      <w:marRight w:val="0"/>
      <w:marTop w:val="0"/>
      <w:marBottom w:val="0"/>
      <w:divBdr>
        <w:top w:val="none" w:sz="0" w:space="0" w:color="auto"/>
        <w:left w:val="none" w:sz="0" w:space="0" w:color="auto"/>
        <w:bottom w:val="none" w:sz="0" w:space="0" w:color="auto"/>
        <w:right w:val="none" w:sz="0" w:space="0" w:color="auto"/>
      </w:divBdr>
    </w:div>
    <w:div w:id="900750557">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59651404">
      <w:bodyDiv w:val="1"/>
      <w:marLeft w:val="0"/>
      <w:marRight w:val="0"/>
      <w:marTop w:val="0"/>
      <w:marBottom w:val="0"/>
      <w:divBdr>
        <w:top w:val="none" w:sz="0" w:space="0" w:color="auto"/>
        <w:left w:val="none" w:sz="0" w:space="0" w:color="auto"/>
        <w:bottom w:val="none" w:sz="0" w:space="0" w:color="auto"/>
        <w:right w:val="none" w:sz="0" w:space="0" w:color="auto"/>
      </w:divBdr>
    </w:div>
    <w:div w:id="967514825">
      <w:bodyDiv w:val="1"/>
      <w:marLeft w:val="0"/>
      <w:marRight w:val="0"/>
      <w:marTop w:val="0"/>
      <w:marBottom w:val="0"/>
      <w:divBdr>
        <w:top w:val="none" w:sz="0" w:space="0" w:color="auto"/>
        <w:left w:val="none" w:sz="0" w:space="0" w:color="auto"/>
        <w:bottom w:val="none" w:sz="0" w:space="0" w:color="auto"/>
        <w:right w:val="none" w:sz="0" w:space="0" w:color="auto"/>
      </w:divBdr>
    </w:div>
    <w:div w:id="978412518">
      <w:bodyDiv w:val="1"/>
      <w:marLeft w:val="0"/>
      <w:marRight w:val="0"/>
      <w:marTop w:val="0"/>
      <w:marBottom w:val="0"/>
      <w:divBdr>
        <w:top w:val="none" w:sz="0" w:space="0" w:color="auto"/>
        <w:left w:val="none" w:sz="0" w:space="0" w:color="auto"/>
        <w:bottom w:val="none" w:sz="0" w:space="0" w:color="auto"/>
        <w:right w:val="none" w:sz="0" w:space="0" w:color="auto"/>
      </w:divBdr>
    </w:div>
    <w:div w:id="995911358">
      <w:bodyDiv w:val="1"/>
      <w:marLeft w:val="0"/>
      <w:marRight w:val="0"/>
      <w:marTop w:val="0"/>
      <w:marBottom w:val="0"/>
      <w:divBdr>
        <w:top w:val="none" w:sz="0" w:space="0" w:color="auto"/>
        <w:left w:val="none" w:sz="0" w:space="0" w:color="auto"/>
        <w:bottom w:val="none" w:sz="0" w:space="0" w:color="auto"/>
        <w:right w:val="none" w:sz="0" w:space="0" w:color="auto"/>
      </w:divBdr>
    </w:div>
    <w:div w:id="1146356794">
      <w:bodyDiv w:val="1"/>
      <w:marLeft w:val="0"/>
      <w:marRight w:val="0"/>
      <w:marTop w:val="0"/>
      <w:marBottom w:val="0"/>
      <w:divBdr>
        <w:top w:val="none" w:sz="0" w:space="0" w:color="auto"/>
        <w:left w:val="none" w:sz="0" w:space="0" w:color="auto"/>
        <w:bottom w:val="none" w:sz="0" w:space="0" w:color="auto"/>
        <w:right w:val="none" w:sz="0" w:space="0" w:color="auto"/>
      </w:divBdr>
      <w:divsChild>
        <w:div w:id="86972090">
          <w:marLeft w:val="0"/>
          <w:marRight w:val="0"/>
          <w:marTop w:val="0"/>
          <w:marBottom w:val="0"/>
          <w:divBdr>
            <w:top w:val="none" w:sz="0" w:space="0" w:color="auto"/>
            <w:left w:val="none" w:sz="0" w:space="0" w:color="auto"/>
            <w:bottom w:val="none" w:sz="0" w:space="0" w:color="auto"/>
            <w:right w:val="none" w:sz="0" w:space="0" w:color="auto"/>
          </w:divBdr>
          <w:divsChild>
            <w:div w:id="1554002410">
              <w:marLeft w:val="0"/>
              <w:marRight w:val="0"/>
              <w:marTop w:val="0"/>
              <w:marBottom w:val="0"/>
              <w:divBdr>
                <w:top w:val="none" w:sz="0" w:space="0" w:color="auto"/>
                <w:left w:val="none" w:sz="0" w:space="0" w:color="auto"/>
                <w:bottom w:val="none" w:sz="0" w:space="0" w:color="auto"/>
                <w:right w:val="none" w:sz="0" w:space="0" w:color="auto"/>
              </w:divBdr>
            </w:div>
          </w:divsChild>
        </w:div>
        <w:div w:id="127212083">
          <w:marLeft w:val="0"/>
          <w:marRight w:val="0"/>
          <w:marTop w:val="0"/>
          <w:marBottom w:val="0"/>
          <w:divBdr>
            <w:top w:val="none" w:sz="0" w:space="0" w:color="auto"/>
            <w:left w:val="none" w:sz="0" w:space="0" w:color="auto"/>
            <w:bottom w:val="none" w:sz="0" w:space="0" w:color="auto"/>
            <w:right w:val="none" w:sz="0" w:space="0" w:color="auto"/>
          </w:divBdr>
          <w:divsChild>
            <w:div w:id="1590310232">
              <w:marLeft w:val="0"/>
              <w:marRight w:val="0"/>
              <w:marTop w:val="0"/>
              <w:marBottom w:val="0"/>
              <w:divBdr>
                <w:top w:val="none" w:sz="0" w:space="0" w:color="auto"/>
                <w:left w:val="none" w:sz="0" w:space="0" w:color="auto"/>
                <w:bottom w:val="none" w:sz="0" w:space="0" w:color="auto"/>
                <w:right w:val="none" w:sz="0" w:space="0" w:color="auto"/>
              </w:divBdr>
            </w:div>
          </w:divsChild>
        </w:div>
        <w:div w:id="281960549">
          <w:marLeft w:val="0"/>
          <w:marRight w:val="0"/>
          <w:marTop w:val="0"/>
          <w:marBottom w:val="0"/>
          <w:divBdr>
            <w:top w:val="none" w:sz="0" w:space="0" w:color="auto"/>
            <w:left w:val="none" w:sz="0" w:space="0" w:color="auto"/>
            <w:bottom w:val="none" w:sz="0" w:space="0" w:color="auto"/>
            <w:right w:val="none" w:sz="0" w:space="0" w:color="auto"/>
          </w:divBdr>
          <w:divsChild>
            <w:div w:id="471793748">
              <w:marLeft w:val="0"/>
              <w:marRight w:val="0"/>
              <w:marTop w:val="0"/>
              <w:marBottom w:val="0"/>
              <w:divBdr>
                <w:top w:val="none" w:sz="0" w:space="0" w:color="auto"/>
                <w:left w:val="none" w:sz="0" w:space="0" w:color="auto"/>
                <w:bottom w:val="none" w:sz="0" w:space="0" w:color="auto"/>
                <w:right w:val="none" w:sz="0" w:space="0" w:color="auto"/>
              </w:divBdr>
            </w:div>
          </w:divsChild>
        </w:div>
        <w:div w:id="786311779">
          <w:marLeft w:val="0"/>
          <w:marRight w:val="0"/>
          <w:marTop w:val="0"/>
          <w:marBottom w:val="0"/>
          <w:divBdr>
            <w:top w:val="none" w:sz="0" w:space="0" w:color="auto"/>
            <w:left w:val="none" w:sz="0" w:space="0" w:color="auto"/>
            <w:bottom w:val="none" w:sz="0" w:space="0" w:color="auto"/>
            <w:right w:val="none" w:sz="0" w:space="0" w:color="auto"/>
          </w:divBdr>
          <w:divsChild>
            <w:div w:id="849757500">
              <w:marLeft w:val="0"/>
              <w:marRight w:val="0"/>
              <w:marTop w:val="0"/>
              <w:marBottom w:val="0"/>
              <w:divBdr>
                <w:top w:val="none" w:sz="0" w:space="0" w:color="auto"/>
                <w:left w:val="none" w:sz="0" w:space="0" w:color="auto"/>
                <w:bottom w:val="none" w:sz="0" w:space="0" w:color="auto"/>
                <w:right w:val="none" w:sz="0" w:space="0" w:color="auto"/>
              </w:divBdr>
            </w:div>
          </w:divsChild>
        </w:div>
        <w:div w:id="915937253">
          <w:marLeft w:val="0"/>
          <w:marRight w:val="0"/>
          <w:marTop w:val="0"/>
          <w:marBottom w:val="0"/>
          <w:divBdr>
            <w:top w:val="none" w:sz="0" w:space="0" w:color="auto"/>
            <w:left w:val="none" w:sz="0" w:space="0" w:color="auto"/>
            <w:bottom w:val="none" w:sz="0" w:space="0" w:color="auto"/>
            <w:right w:val="none" w:sz="0" w:space="0" w:color="auto"/>
          </w:divBdr>
        </w:div>
      </w:divsChild>
    </w:div>
    <w:div w:id="1237086607">
      <w:bodyDiv w:val="1"/>
      <w:marLeft w:val="0"/>
      <w:marRight w:val="0"/>
      <w:marTop w:val="0"/>
      <w:marBottom w:val="0"/>
      <w:divBdr>
        <w:top w:val="none" w:sz="0" w:space="0" w:color="auto"/>
        <w:left w:val="none" w:sz="0" w:space="0" w:color="auto"/>
        <w:bottom w:val="none" w:sz="0" w:space="0" w:color="auto"/>
        <w:right w:val="none" w:sz="0" w:space="0" w:color="auto"/>
      </w:divBdr>
    </w:div>
    <w:div w:id="1269197990">
      <w:bodyDiv w:val="1"/>
      <w:marLeft w:val="0"/>
      <w:marRight w:val="0"/>
      <w:marTop w:val="0"/>
      <w:marBottom w:val="0"/>
      <w:divBdr>
        <w:top w:val="none" w:sz="0" w:space="0" w:color="auto"/>
        <w:left w:val="none" w:sz="0" w:space="0" w:color="auto"/>
        <w:bottom w:val="none" w:sz="0" w:space="0" w:color="auto"/>
        <w:right w:val="none" w:sz="0" w:space="0" w:color="auto"/>
      </w:divBdr>
    </w:div>
    <w:div w:id="1287737325">
      <w:bodyDiv w:val="1"/>
      <w:marLeft w:val="0"/>
      <w:marRight w:val="0"/>
      <w:marTop w:val="0"/>
      <w:marBottom w:val="0"/>
      <w:divBdr>
        <w:top w:val="none" w:sz="0" w:space="0" w:color="auto"/>
        <w:left w:val="none" w:sz="0" w:space="0" w:color="auto"/>
        <w:bottom w:val="none" w:sz="0" w:space="0" w:color="auto"/>
        <w:right w:val="none" w:sz="0" w:space="0" w:color="auto"/>
      </w:divBdr>
    </w:div>
    <w:div w:id="1298292716">
      <w:bodyDiv w:val="1"/>
      <w:marLeft w:val="0"/>
      <w:marRight w:val="0"/>
      <w:marTop w:val="0"/>
      <w:marBottom w:val="0"/>
      <w:divBdr>
        <w:top w:val="none" w:sz="0" w:space="0" w:color="auto"/>
        <w:left w:val="none" w:sz="0" w:space="0" w:color="auto"/>
        <w:bottom w:val="none" w:sz="0" w:space="0" w:color="auto"/>
        <w:right w:val="none" w:sz="0" w:space="0" w:color="auto"/>
      </w:divBdr>
    </w:div>
    <w:div w:id="1356494705">
      <w:bodyDiv w:val="1"/>
      <w:marLeft w:val="0"/>
      <w:marRight w:val="0"/>
      <w:marTop w:val="0"/>
      <w:marBottom w:val="0"/>
      <w:divBdr>
        <w:top w:val="none" w:sz="0" w:space="0" w:color="auto"/>
        <w:left w:val="none" w:sz="0" w:space="0" w:color="auto"/>
        <w:bottom w:val="none" w:sz="0" w:space="0" w:color="auto"/>
        <w:right w:val="none" w:sz="0" w:space="0" w:color="auto"/>
      </w:divBdr>
    </w:div>
    <w:div w:id="1363937256">
      <w:bodyDiv w:val="1"/>
      <w:marLeft w:val="0"/>
      <w:marRight w:val="0"/>
      <w:marTop w:val="0"/>
      <w:marBottom w:val="0"/>
      <w:divBdr>
        <w:top w:val="none" w:sz="0" w:space="0" w:color="auto"/>
        <w:left w:val="none" w:sz="0" w:space="0" w:color="auto"/>
        <w:bottom w:val="none" w:sz="0" w:space="0" w:color="auto"/>
        <w:right w:val="none" w:sz="0" w:space="0" w:color="auto"/>
      </w:divBdr>
    </w:div>
    <w:div w:id="1379741349">
      <w:bodyDiv w:val="1"/>
      <w:marLeft w:val="0"/>
      <w:marRight w:val="0"/>
      <w:marTop w:val="0"/>
      <w:marBottom w:val="0"/>
      <w:divBdr>
        <w:top w:val="none" w:sz="0" w:space="0" w:color="auto"/>
        <w:left w:val="none" w:sz="0" w:space="0" w:color="auto"/>
        <w:bottom w:val="none" w:sz="0" w:space="0" w:color="auto"/>
        <w:right w:val="none" w:sz="0" w:space="0" w:color="auto"/>
      </w:divBdr>
    </w:div>
    <w:div w:id="1397123223">
      <w:bodyDiv w:val="1"/>
      <w:marLeft w:val="0"/>
      <w:marRight w:val="0"/>
      <w:marTop w:val="0"/>
      <w:marBottom w:val="0"/>
      <w:divBdr>
        <w:top w:val="none" w:sz="0" w:space="0" w:color="auto"/>
        <w:left w:val="none" w:sz="0" w:space="0" w:color="auto"/>
        <w:bottom w:val="none" w:sz="0" w:space="0" w:color="auto"/>
        <w:right w:val="none" w:sz="0" w:space="0" w:color="auto"/>
      </w:divBdr>
    </w:div>
    <w:div w:id="1398743519">
      <w:bodyDiv w:val="1"/>
      <w:marLeft w:val="0"/>
      <w:marRight w:val="0"/>
      <w:marTop w:val="0"/>
      <w:marBottom w:val="0"/>
      <w:divBdr>
        <w:top w:val="none" w:sz="0" w:space="0" w:color="auto"/>
        <w:left w:val="none" w:sz="0" w:space="0" w:color="auto"/>
        <w:bottom w:val="none" w:sz="0" w:space="0" w:color="auto"/>
        <w:right w:val="none" w:sz="0" w:space="0" w:color="auto"/>
      </w:divBdr>
    </w:div>
    <w:div w:id="1404791010">
      <w:bodyDiv w:val="1"/>
      <w:marLeft w:val="0"/>
      <w:marRight w:val="0"/>
      <w:marTop w:val="0"/>
      <w:marBottom w:val="0"/>
      <w:divBdr>
        <w:top w:val="none" w:sz="0" w:space="0" w:color="auto"/>
        <w:left w:val="none" w:sz="0" w:space="0" w:color="auto"/>
        <w:bottom w:val="none" w:sz="0" w:space="0" w:color="auto"/>
        <w:right w:val="none" w:sz="0" w:space="0" w:color="auto"/>
      </w:divBdr>
    </w:div>
    <w:div w:id="1411000299">
      <w:bodyDiv w:val="1"/>
      <w:marLeft w:val="0"/>
      <w:marRight w:val="0"/>
      <w:marTop w:val="0"/>
      <w:marBottom w:val="0"/>
      <w:divBdr>
        <w:top w:val="none" w:sz="0" w:space="0" w:color="auto"/>
        <w:left w:val="none" w:sz="0" w:space="0" w:color="auto"/>
        <w:bottom w:val="none" w:sz="0" w:space="0" w:color="auto"/>
        <w:right w:val="none" w:sz="0" w:space="0" w:color="auto"/>
      </w:divBdr>
    </w:div>
    <w:div w:id="1436092758">
      <w:bodyDiv w:val="1"/>
      <w:marLeft w:val="0"/>
      <w:marRight w:val="0"/>
      <w:marTop w:val="0"/>
      <w:marBottom w:val="0"/>
      <w:divBdr>
        <w:top w:val="none" w:sz="0" w:space="0" w:color="auto"/>
        <w:left w:val="none" w:sz="0" w:space="0" w:color="auto"/>
        <w:bottom w:val="none" w:sz="0" w:space="0" w:color="auto"/>
        <w:right w:val="none" w:sz="0" w:space="0" w:color="auto"/>
      </w:divBdr>
    </w:div>
    <w:div w:id="1453596164">
      <w:bodyDiv w:val="1"/>
      <w:marLeft w:val="0"/>
      <w:marRight w:val="0"/>
      <w:marTop w:val="0"/>
      <w:marBottom w:val="0"/>
      <w:divBdr>
        <w:top w:val="none" w:sz="0" w:space="0" w:color="auto"/>
        <w:left w:val="none" w:sz="0" w:space="0" w:color="auto"/>
        <w:bottom w:val="none" w:sz="0" w:space="0" w:color="auto"/>
        <w:right w:val="none" w:sz="0" w:space="0" w:color="auto"/>
      </w:divBdr>
    </w:div>
    <w:div w:id="1476872263">
      <w:bodyDiv w:val="1"/>
      <w:marLeft w:val="0"/>
      <w:marRight w:val="0"/>
      <w:marTop w:val="0"/>
      <w:marBottom w:val="0"/>
      <w:divBdr>
        <w:top w:val="none" w:sz="0" w:space="0" w:color="auto"/>
        <w:left w:val="none" w:sz="0" w:space="0" w:color="auto"/>
        <w:bottom w:val="none" w:sz="0" w:space="0" w:color="auto"/>
        <w:right w:val="none" w:sz="0" w:space="0" w:color="auto"/>
      </w:divBdr>
    </w:div>
    <w:div w:id="1540237377">
      <w:bodyDiv w:val="1"/>
      <w:marLeft w:val="0"/>
      <w:marRight w:val="0"/>
      <w:marTop w:val="0"/>
      <w:marBottom w:val="0"/>
      <w:divBdr>
        <w:top w:val="none" w:sz="0" w:space="0" w:color="auto"/>
        <w:left w:val="none" w:sz="0" w:space="0" w:color="auto"/>
        <w:bottom w:val="none" w:sz="0" w:space="0" w:color="auto"/>
        <w:right w:val="none" w:sz="0" w:space="0" w:color="auto"/>
      </w:divBdr>
    </w:div>
    <w:div w:id="1570071775">
      <w:bodyDiv w:val="1"/>
      <w:marLeft w:val="0"/>
      <w:marRight w:val="0"/>
      <w:marTop w:val="0"/>
      <w:marBottom w:val="0"/>
      <w:divBdr>
        <w:top w:val="none" w:sz="0" w:space="0" w:color="auto"/>
        <w:left w:val="none" w:sz="0" w:space="0" w:color="auto"/>
        <w:bottom w:val="none" w:sz="0" w:space="0" w:color="auto"/>
        <w:right w:val="none" w:sz="0" w:space="0" w:color="auto"/>
      </w:divBdr>
    </w:div>
    <w:div w:id="1590237559">
      <w:bodyDiv w:val="1"/>
      <w:marLeft w:val="0"/>
      <w:marRight w:val="0"/>
      <w:marTop w:val="0"/>
      <w:marBottom w:val="0"/>
      <w:divBdr>
        <w:top w:val="none" w:sz="0" w:space="0" w:color="auto"/>
        <w:left w:val="none" w:sz="0" w:space="0" w:color="auto"/>
        <w:bottom w:val="none" w:sz="0" w:space="0" w:color="auto"/>
        <w:right w:val="none" w:sz="0" w:space="0" w:color="auto"/>
      </w:divBdr>
    </w:div>
    <w:div w:id="1597202881">
      <w:bodyDiv w:val="1"/>
      <w:marLeft w:val="0"/>
      <w:marRight w:val="0"/>
      <w:marTop w:val="0"/>
      <w:marBottom w:val="0"/>
      <w:divBdr>
        <w:top w:val="none" w:sz="0" w:space="0" w:color="auto"/>
        <w:left w:val="none" w:sz="0" w:space="0" w:color="auto"/>
        <w:bottom w:val="none" w:sz="0" w:space="0" w:color="auto"/>
        <w:right w:val="none" w:sz="0" w:space="0" w:color="auto"/>
      </w:divBdr>
    </w:div>
    <w:div w:id="1636636709">
      <w:bodyDiv w:val="1"/>
      <w:marLeft w:val="0"/>
      <w:marRight w:val="0"/>
      <w:marTop w:val="0"/>
      <w:marBottom w:val="0"/>
      <w:divBdr>
        <w:top w:val="none" w:sz="0" w:space="0" w:color="auto"/>
        <w:left w:val="none" w:sz="0" w:space="0" w:color="auto"/>
        <w:bottom w:val="none" w:sz="0" w:space="0" w:color="auto"/>
        <w:right w:val="none" w:sz="0" w:space="0" w:color="auto"/>
      </w:divBdr>
    </w:div>
    <w:div w:id="1717586707">
      <w:bodyDiv w:val="1"/>
      <w:marLeft w:val="0"/>
      <w:marRight w:val="0"/>
      <w:marTop w:val="0"/>
      <w:marBottom w:val="0"/>
      <w:divBdr>
        <w:top w:val="none" w:sz="0" w:space="0" w:color="auto"/>
        <w:left w:val="none" w:sz="0" w:space="0" w:color="auto"/>
        <w:bottom w:val="none" w:sz="0" w:space="0" w:color="auto"/>
        <w:right w:val="none" w:sz="0" w:space="0" w:color="auto"/>
      </w:divBdr>
    </w:div>
    <w:div w:id="1733507155">
      <w:bodyDiv w:val="1"/>
      <w:marLeft w:val="0"/>
      <w:marRight w:val="0"/>
      <w:marTop w:val="0"/>
      <w:marBottom w:val="0"/>
      <w:divBdr>
        <w:top w:val="none" w:sz="0" w:space="0" w:color="auto"/>
        <w:left w:val="none" w:sz="0" w:space="0" w:color="auto"/>
        <w:bottom w:val="none" w:sz="0" w:space="0" w:color="auto"/>
        <w:right w:val="none" w:sz="0" w:space="0" w:color="auto"/>
      </w:divBdr>
    </w:div>
    <w:div w:id="1752895098">
      <w:bodyDiv w:val="1"/>
      <w:marLeft w:val="0"/>
      <w:marRight w:val="0"/>
      <w:marTop w:val="0"/>
      <w:marBottom w:val="0"/>
      <w:divBdr>
        <w:top w:val="none" w:sz="0" w:space="0" w:color="auto"/>
        <w:left w:val="none" w:sz="0" w:space="0" w:color="auto"/>
        <w:bottom w:val="none" w:sz="0" w:space="0" w:color="auto"/>
        <w:right w:val="none" w:sz="0" w:space="0" w:color="auto"/>
      </w:divBdr>
    </w:div>
    <w:div w:id="1818453848">
      <w:bodyDiv w:val="1"/>
      <w:marLeft w:val="0"/>
      <w:marRight w:val="0"/>
      <w:marTop w:val="0"/>
      <w:marBottom w:val="0"/>
      <w:divBdr>
        <w:top w:val="none" w:sz="0" w:space="0" w:color="auto"/>
        <w:left w:val="none" w:sz="0" w:space="0" w:color="auto"/>
        <w:bottom w:val="none" w:sz="0" w:space="0" w:color="auto"/>
        <w:right w:val="none" w:sz="0" w:space="0" w:color="auto"/>
      </w:divBdr>
    </w:div>
    <w:div w:id="1838692575">
      <w:bodyDiv w:val="1"/>
      <w:marLeft w:val="0"/>
      <w:marRight w:val="0"/>
      <w:marTop w:val="0"/>
      <w:marBottom w:val="0"/>
      <w:divBdr>
        <w:top w:val="none" w:sz="0" w:space="0" w:color="auto"/>
        <w:left w:val="none" w:sz="0" w:space="0" w:color="auto"/>
        <w:bottom w:val="none" w:sz="0" w:space="0" w:color="auto"/>
        <w:right w:val="none" w:sz="0" w:space="0" w:color="auto"/>
      </w:divBdr>
    </w:div>
    <w:div w:id="1846436946">
      <w:bodyDiv w:val="1"/>
      <w:marLeft w:val="0"/>
      <w:marRight w:val="0"/>
      <w:marTop w:val="0"/>
      <w:marBottom w:val="0"/>
      <w:divBdr>
        <w:top w:val="none" w:sz="0" w:space="0" w:color="auto"/>
        <w:left w:val="none" w:sz="0" w:space="0" w:color="auto"/>
        <w:bottom w:val="none" w:sz="0" w:space="0" w:color="auto"/>
        <w:right w:val="none" w:sz="0" w:space="0" w:color="auto"/>
      </w:divBdr>
    </w:div>
    <w:div w:id="1866406263">
      <w:bodyDiv w:val="1"/>
      <w:marLeft w:val="0"/>
      <w:marRight w:val="0"/>
      <w:marTop w:val="0"/>
      <w:marBottom w:val="0"/>
      <w:divBdr>
        <w:top w:val="none" w:sz="0" w:space="0" w:color="auto"/>
        <w:left w:val="none" w:sz="0" w:space="0" w:color="auto"/>
        <w:bottom w:val="none" w:sz="0" w:space="0" w:color="auto"/>
        <w:right w:val="none" w:sz="0" w:space="0" w:color="auto"/>
      </w:divBdr>
    </w:div>
    <w:div w:id="1898465489">
      <w:bodyDiv w:val="1"/>
      <w:marLeft w:val="0"/>
      <w:marRight w:val="0"/>
      <w:marTop w:val="0"/>
      <w:marBottom w:val="0"/>
      <w:divBdr>
        <w:top w:val="none" w:sz="0" w:space="0" w:color="auto"/>
        <w:left w:val="none" w:sz="0" w:space="0" w:color="auto"/>
        <w:bottom w:val="none" w:sz="0" w:space="0" w:color="auto"/>
        <w:right w:val="none" w:sz="0" w:space="0" w:color="auto"/>
      </w:divBdr>
    </w:div>
    <w:div w:id="2026907022">
      <w:bodyDiv w:val="1"/>
      <w:marLeft w:val="0"/>
      <w:marRight w:val="0"/>
      <w:marTop w:val="0"/>
      <w:marBottom w:val="0"/>
      <w:divBdr>
        <w:top w:val="none" w:sz="0" w:space="0" w:color="auto"/>
        <w:left w:val="none" w:sz="0" w:space="0" w:color="auto"/>
        <w:bottom w:val="none" w:sz="0" w:space="0" w:color="auto"/>
        <w:right w:val="none" w:sz="0" w:space="0" w:color="auto"/>
      </w:divBdr>
    </w:div>
    <w:div w:id="2078937213">
      <w:bodyDiv w:val="1"/>
      <w:marLeft w:val="0"/>
      <w:marRight w:val="0"/>
      <w:marTop w:val="0"/>
      <w:marBottom w:val="0"/>
      <w:divBdr>
        <w:top w:val="none" w:sz="0" w:space="0" w:color="auto"/>
        <w:left w:val="none" w:sz="0" w:space="0" w:color="auto"/>
        <w:bottom w:val="none" w:sz="0" w:space="0" w:color="auto"/>
        <w:right w:val="none" w:sz="0" w:space="0" w:color="auto"/>
      </w:divBdr>
    </w:div>
    <w:div w:id="2083216371">
      <w:bodyDiv w:val="1"/>
      <w:marLeft w:val="0"/>
      <w:marRight w:val="0"/>
      <w:marTop w:val="0"/>
      <w:marBottom w:val="0"/>
      <w:divBdr>
        <w:top w:val="none" w:sz="0" w:space="0" w:color="auto"/>
        <w:left w:val="none" w:sz="0" w:space="0" w:color="auto"/>
        <w:bottom w:val="none" w:sz="0" w:space="0" w:color="auto"/>
        <w:right w:val="none" w:sz="0" w:space="0" w:color="auto"/>
      </w:divBdr>
    </w:div>
    <w:div w:id="2123525194">
      <w:bodyDiv w:val="1"/>
      <w:marLeft w:val="0"/>
      <w:marRight w:val="0"/>
      <w:marTop w:val="0"/>
      <w:marBottom w:val="0"/>
      <w:divBdr>
        <w:top w:val="none" w:sz="0" w:space="0" w:color="auto"/>
        <w:left w:val="none" w:sz="0" w:space="0" w:color="auto"/>
        <w:bottom w:val="none" w:sz="0" w:space="0" w:color="auto"/>
        <w:right w:val="none" w:sz="0" w:space="0" w:color="auto"/>
      </w:divBdr>
    </w:div>
    <w:div w:id="2128307446">
      <w:bodyDiv w:val="1"/>
      <w:marLeft w:val="0"/>
      <w:marRight w:val="0"/>
      <w:marTop w:val="0"/>
      <w:marBottom w:val="0"/>
      <w:divBdr>
        <w:top w:val="none" w:sz="0" w:space="0" w:color="auto"/>
        <w:left w:val="none" w:sz="0" w:space="0" w:color="auto"/>
        <w:bottom w:val="none" w:sz="0" w:space="0" w:color="auto"/>
        <w:right w:val="none" w:sz="0" w:space="0" w:color="auto"/>
      </w:divBdr>
    </w:div>
    <w:div w:id="214087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www.ifixit.com/Teardown/Amazon+Echo+Teardown/33953" TargetMode="External"/><Relationship Id="rId49" Type="http://schemas.openxmlformats.org/officeDocument/2006/relationships/header" Target="header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hyperlink" Target="http://www.suptronics.com/xseries/x300.html"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s://www.pololu.com/product/136" TargetMode="External"/><Relationship Id="rId50" Type="http://schemas.openxmlformats.org/officeDocument/2006/relationships/footer" Target="footer1.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image" Target="media/image14.jpeg"/><Relationship Id="rId31" Type="http://schemas.openxmlformats.org/officeDocument/2006/relationships/image" Target="media/image15.png"/><Relationship Id="rId32" Type="http://schemas.openxmlformats.org/officeDocument/2006/relationships/hyperlink" Target="http://www.amazon.com/Philips-455303-White-Starter-Generation/dp/B014H2OZAC/ref=sr_1_3?s=hi&amp;ie=UTF8&amp;qid=1449781856&amp;sr=1-3&amp;keywords=philips+hue+starter+kit" TargetMode="External"/><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image" Target="media/image16.png"/><Relationship Id="rId34" Type="http://schemas.openxmlformats.org/officeDocument/2006/relationships/hyperlink" Target="http://www.meethue.com/api/nupnp" TargetMode="External"/><Relationship Id="rId35" Type="http://schemas.openxmlformats.org/officeDocument/2006/relationships/hyperlink" Target="http://www.homedepot.com/p/GE-Link-Starter-Pack-Link-Hub-2-Link-A19-Light-Bulb-PLINK-SKIT/205311040" TargetMode="External"/><Relationship Id="rId36" Type="http://schemas.openxmlformats.org/officeDocument/2006/relationships/image" Target="media/image17.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yperlink" Target="http://www.techinsider.io/smart-mirror-evan-cohen-2015-10" TargetMode="External"/><Relationship Id="rId13" Type="http://schemas.openxmlformats.org/officeDocument/2006/relationships/hyperlink" Target="https://github.com/evancohen" TargetMode="External"/><Relationship Id="rId14" Type="http://schemas.openxmlformats.org/officeDocument/2006/relationships/image" Target="media/image2.png"/><Relationship Id="rId15" Type="http://schemas.openxmlformats.org/officeDocument/2006/relationships/hyperlink" Target="http://sirius.clarity-lab.org/" TargetMode="External"/><Relationship Id="rId16" Type="http://schemas.openxmlformats.org/officeDocument/2006/relationships/hyperlink" Target="https://jasperproject.github.io/"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hyperlink" Target="https://github.com/evancohen/smart-mirror" TargetMode="External"/><Relationship Id="rId40" Type="http://schemas.openxmlformats.org/officeDocument/2006/relationships/image" Target="media/image20.png"/><Relationship Id="rId41" Type="http://schemas.openxmlformats.org/officeDocument/2006/relationships/hyperlink" Target="https://github.com/stevenvo/smart-mirror"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ropbox\WebArchive\%5BWork%5D%20NCS\900.%20Templates\Own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2015-12-12T00:00:00</PublishDate>
  <Abstract>The information contained within this document is and shall remain the property of BTI. This document is supplied in strict confidence and must not be produced in whole or in part, used in tendering or for manufacturing purposes or given or communicated to any third party without the prior written consent of BTI. Copyright © 2011. All Rights Reserved.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CB42A68F474C443A8E135DB09B8E275" ma:contentTypeVersion="0" ma:contentTypeDescription="Create a new document." ma:contentTypeScope="" ma:versionID="c207ba1fd16022570216bafbd3798e46">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BEA69B-7852-4E46-9743-C84FE2CA76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E1341395-EB97-42B0-878D-C5014188EB0E}">
  <ds:schemaRefs>
    <ds:schemaRef ds:uri="http://schemas.microsoft.com/sharepoint/v3/contenttype/forms"/>
  </ds:schemaRefs>
</ds:datastoreItem>
</file>

<file path=customXml/itemProps4.xml><?xml version="1.0" encoding="utf-8"?>
<ds:datastoreItem xmlns:ds="http://schemas.openxmlformats.org/officeDocument/2006/customXml" ds:itemID="{59B8AEC7-1F87-4FF7-8A0F-16AA795FE8D1}">
  <ds:schemaRefs>
    <ds:schemaRef ds:uri="http://schemas.microsoft.com/office/2006/metadata/properties"/>
  </ds:schemaRefs>
</ds:datastoreItem>
</file>

<file path=customXml/itemProps5.xml><?xml version="1.0" encoding="utf-8"?>
<ds:datastoreItem xmlns:ds="http://schemas.openxmlformats.org/officeDocument/2006/customXml" ds:itemID="{64E325E1-11F5-0C4D-823A-FA4980010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E:\Dropbox\WebArchive\[Work] NCS\900. Templates\OwnTemplate.dotx</Template>
  <TotalTime>1</TotalTime>
  <Pages>21</Pages>
  <Words>3534</Words>
  <Characters>20149</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Smart Mirror</vt:lpstr>
    </vt:vector>
  </TitlesOfParts>
  <Company>CS596-030 IoT GROUP Project</Company>
  <LinksUpToDate>false</LinksUpToDate>
  <CharactersWithSpaces>23636</CharactersWithSpaces>
  <SharedDoc>false</SharedDoc>
  <HLinks>
    <vt:vector size="474" baseType="variant">
      <vt:variant>
        <vt:i4>1376313</vt:i4>
      </vt:variant>
      <vt:variant>
        <vt:i4>512</vt:i4>
      </vt:variant>
      <vt:variant>
        <vt:i4>0</vt:i4>
      </vt:variant>
      <vt:variant>
        <vt:i4>5</vt:i4>
      </vt:variant>
      <vt:variant>
        <vt:lpwstr/>
      </vt:variant>
      <vt:variant>
        <vt:lpwstr>_Toc210193213</vt:lpwstr>
      </vt:variant>
      <vt:variant>
        <vt:i4>1376313</vt:i4>
      </vt:variant>
      <vt:variant>
        <vt:i4>506</vt:i4>
      </vt:variant>
      <vt:variant>
        <vt:i4>0</vt:i4>
      </vt:variant>
      <vt:variant>
        <vt:i4>5</vt:i4>
      </vt:variant>
      <vt:variant>
        <vt:lpwstr/>
      </vt:variant>
      <vt:variant>
        <vt:lpwstr>_Toc210193212</vt:lpwstr>
      </vt:variant>
      <vt:variant>
        <vt:i4>1376313</vt:i4>
      </vt:variant>
      <vt:variant>
        <vt:i4>500</vt:i4>
      </vt:variant>
      <vt:variant>
        <vt:i4>0</vt:i4>
      </vt:variant>
      <vt:variant>
        <vt:i4>5</vt:i4>
      </vt:variant>
      <vt:variant>
        <vt:lpwstr/>
      </vt:variant>
      <vt:variant>
        <vt:lpwstr>_Toc210193211</vt:lpwstr>
      </vt:variant>
      <vt:variant>
        <vt:i4>1376313</vt:i4>
      </vt:variant>
      <vt:variant>
        <vt:i4>494</vt:i4>
      </vt:variant>
      <vt:variant>
        <vt:i4>0</vt:i4>
      </vt:variant>
      <vt:variant>
        <vt:i4>5</vt:i4>
      </vt:variant>
      <vt:variant>
        <vt:lpwstr/>
      </vt:variant>
      <vt:variant>
        <vt:lpwstr>_Toc210193210</vt:lpwstr>
      </vt:variant>
      <vt:variant>
        <vt:i4>1310777</vt:i4>
      </vt:variant>
      <vt:variant>
        <vt:i4>488</vt:i4>
      </vt:variant>
      <vt:variant>
        <vt:i4>0</vt:i4>
      </vt:variant>
      <vt:variant>
        <vt:i4>5</vt:i4>
      </vt:variant>
      <vt:variant>
        <vt:lpwstr/>
      </vt:variant>
      <vt:variant>
        <vt:lpwstr>_Toc210193209</vt:lpwstr>
      </vt:variant>
      <vt:variant>
        <vt:i4>1310777</vt:i4>
      </vt:variant>
      <vt:variant>
        <vt:i4>482</vt:i4>
      </vt:variant>
      <vt:variant>
        <vt:i4>0</vt:i4>
      </vt:variant>
      <vt:variant>
        <vt:i4>5</vt:i4>
      </vt:variant>
      <vt:variant>
        <vt:lpwstr/>
      </vt:variant>
      <vt:variant>
        <vt:lpwstr>_Toc210193208</vt:lpwstr>
      </vt:variant>
      <vt:variant>
        <vt:i4>1310777</vt:i4>
      </vt:variant>
      <vt:variant>
        <vt:i4>476</vt:i4>
      </vt:variant>
      <vt:variant>
        <vt:i4>0</vt:i4>
      </vt:variant>
      <vt:variant>
        <vt:i4>5</vt:i4>
      </vt:variant>
      <vt:variant>
        <vt:lpwstr/>
      </vt:variant>
      <vt:variant>
        <vt:lpwstr>_Toc210193207</vt:lpwstr>
      </vt:variant>
      <vt:variant>
        <vt:i4>1310777</vt:i4>
      </vt:variant>
      <vt:variant>
        <vt:i4>470</vt:i4>
      </vt:variant>
      <vt:variant>
        <vt:i4>0</vt:i4>
      </vt:variant>
      <vt:variant>
        <vt:i4>5</vt:i4>
      </vt:variant>
      <vt:variant>
        <vt:lpwstr/>
      </vt:variant>
      <vt:variant>
        <vt:lpwstr>_Toc210193206</vt:lpwstr>
      </vt:variant>
      <vt:variant>
        <vt:i4>1310777</vt:i4>
      </vt:variant>
      <vt:variant>
        <vt:i4>464</vt:i4>
      </vt:variant>
      <vt:variant>
        <vt:i4>0</vt:i4>
      </vt:variant>
      <vt:variant>
        <vt:i4>5</vt:i4>
      </vt:variant>
      <vt:variant>
        <vt:lpwstr/>
      </vt:variant>
      <vt:variant>
        <vt:lpwstr>_Toc210193205</vt:lpwstr>
      </vt:variant>
      <vt:variant>
        <vt:i4>1310777</vt:i4>
      </vt:variant>
      <vt:variant>
        <vt:i4>458</vt:i4>
      </vt:variant>
      <vt:variant>
        <vt:i4>0</vt:i4>
      </vt:variant>
      <vt:variant>
        <vt:i4>5</vt:i4>
      </vt:variant>
      <vt:variant>
        <vt:lpwstr/>
      </vt:variant>
      <vt:variant>
        <vt:lpwstr>_Toc210193204</vt:lpwstr>
      </vt:variant>
      <vt:variant>
        <vt:i4>1310777</vt:i4>
      </vt:variant>
      <vt:variant>
        <vt:i4>452</vt:i4>
      </vt:variant>
      <vt:variant>
        <vt:i4>0</vt:i4>
      </vt:variant>
      <vt:variant>
        <vt:i4>5</vt:i4>
      </vt:variant>
      <vt:variant>
        <vt:lpwstr/>
      </vt:variant>
      <vt:variant>
        <vt:lpwstr>_Toc210193203</vt:lpwstr>
      </vt:variant>
      <vt:variant>
        <vt:i4>1310777</vt:i4>
      </vt:variant>
      <vt:variant>
        <vt:i4>446</vt:i4>
      </vt:variant>
      <vt:variant>
        <vt:i4>0</vt:i4>
      </vt:variant>
      <vt:variant>
        <vt:i4>5</vt:i4>
      </vt:variant>
      <vt:variant>
        <vt:lpwstr/>
      </vt:variant>
      <vt:variant>
        <vt:lpwstr>_Toc210193202</vt:lpwstr>
      </vt:variant>
      <vt:variant>
        <vt:i4>1310777</vt:i4>
      </vt:variant>
      <vt:variant>
        <vt:i4>440</vt:i4>
      </vt:variant>
      <vt:variant>
        <vt:i4>0</vt:i4>
      </vt:variant>
      <vt:variant>
        <vt:i4>5</vt:i4>
      </vt:variant>
      <vt:variant>
        <vt:lpwstr/>
      </vt:variant>
      <vt:variant>
        <vt:lpwstr>_Toc210193201</vt:lpwstr>
      </vt:variant>
      <vt:variant>
        <vt:i4>1310777</vt:i4>
      </vt:variant>
      <vt:variant>
        <vt:i4>434</vt:i4>
      </vt:variant>
      <vt:variant>
        <vt:i4>0</vt:i4>
      </vt:variant>
      <vt:variant>
        <vt:i4>5</vt:i4>
      </vt:variant>
      <vt:variant>
        <vt:lpwstr/>
      </vt:variant>
      <vt:variant>
        <vt:lpwstr>_Toc210193200</vt:lpwstr>
      </vt:variant>
      <vt:variant>
        <vt:i4>1900602</vt:i4>
      </vt:variant>
      <vt:variant>
        <vt:i4>428</vt:i4>
      </vt:variant>
      <vt:variant>
        <vt:i4>0</vt:i4>
      </vt:variant>
      <vt:variant>
        <vt:i4>5</vt:i4>
      </vt:variant>
      <vt:variant>
        <vt:lpwstr/>
      </vt:variant>
      <vt:variant>
        <vt:lpwstr>_Toc210193199</vt:lpwstr>
      </vt:variant>
      <vt:variant>
        <vt:i4>1900602</vt:i4>
      </vt:variant>
      <vt:variant>
        <vt:i4>422</vt:i4>
      </vt:variant>
      <vt:variant>
        <vt:i4>0</vt:i4>
      </vt:variant>
      <vt:variant>
        <vt:i4>5</vt:i4>
      </vt:variant>
      <vt:variant>
        <vt:lpwstr/>
      </vt:variant>
      <vt:variant>
        <vt:lpwstr>_Toc210193198</vt:lpwstr>
      </vt:variant>
      <vt:variant>
        <vt:i4>1900602</vt:i4>
      </vt:variant>
      <vt:variant>
        <vt:i4>416</vt:i4>
      </vt:variant>
      <vt:variant>
        <vt:i4>0</vt:i4>
      </vt:variant>
      <vt:variant>
        <vt:i4>5</vt:i4>
      </vt:variant>
      <vt:variant>
        <vt:lpwstr/>
      </vt:variant>
      <vt:variant>
        <vt:lpwstr>_Toc210193197</vt:lpwstr>
      </vt:variant>
      <vt:variant>
        <vt:i4>1900602</vt:i4>
      </vt:variant>
      <vt:variant>
        <vt:i4>410</vt:i4>
      </vt:variant>
      <vt:variant>
        <vt:i4>0</vt:i4>
      </vt:variant>
      <vt:variant>
        <vt:i4>5</vt:i4>
      </vt:variant>
      <vt:variant>
        <vt:lpwstr/>
      </vt:variant>
      <vt:variant>
        <vt:lpwstr>_Toc210193196</vt:lpwstr>
      </vt:variant>
      <vt:variant>
        <vt:i4>1900602</vt:i4>
      </vt:variant>
      <vt:variant>
        <vt:i4>404</vt:i4>
      </vt:variant>
      <vt:variant>
        <vt:i4>0</vt:i4>
      </vt:variant>
      <vt:variant>
        <vt:i4>5</vt:i4>
      </vt:variant>
      <vt:variant>
        <vt:lpwstr/>
      </vt:variant>
      <vt:variant>
        <vt:lpwstr>_Toc210193195</vt:lpwstr>
      </vt:variant>
      <vt:variant>
        <vt:i4>1900602</vt:i4>
      </vt:variant>
      <vt:variant>
        <vt:i4>398</vt:i4>
      </vt:variant>
      <vt:variant>
        <vt:i4>0</vt:i4>
      </vt:variant>
      <vt:variant>
        <vt:i4>5</vt:i4>
      </vt:variant>
      <vt:variant>
        <vt:lpwstr/>
      </vt:variant>
      <vt:variant>
        <vt:lpwstr>_Toc210193194</vt:lpwstr>
      </vt:variant>
      <vt:variant>
        <vt:i4>1900602</vt:i4>
      </vt:variant>
      <vt:variant>
        <vt:i4>392</vt:i4>
      </vt:variant>
      <vt:variant>
        <vt:i4>0</vt:i4>
      </vt:variant>
      <vt:variant>
        <vt:i4>5</vt:i4>
      </vt:variant>
      <vt:variant>
        <vt:lpwstr/>
      </vt:variant>
      <vt:variant>
        <vt:lpwstr>_Toc210193193</vt:lpwstr>
      </vt:variant>
      <vt:variant>
        <vt:i4>1900602</vt:i4>
      </vt:variant>
      <vt:variant>
        <vt:i4>386</vt:i4>
      </vt:variant>
      <vt:variant>
        <vt:i4>0</vt:i4>
      </vt:variant>
      <vt:variant>
        <vt:i4>5</vt:i4>
      </vt:variant>
      <vt:variant>
        <vt:lpwstr/>
      </vt:variant>
      <vt:variant>
        <vt:lpwstr>_Toc210193192</vt:lpwstr>
      </vt:variant>
      <vt:variant>
        <vt:i4>1900602</vt:i4>
      </vt:variant>
      <vt:variant>
        <vt:i4>380</vt:i4>
      </vt:variant>
      <vt:variant>
        <vt:i4>0</vt:i4>
      </vt:variant>
      <vt:variant>
        <vt:i4>5</vt:i4>
      </vt:variant>
      <vt:variant>
        <vt:lpwstr/>
      </vt:variant>
      <vt:variant>
        <vt:lpwstr>_Toc210193191</vt:lpwstr>
      </vt:variant>
      <vt:variant>
        <vt:i4>1900602</vt:i4>
      </vt:variant>
      <vt:variant>
        <vt:i4>374</vt:i4>
      </vt:variant>
      <vt:variant>
        <vt:i4>0</vt:i4>
      </vt:variant>
      <vt:variant>
        <vt:i4>5</vt:i4>
      </vt:variant>
      <vt:variant>
        <vt:lpwstr/>
      </vt:variant>
      <vt:variant>
        <vt:lpwstr>_Toc210193190</vt:lpwstr>
      </vt:variant>
      <vt:variant>
        <vt:i4>1835066</vt:i4>
      </vt:variant>
      <vt:variant>
        <vt:i4>368</vt:i4>
      </vt:variant>
      <vt:variant>
        <vt:i4>0</vt:i4>
      </vt:variant>
      <vt:variant>
        <vt:i4>5</vt:i4>
      </vt:variant>
      <vt:variant>
        <vt:lpwstr/>
      </vt:variant>
      <vt:variant>
        <vt:lpwstr>_Toc210193189</vt:lpwstr>
      </vt:variant>
      <vt:variant>
        <vt:i4>1835066</vt:i4>
      </vt:variant>
      <vt:variant>
        <vt:i4>362</vt:i4>
      </vt:variant>
      <vt:variant>
        <vt:i4>0</vt:i4>
      </vt:variant>
      <vt:variant>
        <vt:i4>5</vt:i4>
      </vt:variant>
      <vt:variant>
        <vt:lpwstr/>
      </vt:variant>
      <vt:variant>
        <vt:lpwstr>_Toc210193188</vt:lpwstr>
      </vt:variant>
      <vt:variant>
        <vt:i4>1835066</vt:i4>
      </vt:variant>
      <vt:variant>
        <vt:i4>356</vt:i4>
      </vt:variant>
      <vt:variant>
        <vt:i4>0</vt:i4>
      </vt:variant>
      <vt:variant>
        <vt:i4>5</vt:i4>
      </vt:variant>
      <vt:variant>
        <vt:lpwstr/>
      </vt:variant>
      <vt:variant>
        <vt:lpwstr>_Toc210193187</vt:lpwstr>
      </vt:variant>
      <vt:variant>
        <vt:i4>1835066</vt:i4>
      </vt:variant>
      <vt:variant>
        <vt:i4>350</vt:i4>
      </vt:variant>
      <vt:variant>
        <vt:i4>0</vt:i4>
      </vt:variant>
      <vt:variant>
        <vt:i4>5</vt:i4>
      </vt:variant>
      <vt:variant>
        <vt:lpwstr/>
      </vt:variant>
      <vt:variant>
        <vt:lpwstr>_Toc210193186</vt:lpwstr>
      </vt:variant>
      <vt:variant>
        <vt:i4>1835066</vt:i4>
      </vt:variant>
      <vt:variant>
        <vt:i4>344</vt:i4>
      </vt:variant>
      <vt:variant>
        <vt:i4>0</vt:i4>
      </vt:variant>
      <vt:variant>
        <vt:i4>5</vt:i4>
      </vt:variant>
      <vt:variant>
        <vt:lpwstr/>
      </vt:variant>
      <vt:variant>
        <vt:lpwstr>_Toc210193185</vt:lpwstr>
      </vt:variant>
      <vt:variant>
        <vt:i4>1835066</vt:i4>
      </vt:variant>
      <vt:variant>
        <vt:i4>338</vt:i4>
      </vt:variant>
      <vt:variant>
        <vt:i4>0</vt:i4>
      </vt:variant>
      <vt:variant>
        <vt:i4>5</vt:i4>
      </vt:variant>
      <vt:variant>
        <vt:lpwstr/>
      </vt:variant>
      <vt:variant>
        <vt:lpwstr>_Toc210193184</vt:lpwstr>
      </vt:variant>
      <vt:variant>
        <vt:i4>1835066</vt:i4>
      </vt:variant>
      <vt:variant>
        <vt:i4>332</vt:i4>
      </vt:variant>
      <vt:variant>
        <vt:i4>0</vt:i4>
      </vt:variant>
      <vt:variant>
        <vt:i4>5</vt:i4>
      </vt:variant>
      <vt:variant>
        <vt:lpwstr/>
      </vt:variant>
      <vt:variant>
        <vt:lpwstr>_Toc210193183</vt:lpwstr>
      </vt:variant>
      <vt:variant>
        <vt:i4>1835066</vt:i4>
      </vt:variant>
      <vt:variant>
        <vt:i4>326</vt:i4>
      </vt:variant>
      <vt:variant>
        <vt:i4>0</vt:i4>
      </vt:variant>
      <vt:variant>
        <vt:i4>5</vt:i4>
      </vt:variant>
      <vt:variant>
        <vt:lpwstr/>
      </vt:variant>
      <vt:variant>
        <vt:lpwstr>_Toc210193182</vt:lpwstr>
      </vt:variant>
      <vt:variant>
        <vt:i4>1835066</vt:i4>
      </vt:variant>
      <vt:variant>
        <vt:i4>320</vt:i4>
      </vt:variant>
      <vt:variant>
        <vt:i4>0</vt:i4>
      </vt:variant>
      <vt:variant>
        <vt:i4>5</vt:i4>
      </vt:variant>
      <vt:variant>
        <vt:lpwstr/>
      </vt:variant>
      <vt:variant>
        <vt:lpwstr>_Toc210193181</vt:lpwstr>
      </vt:variant>
      <vt:variant>
        <vt:i4>1835066</vt:i4>
      </vt:variant>
      <vt:variant>
        <vt:i4>314</vt:i4>
      </vt:variant>
      <vt:variant>
        <vt:i4>0</vt:i4>
      </vt:variant>
      <vt:variant>
        <vt:i4>5</vt:i4>
      </vt:variant>
      <vt:variant>
        <vt:lpwstr/>
      </vt:variant>
      <vt:variant>
        <vt:lpwstr>_Toc210193180</vt:lpwstr>
      </vt:variant>
      <vt:variant>
        <vt:i4>1245242</vt:i4>
      </vt:variant>
      <vt:variant>
        <vt:i4>305</vt:i4>
      </vt:variant>
      <vt:variant>
        <vt:i4>0</vt:i4>
      </vt:variant>
      <vt:variant>
        <vt:i4>5</vt:i4>
      </vt:variant>
      <vt:variant>
        <vt:lpwstr/>
      </vt:variant>
      <vt:variant>
        <vt:lpwstr>_Toc210193179</vt:lpwstr>
      </vt:variant>
      <vt:variant>
        <vt:i4>1245242</vt:i4>
      </vt:variant>
      <vt:variant>
        <vt:i4>299</vt:i4>
      </vt:variant>
      <vt:variant>
        <vt:i4>0</vt:i4>
      </vt:variant>
      <vt:variant>
        <vt:i4>5</vt:i4>
      </vt:variant>
      <vt:variant>
        <vt:lpwstr/>
      </vt:variant>
      <vt:variant>
        <vt:lpwstr>_Toc210193178</vt:lpwstr>
      </vt:variant>
      <vt:variant>
        <vt:i4>1245242</vt:i4>
      </vt:variant>
      <vt:variant>
        <vt:i4>293</vt:i4>
      </vt:variant>
      <vt:variant>
        <vt:i4>0</vt:i4>
      </vt:variant>
      <vt:variant>
        <vt:i4>5</vt:i4>
      </vt:variant>
      <vt:variant>
        <vt:lpwstr/>
      </vt:variant>
      <vt:variant>
        <vt:lpwstr>_Toc210193177</vt:lpwstr>
      </vt:variant>
      <vt:variant>
        <vt:i4>1245242</vt:i4>
      </vt:variant>
      <vt:variant>
        <vt:i4>287</vt:i4>
      </vt:variant>
      <vt:variant>
        <vt:i4>0</vt:i4>
      </vt:variant>
      <vt:variant>
        <vt:i4>5</vt:i4>
      </vt:variant>
      <vt:variant>
        <vt:lpwstr/>
      </vt:variant>
      <vt:variant>
        <vt:lpwstr>_Toc210193176</vt:lpwstr>
      </vt:variant>
      <vt:variant>
        <vt:i4>1245242</vt:i4>
      </vt:variant>
      <vt:variant>
        <vt:i4>281</vt:i4>
      </vt:variant>
      <vt:variant>
        <vt:i4>0</vt:i4>
      </vt:variant>
      <vt:variant>
        <vt:i4>5</vt:i4>
      </vt:variant>
      <vt:variant>
        <vt:lpwstr/>
      </vt:variant>
      <vt:variant>
        <vt:lpwstr>_Toc210193175</vt:lpwstr>
      </vt:variant>
      <vt:variant>
        <vt:i4>1245242</vt:i4>
      </vt:variant>
      <vt:variant>
        <vt:i4>275</vt:i4>
      </vt:variant>
      <vt:variant>
        <vt:i4>0</vt:i4>
      </vt:variant>
      <vt:variant>
        <vt:i4>5</vt:i4>
      </vt:variant>
      <vt:variant>
        <vt:lpwstr/>
      </vt:variant>
      <vt:variant>
        <vt:lpwstr>_Toc210193174</vt:lpwstr>
      </vt:variant>
      <vt:variant>
        <vt:i4>1245242</vt:i4>
      </vt:variant>
      <vt:variant>
        <vt:i4>269</vt:i4>
      </vt:variant>
      <vt:variant>
        <vt:i4>0</vt:i4>
      </vt:variant>
      <vt:variant>
        <vt:i4>5</vt:i4>
      </vt:variant>
      <vt:variant>
        <vt:lpwstr/>
      </vt:variant>
      <vt:variant>
        <vt:lpwstr>_Toc210193173</vt:lpwstr>
      </vt:variant>
      <vt:variant>
        <vt:i4>1245242</vt:i4>
      </vt:variant>
      <vt:variant>
        <vt:i4>263</vt:i4>
      </vt:variant>
      <vt:variant>
        <vt:i4>0</vt:i4>
      </vt:variant>
      <vt:variant>
        <vt:i4>5</vt:i4>
      </vt:variant>
      <vt:variant>
        <vt:lpwstr/>
      </vt:variant>
      <vt:variant>
        <vt:lpwstr>_Toc210193172</vt:lpwstr>
      </vt:variant>
      <vt:variant>
        <vt:i4>1245242</vt:i4>
      </vt:variant>
      <vt:variant>
        <vt:i4>257</vt:i4>
      </vt:variant>
      <vt:variant>
        <vt:i4>0</vt:i4>
      </vt:variant>
      <vt:variant>
        <vt:i4>5</vt:i4>
      </vt:variant>
      <vt:variant>
        <vt:lpwstr/>
      </vt:variant>
      <vt:variant>
        <vt:lpwstr>_Toc210193171</vt:lpwstr>
      </vt:variant>
      <vt:variant>
        <vt:i4>1245242</vt:i4>
      </vt:variant>
      <vt:variant>
        <vt:i4>251</vt:i4>
      </vt:variant>
      <vt:variant>
        <vt:i4>0</vt:i4>
      </vt:variant>
      <vt:variant>
        <vt:i4>5</vt:i4>
      </vt:variant>
      <vt:variant>
        <vt:lpwstr/>
      </vt:variant>
      <vt:variant>
        <vt:lpwstr>_Toc210193170</vt:lpwstr>
      </vt:variant>
      <vt:variant>
        <vt:i4>1179706</vt:i4>
      </vt:variant>
      <vt:variant>
        <vt:i4>245</vt:i4>
      </vt:variant>
      <vt:variant>
        <vt:i4>0</vt:i4>
      </vt:variant>
      <vt:variant>
        <vt:i4>5</vt:i4>
      </vt:variant>
      <vt:variant>
        <vt:lpwstr/>
      </vt:variant>
      <vt:variant>
        <vt:lpwstr>_Toc210193169</vt:lpwstr>
      </vt:variant>
      <vt:variant>
        <vt:i4>1179706</vt:i4>
      </vt:variant>
      <vt:variant>
        <vt:i4>239</vt:i4>
      </vt:variant>
      <vt:variant>
        <vt:i4>0</vt:i4>
      </vt:variant>
      <vt:variant>
        <vt:i4>5</vt:i4>
      </vt:variant>
      <vt:variant>
        <vt:lpwstr/>
      </vt:variant>
      <vt:variant>
        <vt:lpwstr>_Toc210193168</vt:lpwstr>
      </vt:variant>
      <vt:variant>
        <vt:i4>1179706</vt:i4>
      </vt:variant>
      <vt:variant>
        <vt:i4>233</vt:i4>
      </vt:variant>
      <vt:variant>
        <vt:i4>0</vt:i4>
      </vt:variant>
      <vt:variant>
        <vt:i4>5</vt:i4>
      </vt:variant>
      <vt:variant>
        <vt:lpwstr/>
      </vt:variant>
      <vt:variant>
        <vt:lpwstr>_Toc210193167</vt:lpwstr>
      </vt:variant>
      <vt:variant>
        <vt:i4>1179706</vt:i4>
      </vt:variant>
      <vt:variant>
        <vt:i4>227</vt:i4>
      </vt:variant>
      <vt:variant>
        <vt:i4>0</vt:i4>
      </vt:variant>
      <vt:variant>
        <vt:i4>5</vt:i4>
      </vt:variant>
      <vt:variant>
        <vt:lpwstr/>
      </vt:variant>
      <vt:variant>
        <vt:lpwstr>_Toc210193166</vt:lpwstr>
      </vt:variant>
      <vt:variant>
        <vt:i4>1179706</vt:i4>
      </vt:variant>
      <vt:variant>
        <vt:i4>221</vt:i4>
      </vt:variant>
      <vt:variant>
        <vt:i4>0</vt:i4>
      </vt:variant>
      <vt:variant>
        <vt:i4>5</vt:i4>
      </vt:variant>
      <vt:variant>
        <vt:lpwstr/>
      </vt:variant>
      <vt:variant>
        <vt:lpwstr>_Toc210193165</vt:lpwstr>
      </vt:variant>
      <vt:variant>
        <vt:i4>1179706</vt:i4>
      </vt:variant>
      <vt:variant>
        <vt:i4>215</vt:i4>
      </vt:variant>
      <vt:variant>
        <vt:i4>0</vt:i4>
      </vt:variant>
      <vt:variant>
        <vt:i4>5</vt:i4>
      </vt:variant>
      <vt:variant>
        <vt:lpwstr/>
      </vt:variant>
      <vt:variant>
        <vt:lpwstr>_Toc210193164</vt:lpwstr>
      </vt:variant>
      <vt:variant>
        <vt:i4>1179706</vt:i4>
      </vt:variant>
      <vt:variant>
        <vt:i4>209</vt:i4>
      </vt:variant>
      <vt:variant>
        <vt:i4>0</vt:i4>
      </vt:variant>
      <vt:variant>
        <vt:i4>5</vt:i4>
      </vt:variant>
      <vt:variant>
        <vt:lpwstr/>
      </vt:variant>
      <vt:variant>
        <vt:lpwstr>_Toc210193163</vt:lpwstr>
      </vt:variant>
      <vt:variant>
        <vt:i4>1179706</vt:i4>
      </vt:variant>
      <vt:variant>
        <vt:i4>203</vt:i4>
      </vt:variant>
      <vt:variant>
        <vt:i4>0</vt:i4>
      </vt:variant>
      <vt:variant>
        <vt:i4>5</vt:i4>
      </vt:variant>
      <vt:variant>
        <vt:lpwstr/>
      </vt:variant>
      <vt:variant>
        <vt:lpwstr>_Toc210193162</vt:lpwstr>
      </vt:variant>
      <vt:variant>
        <vt:i4>1179706</vt:i4>
      </vt:variant>
      <vt:variant>
        <vt:i4>197</vt:i4>
      </vt:variant>
      <vt:variant>
        <vt:i4>0</vt:i4>
      </vt:variant>
      <vt:variant>
        <vt:i4>5</vt:i4>
      </vt:variant>
      <vt:variant>
        <vt:lpwstr/>
      </vt:variant>
      <vt:variant>
        <vt:lpwstr>_Toc210193161</vt:lpwstr>
      </vt:variant>
      <vt:variant>
        <vt:i4>1179706</vt:i4>
      </vt:variant>
      <vt:variant>
        <vt:i4>191</vt:i4>
      </vt:variant>
      <vt:variant>
        <vt:i4>0</vt:i4>
      </vt:variant>
      <vt:variant>
        <vt:i4>5</vt:i4>
      </vt:variant>
      <vt:variant>
        <vt:lpwstr/>
      </vt:variant>
      <vt:variant>
        <vt:lpwstr>_Toc210193160</vt:lpwstr>
      </vt:variant>
      <vt:variant>
        <vt:i4>1114170</vt:i4>
      </vt:variant>
      <vt:variant>
        <vt:i4>185</vt:i4>
      </vt:variant>
      <vt:variant>
        <vt:i4>0</vt:i4>
      </vt:variant>
      <vt:variant>
        <vt:i4>5</vt:i4>
      </vt:variant>
      <vt:variant>
        <vt:lpwstr/>
      </vt:variant>
      <vt:variant>
        <vt:lpwstr>_Toc210193159</vt:lpwstr>
      </vt:variant>
      <vt:variant>
        <vt:i4>1114170</vt:i4>
      </vt:variant>
      <vt:variant>
        <vt:i4>179</vt:i4>
      </vt:variant>
      <vt:variant>
        <vt:i4>0</vt:i4>
      </vt:variant>
      <vt:variant>
        <vt:i4>5</vt:i4>
      </vt:variant>
      <vt:variant>
        <vt:lpwstr/>
      </vt:variant>
      <vt:variant>
        <vt:lpwstr>_Toc210193158</vt:lpwstr>
      </vt:variant>
      <vt:variant>
        <vt:i4>1114170</vt:i4>
      </vt:variant>
      <vt:variant>
        <vt:i4>173</vt:i4>
      </vt:variant>
      <vt:variant>
        <vt:i4>0</vt:i4>
      </vt:variant>
      <vt:variant>
        <vt:i4>5</vt:i4>
      </vt:variant>
      <vt:variant>
        <vt:lpwstr/>
      </vt:variant>
      <vt:variant>
        <vt:lpwstr>_Toc210193157</vt:lpwstr>
      </vt:variant>
      <vt:variant>
        <vt:i4>1114170</vt:i4>
      </vt:variant>
      <vt:variant>
        <vt:i4>167</vt:i4>
      </vt:variant>
      <vt:variant>
        <vt:i4>0</vt:i4>
      </vt:variant>
      <vt:variant>
        <vt:i4>5</vt:i4>
      </vt:variant>
      <vt:variant>
        <vt:lpwstr/>
      </vt:variant>
      <vt:variant>
        <vt:lpwstr>_Toc210193156</vt:lpwstr>
      </vt:variant>
      <vt:variant>
        <vt:i4>1114170</vt:i4>
      </vt:variant>
      <vt:variant>
        <vt:i4>161</vt:i4>
      </vt:variant>
      <vt:variant>
        <vt:i4>0</vt:i4>
      </vt:variant>
      <vt:variant>
        <vt:i4>5</vt:i4>
      </vt:variant>
      <vt:variant>
        <vt:lpwstr/>
      </vt:variant>
      <vt:variant>
        <vt:lpwstr>_Toc210193155</vt:lpwstr>
      </vt:variant>
      <vt:variant>
        <vt:i4>1114170</vt:i4>
      </vt:variant>
      <vt:variant>
        <vt:i4>155</vt:i4>
      </vt:variant>
      <vt:variant>
        <vt:i4>0</vt:i4>
      </vt:variant>
      <vt:variant>
        <vt:i4>5</vt:i4>
      </vt:variant>
      <vt:variant>
        <vt:lpwstr/>
      </vt:variant>
      <vt:variant>
        <vt:lpwstr>_Toc210193154</vt:lpwstr>
      </vt:variant>
      <vt:variant>
        <vt:i4>1114170</vt:i4>
      </vt:variant>
      <vt:variant>
        <vt:i4>149</vt:i4>
      </vt:variant>
      <vt:variant>
        <vt:i4>0</vt:i4>
      </vt:variant>
      <vt:variant>
        <vt:i4>5</vt:i4>
      </vt:variant>
      <vt:variant>
        <vt:lpwstr/>
      </vt:variant>
      <vt:variant>
        <vt:lpwstr>_Toc210193153</vt:lpwstr>
      </vt:variant>
      <vt:variant>
        <vt:i4>1114170</vt:i4>
      </vt:variant>
      <vt:variant>
        <vt:i4>143</vt:i4>
      </vt:variant>
      <vt:variant>
        <vt:i4>0</vt:i4>
      </vt:variant>
      <vt:variant>
        <vt:i4>5</vt:i4>
      </vt:variant>
      <vt:variant>
        <vt:lpwstr/>
      </vt:variant>
      <vt:variant>
        <vt:lpwstr>_Toc210193152</vt:lpwstr>
      </vt:variant>
      <vt:variant>
        <vt:i4>1114170</vt:i4>
      </vt:variant>
      <vt:variant>
        <vt:i4>137</vt:i4>
      </vt:variant>
      <vt:variant>
        <vt:i4>0</vt:i4>
      </vt:variant>
      <vt:variant>
        <vt:i4>5</vt:i4>
      </vt:variant>
      <vt:variant>
        <vt:lpwstr/>
      </vt:variant>
      <vt:variant>
        <vt:lpwstr>_Toc210193151</vt:lpwstr>
      </vt:variant>
      <vt:variant>
        <vt:i4>1114170</vt:i4>
      </vt:variant>
      <vt:variant>
        <vt:i4>131</vt:i4>
      </vt:variant>
      <vt:variant>
        <vt:i4>0</vt:i4>
      </vt:variant>
      <vt:variant>
        <vt:i4>5</vt:i4>
      </vt:variant>
      <vt:variant>
        <vt:lpwstr/>
      </vt:variant>
      <vt:variant>
        <vt:lpwstr>_Toc210193150</vt:lpwstr>
      </vt:variant>
      <vt:variant>
        <vt:i4>1048634</vt:i4>
      </vt:variant>
      <vt:variant>
        <vt:i4>125</vt:i4>
      </vt:variant>
      <vt:variant>
        <vt:i4>0</vt:i4>
      </vt:variant>
      <vt:variant>
        <vt:i4>5</vt:i4>
      </vt:variant>
      <vt:variant>
        <vt:lpwstr/>
      </vt:variant>
      <vt:variant>
        <vt:lpwstr>_Toc210193149</vt:lpwstr>
      </vt:variant>
      <vt:variant>
        <vt:i4>1048634</vt:i4>
      </vt:variant>
      <vt:variant>
        <vt:i4>119</vt:i4>
      </vt:variant>
      <vt:variant>
        <vt:i4>0</vt:i4>
      </vt:variant>
      <vt:variant>
        <vt:i4>5</vt:i4>
      </vt:variant>
      <vt:variant>
        <vt:lpwstr/>
      </vt:variant>
      <vt:variant>
        <vt:lpwstr>_Toc210193148</vt:lpwstr>
      </vt:variant>
      <vt:variant>
        <vt:i4>1048634</vt:i4>
      </vt:variant>
      <vt:variant>
        <vt:i4>113</vt:i4>
      </vt:variant>
      <vt:variant>
        <vt:i4>0</vt:i4>
      </vt:variant>
      <vt:variant>
        <vt:i4>5</vt:i4>
      </vt:variant>
      <vt:variant>
        <vt:lpwstr/>
      </vt:variant>
      <vt:variant>
        <vt:lpwstr>_Toc210193147</vt:lpwstr>
      </vt:variant>
      <vt:variant>
        <vt:i4>1048634</vt:i4>
      </vt:variant>
      <vt:variant>
        <vt:i4>107</vt:i4>
      </vt:variant>
      <vt:variant>
        <vt:i4>0</vt:i4>
      </vt:variant>
      <vt:variant>
        <vt:i4>5</vt:i4>
      </vt:variant>
      <vt:variant>
        <vt:lpwstr/>
      </vt:variant>
      <vt:variant>
        <vt:lpwstr>_Toc210193146</vt:lpwstr>
      </vt:variant>
      <vt:variant>
        <vt:i4>1048634</vt:i4>
      </vt:variant>
      <vt:variant>
        <vt:i4>101</vt:i4>
      </vt:variant>
      <vt:variant>
        <vt:i4>0</vt:i4>
      </vt:variant>
      <vt:variant>
        <vt:i4>5</vt:i4>
      </vt:variant>
      <vt:variant>
        <vt:lpwstr/>
      </vt:variant>
      <vt:variant>
        <vt:lpwstr>_Toc210193145</vt:lpwstr>
      </vt:variant>
      <vt:variant>
        <vt:i4>1048634</vt:i4>
      </vt:variant>
      <vt:variant>
        <vt:i4>95</vt:i4>
      </vt:variant>
      <vt:variant>
        <vt:i4>0</vt:i4>
      </vt:variant>
      <vt:variant>
        <vt:i4>5</vt:i4>
      </vt:variant>
      <vt:variant>
        <vt:lpwstr/>
      </vt:variant>
      <vt:variant>
        <vt:lpwstr>_Toc210193144</vt:lpwstr>
      </vt:variant>
      <vt:variant>
        <vt:i4>1048634</vt:i4>
      </vt:variant>
      <vt:variant>
        <vt:i4>89</vt:i4>
      </vt:variant>
      <vt:variant>
        <vt:i4>0</vt:i4>
      </vt:variant>
      <vt:variant>
        <vt:i4>5</vt:i4>
      </vt:variant>
      <vt:variant>
        <vt:lpwstr/>
      </vt:variant>
      <vt:variant>
        <vt:lpwstr>_Toc210193143</vt:lpwstr>
      </vt:variant>
      <vt:variant>
        <vt:i4>1048634</vt:i4>
      </vt:variant>
      <vt:variant>
        <vt:i4>83</vt:i4>
      </vt:variant>
      <vt:variant>
        <vt:i4>0</vt:i4>
      </vt:variant>
      <vt:variant>
        <vt:i4>5</vt:i4>
      </vt:variant>
      <vt:variant>
        <vt:lpwstr/>
      </vt:variant>
      <vt:variant>
        <vt:lpwstr>_Toc210193142</vt:lpwstr>
      </vt:variant>
      <vt:variant>
        <vt:i4>1048634</vt:i4>
      </vt:variant>
      <vt:variant>
        <vt:i4>77</vt:i4>
      </vt:variant>
      <vt:variant>
        <vt:i4>0</vt:i4>
      </vt:variant>
      <vt:variant>
        <vt:i4>5</vt:i4>
      </vt:variant>
      <vt:variant>
        <vt:lpwstr/>
      </vt:variant>
      <vt:variant>
        <vt:lpwstr>_Toc210193141</vt:lpwstr>
      </vt:variant>
      <vt:variant>
        <vt:i4>1048634</vt:i4>
      </vt:variant>
      <vt:variant>
        <vt:i4>71</vt:i4>
      </vt:variant>
      <vt:variant>
        <vt:i4>0</vt:i4>
      </vt:variant>
      <vt:variant>
        <vt:i4>5</vt:i4>
      </vt:variant>
      <vt:variant>
        <vt:lpwstr/>
      </vt:variant>
      <vt:variant>
        <vt:lpwstr>_Toc210193140</vt:lpwstr>
      </vt:variant>
      <vt:variant>
        <vt:i4>1507386</vt:i4>
      </vt:variant>
      <vt:variant>
        <vt:i4>65</vt:i4>
      </vt:variant>
      <vt:variant>
        <vt:i4>0</vt:i4>
      </vt:variant>
      <vt:variant>
        <vt:i4>5</vt:i4>
      </vt:variant>
      <vt:variant>
        <vt:lpwstr/>
      </vt:variant>
      <vt:variant>
        <vt:lpwstr>_Toc210193139</vt:lpwstr>
      </vt:variant>
      <vt:variant>
        <vt:i4>1507386</vt:i4>
      </vt:variant>
      <vt:variant>
        <vt:i4>59</vt:i4>
      </vt:variant>
      <vt:variant>
        <vt:i4>0</vt:i4>
      </vt:variant>
      <vt:variant>
        <vt:i4>5</vt:i4>
      </vt:variant>
      <vt:variant>
        <vt:lpwstr/>
      </vt:variant>
      <vt:variant>
        <vt:lpwstr>_Toc210193138</vt:lpwstr>
      </vt:variant>
      <vt:variant>
        <vt:i4>1507386</vt:i4>
      </vt:variant>
      <vt:variant>
        <vt:i4>53</vt:i4>
      </vt:variant>
      <vt:variant>
        <vt:i4>0</vt:i4>
      </vt:variant>
      <vt:variant>
        <vt:i4>5</vt:i4>
      </vt:variant>
      <vt:variant>
        <vt:lpwstr/>
      </vt:variant>
      <vt:variant>
        <vt:lpwstr>_Toc210193137</vt:lpwstr>
      </vt:variant>
      <vt:variant>
        <vt:i4>1507386</vt:i4>
      </vt:variant>
      <vt:variant>
        <vt:i4>47</vt:i4>
      </vt:variant>
      <vt:variant>
        <vt:i4>0</vt:i4>
      </vt:variant>
      <vt:variant>
        <vt:i4>5</vt:i4>
      </vt:variant>
      <vt:variant>
        <vt:lpwstr/>
      </vt:variant>
      <vt:variant>
        <vt:lpwstr>_Toc210193136</vt:lpwstr>
      </vt:variant>
      <vt:variant>
        <vt:i4>1507386</vt:i4>
      </vt:variant>
      <vt:variant>
        <vt:i4>41</vt:i4>
      </vt:variant>
      <vt:variant>
        <vt:i4>0</vt:i4>
      </vt:variant>
      <vt:variant>
        <vt:i4>5</vt:i4>
      </vt:variant>
      <vt:variant>
        <vt:lpwstr/>
      </vt:variant>
      <vt:variant>
        <vt:lpwstr>_Toc210193135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Mirror</dc:title>
  <dc:subject>IoT Project Document</dc:subject>
  <dc:creator>Vo Doan Quoc Sy – 150201133@svuca.edu</dc:creator>
  <cp:lastModifiedBy>Steven Vo</cp:lastModifiedBy>
  <cp:revision>3</cp:revision>
  <cp:lastPrinted>2015-12-20T04:00:00Z</cp:lastPrinted>
  <dcterms:created xsi:type="dcterms:W3CDTF">2015-12-20T04:00:00Z</dcterms:created>
  <dcterms:modified xsi:type="dcterms:W3CDTF">2015-12-20T04:00:00Z</dcterms:modified>
</cp:coreProperties>
</file>